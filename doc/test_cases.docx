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783E" w14:textId="77777777" w:rsidR="00990ACE" w:rsidRDefault="00990ACE" w:rsidP="00990ACE">
      <w:pPr>
        <w:pStyle w:val="Kop1"/>
      </w:pPr>
      <w:bookmarkStart w:id="0" w:name="_Toc73372187"/>
      <w:r>
        <w:t>Testplan</w:t>
      </w:r>
      <w:bookmarkEnd w:id="0"/>
    </w:p>
    <w:p w14:paraId="590AA3B6" w14:textId="32C3EC8D" w:rsidR="00990ACE" w:rsidRDefault="00990ACE" w:rsidP="00990ACE">
      <w:pPr>
        <w:pStyle w:val="Kop2"/>
      </w:pPr>
      <w:bookmarkStart w:id="1" w:name="_Toc73372188"/>
      <w:r>
        <w:t>T1</w:t>
      </w:r>
      <w:bookmarkEnd w:id="1"/>
      <w:r>
        <w:t>.1 zonder internet</w:t>
      </w:r>
    </w:p>
    <w:p w14:paraId="08375802" w14:textId="77777777" w:rsidR="00990ACE" w:rsidRPr="00BF2280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61910A82" w14:textId="77777777" w:rsidTr="00B42AD5">
        <w:tc>
          <w:tcPr>
            <w:tcW w:w="1413" w:type="dxa"/>
            <w:shd w:val="clear" w:color="auto" w:fill="A8D08D" w:themeFill="accent6" w:themeFillTint="99"/>
          </w:tcPr>
          <w:p w14:paraId="4E3804DD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243C13E" w14:textId="2C5DA814" w:rsidR="00990ACE" w:rsidRDefault="00493545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Geen</w:t>
            </w:r>
            <w:proofErr w:type="spellEnd"/>
            <w:r w:rsidR="00990ACE">
              <w:rPr>
                <w:b/>
                <w:bCs/>
                <w:lang w:val="en-US"/>
              </w:rPr>
              <w:t xml:space="preserve"> internet </w:t>
            </w:r>
            <w:r>
              <w:rPr>
                <w:b/>
                <w:bCs/>
                <w:lang w:val="en-US"/>
              </w:rPr>
              <w:t>melding</w:t>
            </w:r>
          </w:p>
          <w:p w14:paraId="114CB93A" w14:textId="5617988A" w:rsidR="00990ACE" w:rsidRPr="0099096C" w:rsidRDefault="00990ACE" w:rsidP="00B42AD5">
            <w:pPr>
              <w:rPr>
                <w:b/>
                <w:bCs/>
                <w:lang w:val="en-US"/>
              </w:rPr>
            </w:pPr>
            <w:r w:rsidRPr="0099096C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76AA6E2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1.1.1</w:t>
            </w:r>
          </w:p>
        </w:tc>
      </w:tr>
      <w:tr w:rsidR="00990ACE" w:rsidRPr="00847D40" w14:paraId="0578BDAE" w14:textId="77777777" w:rsidTr="00B42AD5">
        <w:tc>
          <w:tcPr>
            <w:tcW w:w="1413" w:type="dxa"/>
          </w:tcPr>
          <w:p w14:paraId="144D1856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CAB5F6D" w14:textId="5A5D3B9B" w:rsidR="00990ACE" w:rsidRPr="00847D40" w:rsidRDefault="00493545" w:rsidP="00B42AD5">
            <w:r>
              <w:t>Er wordt een melding gemaakt dat er een internet connectie is</w:t>
            </w:r>
          </w:p>
        </w:tc>
      </w:tr>
      <w:tr w:rsidR="00990ACE" w:rsidRPr="00847D40" w14:paraId="6C3DA017" w14:textId="77777777" w:rsidTr="00B42AD5">
        <w:tc>
          <w:tcPr>
            <w:tcW w:w="1413" w:type="dxa"/>
          </w:tcPr>
          <w:p w14:paraId="0411710A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2C2A4248" w14:textId="77777777" w:rsidR="00990ACE" w:rsidRPr="00847D40" w:rsidRDefault="00990ACE" w:rsidP="00B42AD5">
            <w:r>
              <w:t>Operator</w:t>
            </w:r>
          </w:p>
        </w:tc>
      </w:tr>
      <w:tr w:rsidR="00990ACE" w:rsidRPr="00847D40" w14:paraId="205C0F00" w14:textId="77777777" w:rsidTr="00B42AD5">
        <w:tc>
          <w:tcPr>
            <w:tcW w:w="1413" w:type="dxa"/>
          </w:tcPr>
          <w:p w14:paraId="13338DB1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3BCF722D" w14:textId="3CD76595" w:rsidR="00990ACE" w:rsidRPr="00847D40" w:rsidRDefault="00990ACE" w:rsidP="00B42AD5">
            <w:r>
              <w:t xml:space="preserve">De applicatie moet gestart zijn, en een </w:t>
            </w:r>
            <w:r w:rsidR="00D11833">
              <w:t>internetverbinding</w:t>
            </w:r>
            <w:r>
              <w:t xml:space="preserve"> hebben.</w:t>
            </w:r>
          </w:p>
        </w:tc>
      </w:tr>
      <w:tr w:rsidR="00990ACE" w:rsidRPr="00847D40" w14:paraId="5BC343FB" w14:textId="77777777" w:rsidTr="00B42AD5">
        <w:tc>
          <w:tcPr>
            <w:tcW w:w="1413" w:type="dxa"/>
          </w:tcPr>
          <w:p w14:paraId="06B84700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1B385937" w14:textId="117ABA8D" w:rsidR="00990ACE" w:rsidRPr="00847D40" w:rsidRDefault="00990ACE" w:rsidP="00B42AD5">
            <w:r>
              <w:t>n.v.t.</w:t>
            </w:r>
          </w:p>
        </w:tc>
      </w:tr>
      <w:tr w:rsidR="00990ACE" w:rsidRPr="00847D40" w14:paraId="51A1AD31" w14:textId="77777777" w:rsidTr="00B42AD5">
        <w:tc>
          <w:tcPr>
            <w:tcW w:w="1413" w:type="dxa"/>
          </w:tcPr>
          <w:p w14:paraId="6D13EC71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629959" w14:textId="0BB8AF49" w:rsidR="00990ACE" w:rsidRPr="00847D40" w:rsidRDefault="00990ACE" w:rsidP="00B42AD5">
            <w:r>
              <w:t>De operator schakelt de internet connectie uit</w:t>
            </w:r>
            <w:r w:rsidR="00493545">
              <w:t>.</w:t>
            </w:r>
          </w:p>
        </w:tc>
      </w:tr>
      <w:tr w:rsidR="00990ACE" w:rsidRPr="00847D40" w14:paraId="44403493" w14:textId="77777777" w:rsidTr="00B42AD5">
        <w:trPr>
          <w:trHeight w:val="60"/>
        </w:trPr>
        <w:tc>
          <w:tcPr>
            <w:tcW w:w="1413" w:type="dxa"/>
          </w:tcPr>
          <w:p w14:paraId="427E240A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C397B68" w14:textId="73FF92D4" w:rsidR="00990ACE" w:rsidRPr="00847D40" w:rsidRDefault="00493545" w:rsidP="00990ACE">
            <w:r>
              <w:t xml:space="preserve">Het systeem geeft een melding dat zegt dat de applicatie geen </w:t>
            </w:r>
            <w:r w:rsidR="00D11833">
              <w:t>internetverbinding</w:t>
            </w:r>
            <w:r>
              <w:t xml:space="preserve"> heeft.</w:t>
            </w:r>
          </w:p>
        </w:tc>
      </w:tr>
    </w:tbl>
    <w:p w14:paraId="6E2DC58A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5F312D53" w14:textId="77777777" w:rsidTr="00493545">
        <w:tc>
          <w:tcPr>
            <w:tcW w:w="1426" w:type="dxa"/>
            <w:shd w:val="clear" w:color="auto" w:fill="C00000"/>
          </w:tcPr>
          <w:p w14:paraId="6D002CAD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15947FAE" w14:textId="1D267425" w:rsidR="00990ACE" w:rsidRDefault="00493545" w:rsidP="00990AC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Geen</w:t>
            </w:r>
            <w:proofErr w:type="spellEnd"/>
            <w:r w:rsidR="00990ACE">
              <w:rPr>
                <w:b/>
                <w:bCs/>
                <w:lang w:val="en-US"/>
              </w:rPr>
              <w:t xml:space="preserve"> internet </w:t>
            </w:r>
            <w:r>
              <w:rPr>
                <w:b/>
                <w:bCs/>
                <w:lang w:val="en-US"/>
              </w:rPr>
              <w:t>melding</w:t>
            </w:r>
          </w:p>
          <w:p w14:paraId="467B8670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0BE15972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2</w:t>
            </w:r>
          </w:p>
        </w:tc>
      </w:tr>
      <w:tr w:rsidR="00493545" w:rsidRPr="00847D40" w14:paraId="0BD17AE7" w14:textId="77777777" w:rsidTr="00493545">
        <w:tc>
          <w:tcPr>
            <w:tcW w:w="1426" w:type="dxa"/>
          </w:tcPr>
          <w:p w14:paraId="7CA4AADB" w14:textId="77777777" w:rsidR="00493545" w:rsidRPr="00847D40" w:rsidRDefault="00493545" w:rsidP="0049354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43B8E5D" w14:textId="0F4D796D" w:rsidR="00493545" w:rsidRPr="00847D40" w:rsidRDefault="00493545" w:rsidP="00493545">
            <w:r>
              <w:t>Er wordt een melding gemaakt dat er geen internet connectie is</w:t>
            </w:r>
          </w:p>
        </w:tc>
      </w:tr>
      <w:tr w:rsidR="00493545" w:rsidRPr="00847D40" w14:paraId="255B239C" w14:textId="77777777" w:rsidTr="00493545">
        <w:tc>
          <w:tcPr>
            <w:tcW w:w="1426" w:type="dxa"/>
          </w:tcPr>
          <w:p w14:paraId="7E649FB8" w14:textId="77777777" w:rsidR="00493545" w:rsidRPr="00847D40" w:rsidRDefault="00493545" w:rsidP="0049354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55051B3" w14:textId="77777777" w:rsidR="00493545" w:rsidRPr="00847D40" w:rsidRDefault="00493545" w:rsidP="00493545">
            <w:r>
              <w:t>Operator</w:t>
            </w:r>
          </w:p>
        </w:tc>
      </w:tr>
      <w:tr w:rsidR="00493545" w:rsidRPr="00847D40" w14:paraId="122B5131" w14:textId="77777777" w:rsidTr="00493545">
        <w:tc>
          <w:tcPr>
            <w:tcW w:w="1426" w:type="dxa"/>
          </w:tcPr>
          <w:p w14:paraId="3471DA95" w14:textId="77777777" w:rsidR="00493545" w:rsidRPr="00847D40" w:rsidRDefault="00493545" w:rsidP="0049354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EDB67D7" w14:textId="567EB472" w:rsidR="00493545" w:rsidRPr="00847D40" w:rsidRDefault="00493545" w:rsidP="00493545">
            <w:r>
              <w:t xml:space="preserve">De applicatie moet gestart zijn, en een </w:t>
            </w:r>
            <w:r w:rsidR="00D11833">
              <w:t>internetverbinding</w:t>
            </w:r>
            <w:r>
              <w:t xml:space="preserve"> hebben</w:t>
            </w:r>
          </w:p>
        </w:tc>
      </w:tr>
      <w:tr w:rsidR="00493545" w:rsidRPr="00847D40" w14:paraId="5493B7C2" w14:textId="77777777" w:rsidTr="00493545">
        <w:tc>
          <w:tcPr>
            <w:tcW w:w="1426" w:type="dxa"/>
          </w:tcPr>
          <w:p w14:paraId="22D66D1D" w14:textId="77777777" w:rsidR="00493545" w:rsidRPr="00847D40" w:rsidRDefault="00493545" w:rsidP="0049354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1D6F5EC7" w14:textId="0874A9BE" w:rsidR="00493545" w:rsidRPr="00847D40" w:rsidRDefault="00493545" w:rsidP="00493545">
            <w:r>
              <w:t>n.v.t.</w:t>
            </w:r>
          </w:p>
        </w:tc>
      </w:tr>
      <w:tr w:rsidR="00493545" w:rsidRPr="00847D40" w14:paraId="3A529EE4" w14:textId="77777777" w:rsidTr="00493545">
        <w:tc>
          <w:tcPr>
            <w:tcW w:w="1426" w:type="dxa"/>
          </w:tcPr>
          <w:p w14:paraId="41FD618C" w14:textId="77777777" w:rsidR="00493545" w:rsidRPr="00847D40" w:rsidRDefault="00493545" w:rsidP="0049354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940A0F" w14:textId="2482FDA1" w:rsidR="00493545" w:rsidRPr="00847D40" w:rsidRDefault="00493545" w:rsidP="00493545">
            <w:r>
              <w:t>De operator schakelt het internet uit.</w:t>
            </w:r>
          </w:p>
        </w:tc>
      </w:tr>
      <w:tr w:rsidR="00493545" w:rsidRPr="00847D40" w14:paraId="101FF733" w14:textId="77777777" w:rsidTr="00493545">
        <w:trPr>
          <w:trHeight w:val="60"/>
        </w:trPr>
        <w:tc>
          <w:tcPr>
            <w:tcW w:w="1426" w:type="dxa"/>
          </w:tcPr>
          <w:p w14:paraId="0EA66893" w14:textId="77777777" w:rsidR="00493545" w:rsidRPr="00847D40" w:rsidRDefault="00493545" w:rsidP="0049354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106776B" w14:textId="265F9B55" w:rsidR="00493545" w:rsidRPr="00847D40" w:rsidRDefault="00493545" w:rsidP="00493545">
            <w:r>
              <w:t xml:space="preserve">De applicatie geeft geen melding dat de applicatie geen </w:t>
            </w:r>
            <w:r w:rsidR="00D11833">
              <w:t>internetverbinding</w:t>
            </w:r>
            <w:r>
              <w:t xml:space="preserve"> heeft</w:t>
            </w:r>
          </w:p>
        </w:tc>
      </w:tr>
    </w:tbl>
    <w:p w14:paraId="355B2343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2EFDFFA1" w14:textId="77777777" w:rsidTr="00B42AD5">
        <w:tc>
          <w:tcPr>
            <w:tcW w:w="1413" w:type="dxa"/>
            <w:shd w:val="clear" w:color="auto" w:fill="A8D08D" w:themeFill="accent6" w:themeFillTint="99"/>
          </w:tcPr>
          <w:p w14:paraId="0464A2FA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23CCF7EF" w14:textId="7C631128" w:rsidR="00990ACE" w:rsidRDefault="00493545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Zonder</w:t>
            </w:r>
            <w:proofErr w:type="spellEnd"/>
            <w:r>
              <w:rPr>
                <w:b/>
                <w:bCs/>
                <w:lang w:val="en-US"/>
              </w:rPr>
              <w:t xml:space="preserve"> internet </w:t>
            </w:r>
            <w:proofErr w:type="spellStart"/>
            <w:r>
              <w:rPr>
                <w:b/>
                <w:bCs/>
                <w:lang w:val="en-US"/>
              </w:rPr>
              <w:t>ge</w:t>
            </w:r>
            <w:r w:rsidR="00D11833">
              <w:rPr>
                <w:b/>
                <w:bCs/>
                <w:lang w:val="en-US"/>
              </w:rPr>
              <w:t>bruik</w:t>
            </w:r>
            <w:proofErr w:type="spellEnd"/>
          </w:p>
          <w:p w14:paraId="09505EA0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B4AC895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3</w:t>
            </w:r>
          </w:p>
        </w:tc>
      </w:tr>
      <w:tr w:rsidR="00990ACE" w:rsidRPr="00847D40" w14:paraId="23B8C413" w14:textId="77777777" w:rsidTr="00B42AD5">
        <w:tc>
          <w:tcPr>
            <w:tcW w:w="1413" w:type="dxa"/>
          </w:tcPr>
          <w:p w14:paraId="614494EF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F127FAD" w14:textId="2B657BA1" w:rsidR="00990ACE" w:rsidRPr="00847D40" w:rsidRDefault="00493545" w:rsidP="00B42AD5">
            <w:r>
              <w:t>Er kan gebruik gemaakt worden van de applicatie zonder internet.</w:t>
            </w:r>
          </w:p>
        </w:tc>
      </w:tr>
      <w:tr w:rsidR="00990ACE" w:rsidRPr="00847D40" w14:paraId="63C60640" w14:textId="77777777" w:rsidTr="00B42AD5">
        <w:tc>
          <w:tcPr>
            <w:tcW w:w="1413" w:type="dxa"/>
          </w:tcPr>
          <w:p w14:paraId="0246D789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2C752F2" w14:textId="77777777" w:rsidR="00990ACE" w:rsidRPr="00847D40" w:rsidRDefault="00990ACE" w:rsidP="00B42AD5">
            <w:r>
              <w:t>Operator</w:t>
            </w:r>
          </w:p>
        </w:tc>
      </w:tr>
      <w:tr w:rsidR="00990ACE" w:rsidRPr="00847D40" w14:paraId="61377338" w14:textId="77777777" w:rsidTr="00B42AD5">
        <w:tc>
          <w:tcPr>
            <w:tcW w:w="1413" w:type="dxa"/>
          </w:tcPr>
          <w:p w14:paraId="3EEAAB3A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4BB7B213" w14:textId="399DACF8" w:rsidR="00990ACE" w:rsidRPr="00847D40" w:rsidRDefault="00493545" w:rsidP="00B42AD5">
            <w:r>
              <w:t xml:space="preserve">De applicatie moet gestart zijn, en er moet een </w:t>
            </w:r>
            <w:r w:rsidR="00D11833">
              <w:t>internetverbinding</w:t>
            </w:r>
            <w:r>
              <w:t xml:space="preserve"> zijn</w:t>
            </w:r>
          </w:p>
        </w:tc>
      </w:tr>
      <w:tr w:rsidR="00990ACE" w:rsidRPr="00847D40" w14:paraId="32BE7824" w14:textId="77777777" w:rsidTr="00B42AD5">
        <w:tc>
          <w:tcPr>
            <w:tcW w:w="1413" w:type="dxa"/>
          </w:tcPr>
          <w:p w14:paraId="274C0FE6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2C0ABB41" w14:textId="78A7F706" w:rsidR="00990ACE" w:rsidRPr="00847D40" w:rsidRDefault="00493545" w:rsidP="00B42AD5">
            <w:r>
              <w:t>n.v.t.</w:t>
            </w:r>
          </w:p>
        </w:tc>
      </w:tr>
      <w:tr w:rsidR="00990ACE" w:rsidRPr="00847D40" w14:paraId="789CA522" w14:textId="77777777" w:rsidTr="00B42AD5">
        <w:tc>
          <w:tcPr>
            <w:tcW w:w="1413" w:type="dxa"/>
          </w:tcPr>
          <w:p w14:paraId="5013DA83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24B2C0D6" w14:textId="3CFE77B5" w:rsidR="00990ACE" w:rsidRPr="00847D40" w:rsidRDefault="00493545" w:rsidP="00B42AD5">
            <w:r>
              <w:t>De operator schakelt het internet uit.</w:t>
            </w:r>
          </w:p>
        </w:tc>
      </w:tr>
      <w:tr w:rsidR="00493545" w:rsidRPr="00847D40" w14:paraId="3FE09875" w14:textId="77777777" w:rsidTr="00B42AD5">
        <w:tc>
          <w:tcPr>
            <w:tcW w:w="1413" w:type="dxa"/>
          </w:tcPr>
          <w:p w14:paraId="15AB9930" w14:textId="7DDB560F" w:rsidR="00493545" w:rsidRPr="00847D40" w:rsidRDefault="00493545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3207976" w14:textId="266D33A6" w:rsidR="00493545" w:rsidRDefault="00493545" w:rsidP="00B42AD5">
            <w:r>
              <w:t>De applicatie geeft een melding dat er geen verbinding meer is met het internet</w:t>
            </w:r>
          </w:p>
        </w:tc>
      </w:tr>
      <w:tr w:rsidR="00990ACE" w:rsidRPr="00847D40" w14:paraId="63750C12" w14:textId="77777777" w:rsidTr="00B42AD5">
        <w:trPr>
          <w:trHeight w:val="60"/>
        </w:trPr>
        <w:tc>
          <w:tcPr>
            <w:tcW w:w="1413" w:type="dxa"/>
          </w:tcPr>
          <w:p w14:paraId="2C780FED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507B345" w14:textId="447E8565" w:rsidR="00990ACE" w:rsidRPr="00847D40" w:rsidRDefault="00493545" w:rsidP="00B42AD5">
            <w:r>
              <w:t>D</w:t>
            </w:r>
            <w:r w:rsidR="0097353F">
              <w:t>e operator kan nog wel diensten bestellen via de applicatie</w:t>
            </w:r>
          </w:p>
        </w:tc>
      </w:tr>
    </w:tbl>
    <w:p w14:paraId="1C5CFC9C" w14:textId="481C2D1A" w:rsidR="00990ACE" w:rsidRDefault="00990ACE" w:rsidP="00990ACE"/>
    <w:p w14:paraId="7BFB07CD" w14:textId="68672DA5" w:rsidR="0097353F" w:rsidRDefault="0097353F" w:rsidP="00990ACE"/>
    <w:p w14:paraId="594EFB9D" w14:textId="4617ACB9" w:rsidR="0097353F" w:rsidRDefault="0097353F" w:rsidP="00990ACE"/>
    <w:p w14:paraId="154A0442" w14:textId="77777777" w:rsidR="0097353F" w:rsidRDefault="0097353F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7353F" w:rsidRPr="00847D40" w14:paraId="7F6A8F18" w14:textId="77777777" w:rsidTr="00B42AD5">
        <w:tc>
          <w:tcPr>
            <w:tcW w:w="1426" w:type="dxa"/>
            <w:shd w:val="clear" w:color="auto" w:fill="C00000"/>
          </w:tcPr>
          <w:p w14:paraId="0DA4FD9F" w14:textId="77777777" w:rsidR="0097353F" w:rsidRPr="0099096C" w:rsidRDefault="0097353F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DA26839" w14:textId="200D4140" w:rsidR="0097353F" w:rsidRDefault="0097353F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Zonder</w:t>
            </w:r>
            <w:proofErr w:type="spellEnd"/>
            <w:r>
              <w:rPr>
                <w:b/>
                <w:bCs/>
                <w:lang w:val="en-US"/>
              </w:rPr>
              <w:t xml:space="preserve"> internet </w:t>
            </w:r>
            <w:proofErr w:type="spellStart"/>
            <w:r>
              <w:rPr>
                <w:b/>
                <w:bCs/>
                <w:lang w:val="en-US"/>
              </w:rPr>
              <w:t>gebruik</w:t>
            </w:r>
            <w:proofErr w:type="spellEnd"/>
          </w:p>
          <w:p w14:paraId="2A8513AC" w14:textId="77777777" w:rsidR="0097353F" w:rsidRPr="0099096C" w:rsidRDefault="0097353F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4E507378" w14:textId="36519D56" w:rsidR="0097353F" w:rsidRPr="0099096C" w:rsidRDefault="0097353F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>
              <w:rPr>
                <w:b/>
                <w:bCs/>
              </w:rPr>
              <w:t>4</w:t>
            </w:r>
          </w:p>
        </w:tc>
      </w:tr>
      <w:tr w:rsidR="0097353F" w:rsidRPr="00847D40" w14:paraId="75E63DAC" w14:textId="77777777" w:rsidTr="00B42AD5">
        <w:tc>
          <w:tcPr>
            <w:tcW w:w="1426" w:type="dxa"/>
          </w:tcPr>
          <w:p w14:paraId="36007704" w14:textId="77777777" w:rsidR="0097353F" w:rsidRPr="00847D40" w:rsidRDefault="0097353F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4AE2B27D" w14:textId="5A1B06FB" w:rsidR="0097353F" w:rsidRPr="00847D40" w:rsidRDefault="0097353F" w:rsidP="00B42AD5">
            <w:r>
              <w:t>De gebruiker kan geen gebruik maken van de applicatie zonder internet</w:t>
            </w:r>
          </w:p>
        </w:tc>
      </w:tr>
      <w:tr w:rsidR="0097353F" w:rsidRPr="00847D40" w14:paraId="6196C376" w14:textId="77777777" w:rsidTr="00B42AD5">
        <w:tc>
          <w:tcPr>
            <w:tcW w:w="1426" w:type="dxa"/>
          </w:tcPr>
          <w:p w14:paraId="1CD8EEA4" w14:textId="77777777" w:rsidR="0097353F" w:rsidRPr="00847D40" w:rsidRDefault="0097353F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947C67F" w14:textId="77777777" w:rsidR="0097353F" w:rsidRPr="00847D40" w:rsidRDefault="0097353F" w:rsidP="00B42AD5">
            <w:r>
              <w:t>Operator</w:t>
            </w:r>
          </w:p>
        </w:tc>
      </w:tr>
      <w:tr w:rsidR="0097353F" w:rsidRPr="00847D40" w14:paraId="0CE049C6" w14:textId="77777777" w:rsidTr="00B42AD5">
        <w:tc>
          <w:tcPr>
            <w:tcW w:w="1426" w:type="dxa"/>
          </w:tcPr>
          <w:p w14:paraId="6FD57116" w14:textId="77777777" w:rsidR="0097353F" w:rsidRPr="00847D40" w:rsidRDefault="0097353F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A60566B" w14:textId="686E9DE3" w:rsidR="0097353F" w:rsidRPr="00847D40" w:rsidRDefault="0097353F" w:rsidP="00B42AD5">
            <w:r>
              <w:t xml:space="preserve">De applicatie moet gestart zijn, en een </w:t>
            </w:r>
            <w:r w:rsidR="00D11833">
              <w:t>internetverbinding</w:t>
            </w:r>
            <w:r>
              <w:t xml:space="preserve"> hebben</w:t>
            </w:r>
          </w:p>
        </w:tc>
      </w:tr>
      <w:tr w:rsidR="0097353F" w:rsidRPr="00847D40" w14:paraId="3D79BE45" w14:textId="77777777" w:rsidTr="00B42AD5">
        <w:tc>
          <w:tcPr>
            <w:tcW w:w="1426" w:type="dxa"/>
          </w:tcPr>
          <w:p w14:paraId="137AF0EC" w14:textId="77777777" w:rsidR="0097353F" w:rsidRPr="00847D40" w:rsidRDefault="0097353F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6E7945DA" w14:textId="77777777" w:rsidR="0097353F" w:rsidRPr="00847D40" w:rsidRDefault="0097353F" w:rsidP="00B42AD5">
            <w:r>
              <w:t>n.v.t.</w:t>
            </w:r>
          </w:p>
        </w:tc>
      </w:tr>
      <w:tr w:rsidR="00082B24" w:rsidRPr="00847D40" w14:paraId="07436EAB" w14:textId="77777777" w:rsidTr="00B42AD5">
        <w:tc>
          <w:tcPr>
            <w:tcW w:w="1426" w:type="dxa"/>
            <w:vMerge w:val="restart"/>
          </w:tcPr>
          <w:p w14:paraId="1425E599" w14:textId="77777777" w:rsidR="00082B24" w:rsidRPr="00847D40" w:rsidRDefault="00082B24" w:rsidP="00B42AD5">
            <w:pPr>
              <w:jc w:val="right"/>
            </w:pPr>
            <w:r w:rsidRPr="00847D40">
              <w:t>Action</w:t>
            </w:r>
          </w:p>
          <w:p w14:paraId="0285437F" w14:textId="6579FE83" w:rsidR="00082B24" w:rsidRPr="00847D40" w:rsidRDefault="00082B24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4D7B1E3A" w14:textId="77777777" w:rsidR="00082B24" w:rsidRPr="00847D40" w:rsidRDefault="00082B24" w:rsidP="00B42AD5">
            <w:r>
              <w:t>De operator schakelt het internet uit.</w:t>
            </w:r>
          </w:p>
        </w:tc>
      </w:tr>
      <w:tr w:rsidR="00082B24" w:rsidRPr="00847D40" w14:paraId="023F0E81" w14:textId="77777777" w:rsidTr="00B42AD5">
        <w:trPr>
          <w:trHeight w:val="60"/>
        </w:trPr>
        <w:tc>
          <w:tcPr>
            <w:tcW w:w="1426" w:type="dxa"/>
            <w:vMerge/>
          </w:tcPr>
          <w:p w14:paraId="40F94733" w14:textId="594DAE55" w:rsidR="00082B24" w:rsidRPr="00847D40" w:rsidRDefault="00082B24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362D4865" w14:textId="167D6BF7" w:rsidR="00082B24" w:rsidRPr="00847D40" w:rsidRDefault="00082B24" w:rsidP="00B42AD5">
            <w:r>
              <w:t xml:space="preserve">De applicatie geeft geen melding dat de applicatie geen </w:t>
            </w:r>
            <w:r w:rsidR="00D11833">
              <w:t>internetverbinding</w:t>
            </w:r>
            <w:r>
              <w:t xml:space="preserve"> heeft</w:t>
            </w:r>
          </w:p>
        </w:tc>
      </w:tr>
      <w:tr w:rsidR="0097353F" w:rsidRPr="00847D40" w14:paraId="6855A49C" w14:textId="77777777" w:rsidTr="00B42AD5">
        <w:trPr>
          <w:trHeight w:val="60"/>
        </w:trPr>
        <w:tc>
          <w:tcPr>
            <w:tcW w:w="1426" w:type="dxa"/>
          </w:tcPr>
          <w:p w14:paraId="0751EFF6" w14:textId="1C78BBA9" w:rsidR="0097353F" w:rsidRDefault="0097353F" w:rsidP="00B42AD5">
            <w:pPr>
              <w:jc w:val="right"/>
            </w:pPr>
            <w:r>
              <w:t>Postconditie</w:t>
            </w:r>
          </w:p>
        </w:tc>
        <w:tc>
          <w:tcPr>
            <w:tcW w:w="7603" w:type="dxa"/>
            <w:gridSpan w:val="2"/>
          </w:tcPr>
          <w:p w14:paraId="6D6F77D9" w14:textId="2B717DB8" w:rsidR="0097353F" w:rsidRDefault="0097353F" w:rsidP="00B42AD5">
            <w:r>
              <w:t>De applicatie is niet te gebruiken zonder een internet connectie</w:t>
            </w:r>
          </w:p>
        </w:tc>
      </w:tr>
    </w:tbl>
    <w:p w14:paraId="1CE6C936" w14:textId="317E1204" w:rsidR="00C37D73" w:rsidRDefault="00C37D73">
      <w:pPr>
        <w:spacing w:before="0" w:after="160" w:line="259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847D40" w14:paraId="0E565033" w14:textId="77777777" w:rsidTr="00C37D73">
        <w:tc>
          <w:tcPr>
            <w:tcW w:w="1426" w:type="dxa"/>
            <w:shd w:val="clear" w:color="auto" w:fill="A8D08D" w:themeFill="accent6" w:themeFillTint="99"/>
          </w:tcPr>
          <w:p w14:paraId="5CC1D14A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C8CAE81" w14:textId="77777777" w:rsidR="00C37D73" w:rsidRDefault="00C37D73" w:rsidP="00C37D7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Zodra</w:t>
            </w:r>
            <w:proofErr w:type="spellEnd"/>
            <w:r>
              <w:rPr>
                <w:b/>
                <w:bCs/>
                <w:lang w:val="en-US"/>
              </w:rPr>
              <w:t xml:space="preserve"> internet, </w:t>
            </w:r>
            <w:proofErr w:type="spellStart"/>
            <w:r>
              <w:rPr>
                <w:b/>
                <w:bCs/>
                <w:lang w:val="en-US"/>
              </w:rPr>
              <w:t>bestelling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wegsturen</w:t>
            </w:r>
            <w:proofErr w:type="spellEnd"/>
          </w:p>
          <w:p w14:paraId="5EF145F7" w14:textId="77777777" w:rsidR="00C37D73" w:rsidRPr="0099096C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9160F50" w14:textId="1E5F990A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 w:rsidR="00260E83">
              <w:rPr>
                <w:b/>
                <w:bCs/>
              </w:rPr>
              <w:t>5</w:t>
            </w:r>
          </w:p>
        </w:tc>
      </w:tr>
      <w:tr w:rsidR="00C37D73" w:rsidRPr="00847D40" w14:paraId="5A087625" w14:textId="77777777" w:rsidTr="00C37D73">
        <w:tc>
          <w:tcPr>
            <w:tcW w:w="1426" w:type="dxa"/>
          </w:tcPr>
          <w:p w14:paraId="204F69BB" w14:textId="77777777" w:rsidR="00C37D73" w:rsidRPr="00847D40" w:rsidRDefault="00C37D7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197DD10" w14:textId="46D9B26B" w:rsidR="00C37D73" w:rsidRPr="00847D40" w:rsidRDefault="00C37D73" w:rsidP="003832D9">
            <w:r>
              <w:t xml:space="preserve">De applicatie stuurt de bestelling automatisch door wanneer deze </w:t>
            </w:r>
            <w:r w:rsidR="00D11833">
              <w:t>internetverbinding</w:t>
            </w:r>
            <w:r>
              <w:t xml:space="preserve"> heeft</w:t>
            </w:r>
          </w:p>
        </w:tc>
      </w:tr>
      <w:tr w:rsidR="00C37D73" w:rsidRPr="00847D40" w14:paraId="0A1DFCC8" w14:textId="77777777" w:rsidTr="00C37D73">
        <w:tc>
          <w:tcPr>
            <w:tcW w:w="1426" w:type="dxa"/>
          </w:tcPr>
          <w:p w14:paraId="11A94049" w14:textId="77777777" w:rsidR="00C37D73" w:rsidRPr="00847D40" w:rsidRDefault="00C37D7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2513F801" w14:textId="77777777" w:rsidR="00C37D73" w:rsidRPr="00847D40" w:rsidRDefault="00C37D73" w:rsidP="003832D9">
            <w:r>
              <w:t>Operator</w:t>
            </w:r>
          </w:p>
        </w:tc>
      </w:tr>
      <w:tr w:rsidR="00C37D73" w:rsidRPr="00847D40" w14:paraId="376DAA67" w14:textId="77777777" w:rsidTr="00C37D73">
        <w:tc>
          <w:tcPr>
            <w:tcW w:w="1426" w:type="dxa"/>
          </w:tcPr>
          <w:p w14:paraId="3B7743E5" w14:textId="77777777" w:rsidR="00C37D73" w:rsidRPr="00847D40" w:rsidRDefault="00C37D7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9748DB8" w14:textId="5FC41A72" w:rsidR="00C37D73" w:rsidRPr="00847D40" w:rsidRDefault="00C37D73" w:rsidP="003832D9">
            <w:r>
              <w:t xml:space="preserve">De applicatie moet gestart zijn, en er moet een </w:t>
            </w:r>
            <w:r w:rsidR="00D11833">
              <w:t>internetverbinding</w:t>
            </w:r>
            <w:r>
              <w:t xml:space="preserve"> zijn</w:t>
            </w:r>
          </w:p>
        </w:tc>
      </w:tr>
      <w:tr w:rsidR="00C37D73" w:rsidRPr="00847D40" w14:paraId="6C7319F4" w14:textId="77777777" w:rsidTr="00C37D73">
        <w:tc>
          <w:tcPr>
            <w:tcW w:w="1426" w:type="dxa"/>
            <w:vMerge w:val="restart"/>
          </w:tcPr>
          <w:p w14:paraId="018ADC35" w14:textId="77777777" w:rsidR="00C37D73" w:rsidRPr="00847D40" w:rsidRDefault="00C37D73" w:rsidP="003832D9">
            <w:pPr>
              <w:jc w:val="right"/>
            </w:pPr>
            <w:r w:rsidRPr="00847D40">
              <w:t>Action</w:t>
            </w:r>
          </w:p>
          <w:p w14:paraId="1576FBE5" w14:textId="5A62AD15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10AA32FF" w14:textId="77777777" w:rsidR="00C37D73" w:rsidRPr="00847D40" w:rsidRDefault="00C37D73" w:rsidP="003832D9">
            <w:r>
              <w:t>De operator schakelt het internet uit.</w:t>
            </w:r>
          </w:p>
        </w:tc>
      </w:tr>
      <w:tr w:rsidR="00C37D73" w:rsidRPr="00847D40" w14:paraId="4D4AB7FB" w14:textId="77777777" w:rsidTr="00C37D73">
        <w:tc>
          <w:tcPr>
            <w:tcW w:w="1426" w:type="dxa"/>
            <w:vMerge/>
          </w:tcPr>
          <w:p w14:paraId="16B7A41F" w14:textId="63DBC7BF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1E20041E" w14:textId="77777777" w:rsidR="00C37D73" w:rsidRDefault="00C37D73" w:rsidP="003832D9">
            <w:r>
              <w:t>De applicatie geeft een melding dat er geen verbinding meer is met het internet</w:t>
            </w:r>
          </w:p>
        </w:tc>
      </w:tr>
      <w:tr w:rsidR="00C37D73" w:rsidRPr="00847D40" w14:paraId="734858E3" w14:textId="77777777" w:rsidTr="00C37D73">
        <w:tc>
          <w:tcPr>
            <w:tcW w:w="1426" w:type="dxa"/>
          </w:tcPr>
          <w:p w14:paraId="0E7D725D" w14:textId="001266E2" w:rsidR="00C37D73" w:rsidRPr="00847D40" w:rsidRDefault="00D1183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D990B02" w14:textId="20CF144B" w:rsidR="00C37D73" w:rsidRDefault="00C37D73" w:rsidP="003832D9">
            <w:r>
              <w:t>De operator maakt een bestelling</w:t>
            </w:r>
            <w:r w:rsidR="00260E83">
              <w:t xml:space="preserve"> </w:t>
            </w:r>
          </w:p>
        </w:tc>
      </w:tr>
      <w:tr w:rsidR="00260E83" w:rsidRPr="00847D40" w14:paraId="6549A155" w14:textId="77777777" w:rsidTr="00C37D73">
        <w:tc>
          <w:tcPr>
            <w:tcW w:w="1426" w:type="dxa"/>
          </w:tcPr>
          <w:p w14:paraId="05F63C95" w14:textId="240E6E86" w:rsidR="00260E83" w:rsidRPr="00847D40" w:rsidRDefault="00D11833" w:rsidP="003832D9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527ECB49" w14:textId="60D0612E" w:rsidR="00260E83" w:rsidRDefault="00D11833" w:rsidP="003832D9">
            <w:r>
              <w:t>De</w:t>
            </w:r>
            <w:r w:rsidR="00260E83">
              <w:t xml:space="preserve"> operator schakelt het internet weer in</w:t>
            </w:r>
          </w:p>
        </w:tc>
      </w:tr>
      <w:tr w:rsidR="00260E83" w:rsidRPr="00847D40" w14:paraId="6952FBB5" w14:textId="77777777" w:rsidTr="00C37D73">
        <w:tc>
          <w:tcPr>
            <w:tcW w:w="1426" w:type="dxa"/>
          </w:tcPr>
          <w:p w14:paraId="5F2C3ADB" w14:textId="77777777" w:rsidR="00260E83" w:rsidRDefault="00260E8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3EDAC20B" w14:textId="2F8F352F" w:rsidR="00260E83" w:rsidRDefault="00260E83" w:rsidP="003832D9">
            <w:r>
              <w:t>De applicatie kijkt of de producten nog op voorraad zijn</w:t>
            </w:r>
          </w:p>
        </w:tc>
      </w:tr>
      <w:tr w:rsidR="00C37D73" w:rsidRPr="00847D40" w14:paraId="52CB1B20" w14:textId="77777777" w:rsidTr="00C37D73">
        <w:trPr>
          <w:trHeight w:val="60"/>
        </w:trPr>
        <w:tc>
          <w:tcPr>
            <w:tcW w:w="1426" w:type="dxa"/>
          </w:tcPr>
          <w:p w14:paraId="46810428" w14:textId="77777777" w:rsidR="00C37D73" w:rsidRPr="00847D40" w:rsidRDefault="00C37D7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E89428E" w14:textId="3494444E" w:rsidR="00C37D73" w:rsidRPr="00847D40" w:rsidRDefault="00260E83" w:rsidP="003832D9">
            <w:r>
              <w:t>De applicatie verstuurt de bestelling</w:t>
            </w:r>
          </w:p>
        </w:tc>
      </w:tr>
    </w:tbl>
    <w:p w14:paraId="31CB3036" w14:textId="77777777" w:rsidR="00C37D73" w:rsidRDefault="00C37D73" w:rsidP="00C37D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847D40" w14:paraId="28933F00" w14:textId="77777777" w:rsidTr="003832D9">
        <w:tc>
          <w:tcPr>
            <w:tcW w:w="1426" w:type="dxa"/>
            <w:shd w:val="clear" w:color="auto" w:fill="C00000"/>
          </w:tcPr>
          <w:p w14:paraId="5B05594A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773F4545" w14:textId="6EB7F15A" w:rsidR="00C37D73" w:rsidRDefault="00C37D7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Zodra</w:t>
            </w:r>
            <w:proofErr w:type="spellEnd"/>
            <w:r>
              <w:rPr>
                <w:b/>
                <w:bCs/>
                <w:lang w:val="en-US"/>
              </w:rPr>
              <w:t xml:space="preserve"> internet, </w:t>
            </w:r>
            <w:proofErr w:type="spellStart"/>
            <w:r>
              <w:rPr>
                <w:b/>
                <w:bCs/>
                <w:lang w:val="en-US"/>
              </w:rPr>
              <w:t>bestelling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wegsturen</w:t>
            </w:r>
            <w:proofErr w:type="spellEnd"/>
          </w:p>
          <w:p w14:paraId="51515CA7" w14:textId="77777777" w:rsidR="00C37D73" w:rsidRPr="0099096C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395C64C9" w14:textId="23225A0E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1.1.</w:t>
            </w:r>
            <w:r w:rsidR="00260E83">
              <w:rPr>
                <w:b/>
                <w:bCs/>
              </w:rPr>
              <w:t>6</w:t>
            </w:r>
          </w:p>
        </w:tc>
      </w:tr>
      <w:tr w:rsidR="00260E83" w:rsidRPr="00847D40" w14:paraId="7C47A662" w14:textId="77777777" w:rsidTr="003832D9">
        <w:tc>
          <w:tcPr>
            <w:tcW w:w="1426" w:type="dxa"/>
          </w:tcPr>
          <w:p w14:paraId="33E49D85" w14:textId="0461C8A9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47BCBD5" w14:textId="535D6D1C" w:rsidR="00260E83" w:rsidRPr="00847D40" w:rsidRDefault="00260E83" w:rsidP="00260E83">
            <w:r>
              <w:t xml:space="preserve">De applicatie stuurt de bestelling automatisch door wanneer deze </w:t>
            </w:r>
            <w:r w:rsidR="00D11833">
              <w:t>internetverbinding</w:t>
            </w:r>
            <w:r>
              <w:t xml:space="preserve"> heeft</w:t>
            </w:r>
          </w:p>
        </w:tc>
      </w:tr>
      <w:tr w:rsidR="00260E83" w:rsidRPr="00847D40" w14:paraId="1CFB2CE6" w14:textId="77777777" w:rsidTr="003832D9">
        <w:tc>
          <w:tcPr>
            <w:tcW w:w="1426" w:type="dxa"/>
          </w:tcPr>
          <w:p w14:paraId="63C6EF0B" w14:textId="22CEA22C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1CD5322" w14:textId="122D6299" w:rsidR="00260E83" w:rsidRPr="00847D40" w:rsidRDefault="00260E83" w:rsidP="00260E83">
            <w:r>
              <w:t>Operator</w:t>
            </w:r>
          </w:p>
        </w:tc>
      </w:tr>
      <w:tr w:rsidR="00260E83" w:rsidRPr="00847D40" w14:paraId="058C66E3" w14:textId="77777777" w:rsidTr="003832D9">
        <w:tc>
          <w:tcPr>
            <w:tcW w:w="1426" w:type="dxa"/>
          </w:tcPr>
          <w:p w14:paraId="6AF63C75" w14:textId="25DCC062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37A4A98" w14:textId="2D39865B" w:rsidR="00260E83" w:rsidRPr="00847D40" w:rsidRDefault="00260E83" w:rsidP="00260E83">
            <w:r>
              <w:t xml:space="preserve">De applicatie moet gestart zijn, en er moet een </w:t>
            </w:r>
            <w:r w:rsidR="00D11833">
              <w:t>internetverbinding</w:t>
            </w:r>
            <w:r>
              <w:t xml:space="preserve"> zijn</w:t>
            </w:r>
          </w:p>
        </w:tc>
      </w:tr>
      <w:tr w:rsidR="00260E83" w:rsidRPr="00847D40" w14:paraId="1996B6BB" w14:textId="77777777" w:rsidTr="003832D9">
        <w:tc>
          <w:tcPr>
            <w:tcW w:w="1426" w:type="dxa"/>
          </w:tcPr>
          <w:p w14:paraId="6651E034" w14:textId="77777777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  <w:p w14:paraId="7653D8BF" w14:textId="388F0740" w:rsidR="00260E83" w:rsidRPr="00847D40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09AEFFC4" w14:textId="6EC55C45" w:rsidR="00260E83" w:rsidRPr="00847D40" w:rsidRDefault="00260E83" w:rsidP="00260E83">
            <w:r>
              <w:t>De operator schakelt het internet uit.</w:t>
            </w:r>
          </w:p>
        </w:tc>
      </w:tr>
      <w:tr w:rsidR="00260E83" w:rsidRPr="00847D40" w14:paraId="61036AEB" w14:textId="77777777" w:rsidTr="003832D9">
        <w:tc>
          <w:tcPr>
            <w:tcW w:w="1426" w:type="dxa"/>
          </w:tcPr>
          <w:p w14:paraId="2BF672F6" w14:textId="0D5261A1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28A51AD7" w14:textId="397A158A" w:rsidR="00260E83" w:rsidRPr="00847D40" w:rsidRDefault="00260E83" w:rsidP="00260E83">
            <w:r>
              <w:t>De applicatie geeft een melding dat er geen verbinding meer is met het internet</w:t>
            </w:r>
          </w:p>
        </w:tc>
      </w:tr>
      <w:tr w:rsidR="00260E83" w:rsidRPr="00847D40" w14:paraId="50CEDCE1" w14:textId="77777777" w:rsidTr="003832D9">
        <w:trPr>
          <w:trHeight w:val="60"/>
        </w:trPr>
        <w:tc>
          <w:tcPr>
            <w:tcW w:w="1426" w:type="dxa"/>
          </w:tcPr>
          <w:p w14:paraId="0DF13329" w14:textId="5778B630" w:rsidR="00260E83" w:rsidRPr="00847D40" w:rsidRDefault="00D11833" w:rsidP="00260E83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9446B21" w14:textId="34226029" w:rsidR="00260E83" w:rsidRDefault="00260E83" w:rsidP="00260E83">
            <w:r>
              <w:t>De operator maakt een bestelling</w:t>
            </w:r>
          </w:p>
        </w:tc>
      </w:tr>
      <w:tr w:rsidR="00260E83" w:rsidRPr="00847D40" w14:paraId="5006D74A" w14:textId="77777777" w:rsidTr="003832D9">
        <w:trPr>
          <w:trHeight w:val="60"/>
        </w:trPr>
        <w:tc>
          <w:tcPr>
            <w:tcW w:w="1426" w:type="dxa"/>
          </w:tcPr>
          <w:p w14:paraId="3FB06806" w14:textId="1DBEE110" w:rsidR="00260E83" w:rsidRDefault="00D11833" w:rsidP="00260E83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D93894A" w14:textId="79C84494" w:rsidR="00260E83" w:rsidRDefault="00260E83" w:rsidP="00260E83">
            <w:proofErr w:type="gramStart"/>
            <w:r>
              <w:t>de</w:t>
            </w:r>
            <w:proofErr w:type="gramEnd"/>
            <w:r>
              <w:t xml:space="preserve"> operator schakelt het internet weer in</w:t>
            </w:r>
          </w:p>
        </w:tc>
      </w:tr>
      <w:tr w:rsidR="00260E83" w:rsidRPr="00847D40" w14:paraId="2101173A" w14:textId="77777777" w:rsidTr="003832D9">
        <w:trPr>
          <w:trHeight w:val="60"/>
        </w:trPr>
        <w:tc>
          <w:tcPr>
            <w:tcW w:w="1426" w:type="dxa"/>
          </w:tcPr>
          <w:p w14:paraId="4B03A75D" w14:textId="77777777" w:rsidR="00260E83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663882DC" w14:textId="497D0B11" w:rsidR="00260E83" w:rsidRDefault="00260E83" w:rsidP="00260E83">
            <w:r>
              <w:t>De applicatie kijkt of de producten nog op voorraad zijn</w:t>
            </w:r>
          </w:p>
        </w:tc>
      </w:tr>
      <w:tr w:rsidR="00260E83" w:rsidRPr="00847D40" w14:paraId="769F2038" w14:textId="77777777" w:rsidTr="003832D9">
        <w:trPr>
          <w:trHeight w:val="60"/>
        </w:trPr>
        <w:tc>
          <w:tcPr>
            <w:tcW w:w="1426" w:type="dxa"/>
          </w:tcPr>
          <w:p w14:paraId="1AB7BD6F" w14:textId="69CB11BA" w:rsidR="00260E83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5EB155C" w14:textId="4183E93C" w:rsidR="00260E83" w:rsidRDefault="00260E83" w:rsidP="00260E83">
            <w:r>
              <w:t>De applicatie verstuurt de bestelling niet</w:t>
            </w:r>
          </w:p>
        </w:tc>
      </w:tr>
    </w:tbl>
    <w:p w14:paraId="655E5E27" w14:textId="77777777" w:rsidR="00990ACE" w:rsidRDefault="00990ACE" w:rsidP="00990ACE"/>
    <w:p w14:paraId="45F94C83" w14:textId="5195AC52" w:rsidR="00990ACE" w:rsidRDefault="00990ACE" w:rsidP="00990ACE">
      <w:pPr>
        <w:pStyle w:val="Kop2"/>
      </w:pPr>
      <w:bookmarkStart w:id="2" w:name="_Toc73372189"/>
      <w:r>
        <w:t xml:space="preserve">T1.2 </w:t>
      </w:r>
      <w:bookmarkEnd w:id="2"/>
      <w:r w:rsidR="0097353F">
        <w:t>Locatie van gebruikers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847D40" w14:paraId="3D4D8D9A" w14:textId="77777777" w:rsidTr="0072108C">
        <w:tc>
          <w:tcPr>
            <w:tcW w:w="1426" w:type="dxa"/>
            <w:shd w:val="clear" w:color="auto" w:fill="A8D08D" w:themeFill="accent6" w:themeFillTint="99"/>
          </w:tcPr>
          <w:p w14:paraId="07F9243F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7BF03284" w14:textId="57CF9D40" w:rsidR="00990ACE" w:rsidRDefault="0097353F" w:rsidP="00B42AD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Locatie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bepalen</w:t>
            </w:r>
            <w:proofErr w:type="spellEnd"/>
          </w:p>
          <w:p w14:paraId="48CEE38B" w14:textId="77777777" w:rsidR="00990ACE" w:rsidRPr="0099096C" w:rsidRDefault="00990ACE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3FC336C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 xml:space="preserve">TC </w:t>
            </w:r>
            <w:r>
              <w:rPr>
                <w:b/>
                <w:bCs/>
              </w:rPr>
              <w:t>1</w:t>
            </w:r>
            <w:r w:rsidRPr="0099096C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99096C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</w:p>
        </w:tc>
      </w:tr>
      <w:tr w:rsidR="00990ACE" w:rsidRPr="00847D40" w14:paraId="58128D47" w14:textId="77777777" w:rsidTr="0072108C">
        <w:tc>
          <w:tcPr>
            <w:tcW w:w="1426" w:type="dxa"/>
          </w:tcPr>
          <w:p w14:paraId="633E1ED7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1320C66" w14:textId="1E1C6CC3" w:rsidR="00990ACE" w:rsidRPr="00847D40" w:rsidRDefault="0097353F" w:rsidP="00B42AD5">
            <w:r>
              <w:t>De operator kan de locatie zijn van andere operators</w:t>
            </w:r>
          </w:p>
        </w:tc>
      </w:tr>
      <w:tr w:rsidR="00990ACE" w:rsidRPr="00847D40" w14:paraId="4DA7C501" w14:textId="77777777" w:rsidTr="0072108C">
        <w:tc>
          <w:tcPr>
            <w:tcW w:w="1426" w:type="dxa"/>
          </w:tcPr>
          <w:p w14:paraId="5AC2D008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6AFD78A" w14:textId="77777777" w:rsidR="00990ACE" w:rsidRDefault="00990ACE" w:rsidP="00B42AD5">
            <w:r>
              <w:t>Operator</w:t>
            </w:r>
            <w:r w:rsidR="0097353F">
              <w:t>1</w:t>
            </w:r>
          </w:p>
          <w:p w14:paraId="7EB3AAAE" w14:textId="11F9E058" w:rsidR="0097353F" w:rsidRPr="00847D40" w:rsidRDefault="0097353F" w:rsidP="00B42AD5">
            <w:r>
              <w:t>Operator2</w:t>
            </w:r>
          </w:p>
        </w:tc>
      </w:tr>
      <w:tr w:rsidR="00990ACE" w:rsidRPr="00847D40" w14:paraId="05449A45" w14:textId="77777777" w:rsidTr="0072108C">
        <w:tc>
          <w:tcPr>
            <w:tcW w:w="1426" w:type="dxa"/>
          </w:tcPr>
          <w:p w14:paraId="383D9181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40352B5" w14:textId="77777777" w:rsidR="00990ACE" w:rsidRDefault="0097353F" w:rsidP="00B42AD5">
            <w:r>
              <w:t>Beide operators hebben een device waarbij de locatie aan staat</w:t>
            </w:r>
          </w:p>
          <w:p w14:paraId="2D03C90C" w14:textId="7E5E782D" w:rsidR="0097353F" w:rsidRPr="00847D40" w:rsidRDefault="0097353F" w:rsidP="00B42AD5">
            <w:r>
              <w:t>Beide operators hebben de applicatie geopend</w:t>
            </w:r>
            <w:r w:rsidR="00082B24">
              <w:t>.</w:t>
            </w:r>
          </w:p>
        </w:tc>
      </w:tr>
      <w:tr w:rsidR="00082B24" w:rsidRPr="00847D40" w14:paraId="070675A7" w14:textId="77777777" w:rsidTr="0072108C">
        <w:tc>
          <w:tcPr>
            <w:tcW w:w="1426" w:type="dxa"/>
          </w:tcPr>
          <w:p w14:paraId="411E17E7" w14:textId="029127C9" w:rsidR="00082B24" w:rsidRPr="00847D40" w:rsidRDefault="00082B24" w:rsidP="00B42AD5">
            <w:pPr>
              <w:jc w:val="right"/>
            </w:pPr>
            <w:proofErr w:type="gramStart"/>
            <w:r>
              <w:t>action</w:t>
            </w:r>
            <w:proofErr w:type="gramEnd"/>
          </w:p>
        </w:tc>
        <w:tc>
          <w:tcPr>
            <w:tcW w:w="7603" w:type="dxa"/>
            <w:gridSpan w:val="2"/>
          </w:tcPr>
          <w:p w14:paraId="3A87CE69" w14:textId="6E3F5E15" w:rsidR="00082B24" w:rsidRDefault="00082B24" w:rsidP="00B42AD5">
            <w:r>
              <w:t>De applicatie vraagt of de gebruikers hun locaties willen delen</w:t>
            </w:r>
          </w:p>
        </w:tc>
      </w:tr>
      <w:tr w:rsidR="00990ACE" w:rsidRPr="00847D40" w14:paraId="7C2776F0" w14:textId="77777777" w:rsidTr="0072108C">
        <w:tc>
          <w:tcPr>
            <w:tcW w:w="1426" w:type="dxa"/>
          </w:tcPr>
          <w:p w14:paraId="33DEF26E" w14:textId="77777777" w:rsidR="00990ACE" w:rsidRPr="00847D40" w:rsidRDefault="00990ACE" w:rsidP="00B42AD5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2BEE9DC6" w14:textId="645D4A63" w:rsidR="00990ACE" w:rsidRPr="00847D40" w:rsidRDefault="00082B24" w:rsidP="00B42AD5">
            <w:r>
              <w:t xml:space="preserve">Beide operators drukken op toestaan. </w:t>
            </w:r>
          </w:p>
        </w:tc>
      </w:tr>
      <w:tr w:rsidR="00990ACE" w:rsidRPr="00847D40" w14:paraId="7A104CF7" w14:textId="77777777" w:rsidTr="0072108C">
        <w:tc>
          <w:tcPr>
            <w:tcW w:w="1426" w:type="dxa"/>
          </w:tcPr>
          <w:p w14:paraId="110AD65E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7CE8D51" w14:textId="5461E50C" w:rsidR="00990ACE" w:rsidRPr="00847D40" w:rsidRDefault="00082B24" w:rsidP="00B42AD5">
            <w:r>
              <w:t xml:space="preserve">Operator1 navigeert naar de </w:t>
            </w:r>
            <w:r w:rsidR="0072108C">
              <w:t>locatie pagina.</w:t>
            </w:r>
          </w:p>
        </w:tc>
      </w:tr>
      <w:tr w:rsidR="00990ACE" w:rsidRPr="00847D40" w14:paraId="3445383D" w14:textId="77777777" w:rsidTr="0072108C">
        <w:trPr>
          <w:trHeight w:val="60"/>
        </w:trPr>
        <w:tc>
          <w:tcPr>
            <w:tcW w:w="1426" w:type="dxa"/>
          </w:tcPr>
          <w:p w14:paraId="5E659930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AB2B135" w14:textId="4423AFB2" w:rsidR="00990ACE" w:rsidRPr="00847D40" w:rsidRDefault="0072108C" w:rsidP="00B42AD5">
            <w:r>
              <w:t>Operator1 ziet de locatie van operator2 op een kaart</w:t>
            </w:r>
          </w:p>
        </w:tc>
      </w:tr>
    </w:tbl>
    <w:p w14:paraId="5E8B4AE9" w14:textId="04D0BBD1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72108C" w:rsidRPr="00847D40" w14:paraId="5B8CFFB0" w14:textId="77777777" w:rsidTr="00B42AD5">
        <w:tc>
          <w:tcPr>
            <w:tcW w:w="1426" w:type="dxa"/>
            <w:shd w:val="clear" w:color="auto" w:fill="C00000"/>
          </w:tcPr>
          <w:p w14:paraId="66DE86B6" w14:textId="77777777" w:rsidR="0072108C" w:rsidRPr="0099096C" w:rsidRDefault="0072108C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2E4E96D" w14:textId="77777777" w:rsidR="0072108C" w:rsidRDefault="0072108C" w:rsidP="0072108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Locatie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bepalen</w:t>
            </w:r>
            <w:proofErr w:type="spellEnd"/>
          </w:p>
          <w:p w14:paraId="7A4B04E4" w14:textId="77777777" w:rsidR="0072108C" w:rsidRPr="0099096C" w:rsidRDefault="0072108C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2B078BDA" w14:textId="1CB0DC61" w:rsidR="0072108C" w:rsidRPr="0099096C" w:rsidRDefault="0072108C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2.2</w:t>
            </w:r>
          </w:p>
        </w:tc>
      </w:tr>
      <w:tr w:rsidR="0072108C" w:rsidRPr="00847D40" w14:paraId="4B362C04" w14:textId="77777777" w:rsidTr="00B42AD5">
        <w:tc>
          <w:tcPr>
            <w:tcW w:w="1426" w:type="dxa"/>
          </w:tcPr>
          <w:p w14:paraId="4B39E671" w14:textId="1D0EC227" w:rsidR="0072108C" w:rsidRPr="00847D40" w:rsidRDefault="0072108C" w:rsidP="0072108C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74A5F49" w14:textId="29E3681C" w:rsidR="0072108C" w:rsidRPr="00847D40" w:rsidRDefault="0072108C" w:rsidP="0072108C">
            <w:r>
              <w:t>De operator kan de locatie zijn van andere operators</w:t>
            </w:r>
          </w:p>
        </w:tc>
      </w:tr>
      <w:tr w:rsidR="0072108C" w:rsidRPr="00847D40" w14:paraId="11D9342B" w14:textId="77777777" w:rsidTr="00B42AD5">
        <w:tc>
          <w:tcPr>
            <w:tcW w:w="1426" w:type="dxa"/>
          </w:tcPr>
          <w:p w14:paraId="78436DA4" w14:textId="53C37225" w:rsidR="0072108C" w:rsidRPr="00847D40" w:rsidRDefault="0072108C" w:rsidP="0072108C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B7976C6" w14:textId="77777777" w:rsidR="0072108C" w:rsidRDefault="0072108C" w:rsidP="0072108C">
            <w:r>
              <w:t>Operator1</w:t>
            </w:r>
          </w:p>
          <w:p w14:paraId="4DD224C3" w14:textId="0DCE6412" w:rsidR="0072108C" w:rsidRPr="00847D40" w:rsidRDefault="0072108C" w:rsidP="0072108C">
            <w:r>
              <w:t>Operator2</w:t>
            </w:r>
          </w:p>
        </w:tc>
      </w:tr>
      <w:tr w:rsidR="0072108C" w:rsidRPr="00847D40" w14:paraId="30B5517F" w14:textId="77777777" w:rsidTr="00B42AD5">
        <w:tc>
          <w:tcPr>
            <w:tcW w:w="1426" w:type="dxa"/>
          </w:tcPr>
          <w:p w14:paraId="54B31B9A" w14:textId="0E9DFB1E" w:rsidR="0072108C" w:rsidRPr="00847D40" w:rsidRDefault="0072108C" w:rsidP="0072108C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D9B6301" w14:textId="77777777" w:rsidR="0072108C" w:rsidRDefault="0072108C" w:rsidP="0072108C">
            <w:r>
              <w:t>Beide operators hebben een device waarbij de locatie aan staat</w:t>
            </w:r>
          </w:p>
          <w:p w14:paraId="7636D5CF" w14:textId="2D320A03" w:rsidR="0072108C" w:rsidRPr="00847D40" w:rsidRDefault="0072108C" w:rsidP="0072108C">
            <w:r>
              <w:t>Beide operators hebben de applicatie geopend.</w:t>
            </w:r>
          </w:p>
        </w:tc>
      </w:tr>
      <w:tr w:rsidR="0072108C" w:rsidRPr="00847D40" w14:paraId="24724B0B" w14:textId="77777777" w:rsidTr="00B42AD5">
        <w:tc>
          <w:tcPr>
            <w:tcW w:w="1426" w:type="dxa"/>
          </w:tcPr>
          <w:p w14:paraId="3704532C" w14:textId="4866DB42" w:rsidR="0072108C" w:rsidRPr="00847D40" w:rsidRDefault="0072108C" w:rsidP="0072108C">
            <w:pPr>
              <w:jc w:val="right"/>
            </w:pPr>
            <w:proofErr w:type="gramStart"/>
            <w:r>
              <w:t>action</w:t>
            </w:r>
            <w:proofErr w:type="gramEnd"/>
          </w:p>
        </w:tc>
        <w:tc>
          <w:tcPr>
            <w:tcW w:w="7603" w:type="dxa"/>
            <w:gridSpan w:val="2"/>
          </w:tcPr>
          <w:p w14:paraId="3BF79740" w14:textId="00C835C6" w:rsidR="0072108C" w:rsidRPr="00847D40" w:rsidRDefault="0072108C" w:rsidP="0072108C">
            <w:r>
              <w:t>De applicatie vraagt of de gebruikers hun locaties willen delen</w:t>
            </w:r>
          </w:p>
        </w:tc>
      </w:tr>
      <w:tr w:rsidR="0072108C" w:rsidRPr="00847D40" w14:paraId="7AD15352" w14:textId="77777777" w:rsidTr="00B42AD5">
        <w:tc>
          <w:tcPr>
            <w:tcW w:w="1426" w:type="dxa"/>
          </w:tcPr>
          <w:p w14:paraId="780C58CD" w14:textId="0EDD7689" w:rsidR="0072108C" w:rsidRDefault="0072108C" w:rsidP="0072108C">
            <w:pPr>
              <w:jc w:val="right"/>
            </w:pPr>
            <w:r w:rsidRPr="00847D40">
              <w:t>Input</w:t>
            </w:r>
          </w:p>
        </w:tc>
        <w:tc>
          <w:tcPr>
            <w:tcW w:w="7603" w:type="dxa"/>
            <w:gridSpan w:val="2"/>
          </w:tcPr>
          <w:p w14:paraId="0CB79B66" w14:textId="03202ABB" w:rsidR="0072108C" w:rsidRDefault="0072108C" w:rsidP="0072108C">
            <w:r>
              <w:t xml:space="preserve">Operator1 drukt op toestaan en operator 2 drukt op weigeren. </w:t>
            </w:r>
          </w:p>
        </w:tc>
      </w:tr>
      <w:tr w:rsidR="0072108C" w:rsidRPr="00847D40" w14:paraId="132A9097" w14:textId="77777777" w:rsidTr="00B42AD5">
        <w:tc>
          <w:tcPr>
            <w:tcW w:w="1426" w:type="dxa"/>
          </w:tcPr>
          <w:p w14:paraId="37644A16" w14:textId="64F46542" w:rsidR="0072108C" w:rsidRDefault="0072108C" w:rsidP="0072108C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D7B02E3" w14:textId="0413E84E" w:rsidR="0072108C" w:rsidRDefault="0072108C" w:rsidP="0072108C">
            <w:r>
              <w:t>Operator1 navigeert naar de locatie pagina.</w:t>
            </w:r>
          </w:p>
        </w:tc>
      </w:tr>
      <w:tr w:rsidR="0072108C" w:rsidRPr="00847D40" w14:paraId="0FFDBA18" w14:textId="77777777" w:rsidTr="00B42AD5">
        <w:trPr>
          <w:trHeight w:val="60"/>
        </w:trPr>
        <w:tc>
          <w:tcPr>
            <w:tcW w:w="1426" w:type="dxa"/>
          </w:tcPr>
          <w:p w14:paraId="3556C5EC" w14:textId="5A4F267A" w:rsidR="0072108C" w:rsidRDefault="0072108C" w:rsidP="0072108C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CF3CC9E" w14:textId="14777349" w:rsidR="0072108C" w:rsidRDefault="0072108C" w:rsidP="0072108C">
            <w:r>
              <w:t xml:space="preserve">Operator1 ziet de locatie van operator2 </w:t>
            </w:r>
            <w:r>
              <w:rPr>
                <w:b/>
                <w:bCs/>
              </w:rPr>
              <w:t>niet</w:t>
            </w:r>
            <w:r>
              <w:t xml:space="preserve"> op een kaart</w:t>
            </w:r>
          </w:p>
        </w:tc>
      </w:tr>
    </w:tbl>
    <w:p w14:paraId="56C1E0EB" w14:textId="77777777" w:rsidR="0072108C" w:rsidRDefault="0072108C" w:rsidP="00990ACE"/>
    <w:p w14:paraId="20C5A2D0" w14:textId="4D095EDE" w:rsidR="00990ACE" w:rsidRDefault="00990ACE" w:rsidP="00990ACE">
      <w:pPr>
        <w:pStyle w:val="Kop2"/>
      </w:pPr>
      <w:bookmarkStart w:id="3" w:name="_Toc73372190"/>
      <w:r>
        <w:t xml:space="preserve">T1.3 </w:t>
      </w:r>
      <w:bookmarkEnd w:id="3"/>
      <w:r w:rsidR="00A302E4">
        <w:t>Bestellingen</w:t>
      </w:r>
    </w:p>
    <w:p w14:paraId="5903DB0E" w14:textId="77777777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990ACE" w:rsidRPr="0099096C" w14:paraId="35D842CA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03F78B98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5C855C09" w14:textId="4CF9AB78" w:rsidR="00A302E4" w:rsidRPr="00A302E4" w:rsidRDefault="00A302E4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Bestellingen in zie</w:t>
            </w:r>
            <w:r>
              <w:rPr>
                <w:b/>
                <w:bCs/>
              </w:rPr>
              <w:t>n</w:t>
            </w:r>
          </w:p>
          <w:p w14:paraId="5063E4DA" w14:textId="7B894768" w:rsidR="00990ACE" w:rsidRPr="00A302E4" w:rsidRDefault="00990ACE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34F5763" w14:textId="77777777" w:rsidR="00990ACE" w:rsidRPr="0099096C" w:rsidRDefault="00990ACE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3.1</w:t>
            </w:r>
          </w:p>
        </w:tc>
      </w:tr>
      <w:tr w:rsidR="00990ACE" w:rsidRPr="00847D40" w14:paraId="4CBC1BED" w14:textId="77777777" w:rsidTr="00B42AD5">
        <w:tc>
          <w:tcPr>
            <w:tcW w:w="1426" w:type="dxa"/>
          </w:tcPr>
          <w:p w14:paraId="44870058" w14:textId="77777777" w:rsidR="00990ACE" w:rsidRPr="00847D40" w:rsidRDefault="00990ACE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A251C52" w14:textId="1C320444" w:rsidR="00990ACE" w:rsidRPr="0000768D" w:rsidRDefault="00A302E4" w:rsidP="00B42AD5">
            <w:r>
              <w:t>Er kan gezien worden wie wat besteld heeft</w:t>
            </w:r>
          </w:p>
        </w:tc>
      </w:tr>
      <w:tr w:rsidR="00990ACE" w:rsidRPr="00847D40" w14:paraId="3E1365D6" w14:textId="77777777" w:rsidTr="00B42AD5">
        <w:tc>
          <w:tcPr>
            <w:tcW w:w="1426" w:type="dxa"/>
          </w:tcPr>
          <w:p w14:paraId="67883E65" w14:textId="77777777" w:rsidR="00990ACE" w:rsidRPr="00847D40" w:rsidRDefault="00990ACE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0CE86B9" w14:textId="43E7488B" w:rsidR="00990ACE" w:rsidRPr="00847D40" w:rsidRDefault="00A302E4" w:rsidP="00B42AD5">
            <w:r>
              <w:t>Operator</w:t>
            </w:r>
          </w:p>
        </w:tc>
      </w:tr>
      <w:tr w:rsidR="00990ACE" w:rsidRPr="00847D40" w14:paraId="742D882C" w14:textId="77777777" w:rsidTr="00B42AD5">
        <w:tc>
          <w:tcPr>
            <w:tcW w:w="1426" w:type="dxa"/>
          </w:tcPr>
          <w:p w14:paraId="09369BB0" w14:textId="77777777" w:rsidR="00990ACE" w:rsidRPr="00847D40" w:rsidRDefault="00990ACE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EFF535B" w14:textId="45BFDF91" w:rsidR="00990ACE" w:rsidRPr="00847D40" w:rsidRDefault="00A302E4" w:rsidP="00B42AD5">
            <w:r>
              <w:t>De applicatie moet gestart zijn, de Operator moet ingelogd zijn op een Admin account</w:t>
            </w:r>
          </w:p>
        </w:tc>
      </w:tr>
      <w:tr w:rsidR="00990ACE" w:rsidRPr="00847D40" w14:paraId="23F3308F" w14:textId="77777777" w:rsidTr="00B42AD5">
        <w:tc>
          <w:tcPr>
            <w:tcW w:w="1426" w:type="dxa"/>
          </w:tcPr>
          <w:p w14:paraId="41D160F1" w14:textId="77777777" w:rsidR="00990ACE" w:rsidRPr="00847D40" w:rsidRDefault="00990ACE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880E58E" w14:textId="71A40CA9" w:rsidR="00A302E4" w:rsidRPr="00847D40" w:rsidRDefault="00A302E4" w:rsidP="00B42AD5">
            <w:r>
              <w:t>De operator navigeert naar de bestellingen pagina</w:t>
            </w:r>
          </w:p>
        </w:tc>
      </w:tr>
      <w:tr w:rsidR="00990ACE" w:rsidRPr="00847D40" w14:paraId="5B6C6414" w14:textId="77777777" w:rsidTr="00B42AD5">
        <w:trPr>
          <w:trHeight w:val="60"/>
        </w:trPr>
        <w:tc>
          <w:tcPr>
            <w:tcW w:w="1426" w:type="dxa"/>
          </w:tcPr>
          <w:p w14:paraId="439AABBA" w14:textId="77777777" w:rsidR="00990ACE" w:rsidRPr="00847D40" w:rsidRDefault="00990ACE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FBAC6E1" w14:textId="7D46BA1D" w:rsidR="00990ACE" w:rsidRPr="00847D40" w:rsidRDefault="00A302E4" w:rsidP="00B42AD5">
            <w:r>
              <w:t>De operator ziet een lijst met bestellingen, en welk bedrijf deze besteld heeft</w:t>
            </w:r>
            <w:r w:rsidR="00D92208">
              <w:t>, en wanneer</w:t>
            </w:r>
            <w:r>
              <w:t>.</w:t>
            </w:r>
          </w:p>
        </w:tc>
      </w:tr>
    </w:tbl>
    <w:p w14:paraId="684831E6" w14:textId="4D302C54" w:rsidR="00990ACE" w:rsidRDefault="00990AC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A302E4" w:rsidRPr="00847D40" w14:paraId="2E45AE7E" w14:textId="77777777" w:rsidTr="00B42AD5">
        <w:tc>
          <w:tcPr>
            <w:tcW w:w="1426" w:type="dxa"/>
            <w:shd w:val="clear" w:color="auto" w:fill="C00000"/>
          </w:tcPr>
          <w:p w14:paraId="405AF4A9" w14:textId="77777777" w:rsidR="00A302E4" w:rsidRPr="0099096C" w:rsidRDefault="00A302E4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7923B7F4" w14:textId="77777777" w:rsidR="003D5D2D" w:rsidRPr="00A302E4" w:rsidRDefault="003D5D2D" w:rsidP="003D5D2D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Bestellingen in zie</w:t>
            </w:r>
            <w:r>
              <w:rPr>
                <w:b/>
                <w:bCs/>
              </w:rPr>
              <w:t>n</w:t>
            </w:r>
          </w:p>
          <w:p w14:paraId="5A3B92F8" w14:textId="77777777" w:rsidR="00A302E4" w:rsidRPr="003D5D2D" w:rsidRDefault="00A302E4" w:rsidP="00B42AD5">
            <w:pPr>
              <w:rPr>
                <w:b/>
                <w:bCs/>
              </w:rPr>
            </w:pPr>
            <w:r w:rsidRPr="003D5D2D">
              <w:rPr>
                <w:b/>
                <w:bCs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3A822802" w14:textId="1044E598" w:rsidR="00A302E4" w:rsidRPr="0099096C" w:rsidRDefault="00A302E4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3.2</w:t>
            </w:r>
          </w:p>
        </w:tc>
      </w:tr>
      <w:tr w:rsidR="00A302E4" w:rsidRPr="00847D40" w14:paraId="58219C3A" w14:textId="77777777" w:rsidTr="00B42AD5">
        <w:tc>
          <w:tcPr>
            <w:tcW w:w="1426" w:type="dxa"/>
          </w:tcPr>
          <w:p w14:paraId="4243E27A" w14:textId="45B581BC" w:rsidR="00A302E4" w:rsidRPr="00847D40" w:rsidRDefault="00A302E4" w:rsidP="00A302E4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41543FD5" w14:textId="0AFB631F" w:rsidR="00A302E4" w:rsidRPr="00847D40" w:rsidRDefault="00A302E4" w:rsidP="00A302E4">
            <w:r>
              <w:t>Er kan gezien worden wie wat besteld heeft</w:t>
            </w:r>
          </w:p>
        </w:tc>
      </w:tr>
      <w:tr w:rsidR="00A302E4" w:rsidRPr="00847D40" w14:paraId="5CF69160" w14:textId="77777777" w:rsidTr="00B42AD5">
        <w:tc>
          <w:tcPr>
            <w:tcW w:w="1426" w:type="dxa"/>
          </w:tcPr>
          <w:p w14:paraId="1C7352B6" w14:textId="1A8A59FA" w:rsidR="00A302E4" w:rsidRPr="00847D40" w:rsidRDefault="00A302E4" w:rsidP="00A302E4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0B72441" w14:textId="535A9052" w:rsidR="00A302E4" w:rsidRPr="00847D40" w:rsidRDefault="00A302E4" w:rsidP="00A302E4">
            <w:r>
              <w:t>Operator</w:t>
            </w:r>
          </w:p>
        </w:tc>
      </w:tr>
      <w:tr w:rsidR="00A302E4" w:rsidRPr="00847D40" w14:paraId="4A900FDC" w14:textId="77777777" w:rsidTr="00B42AD5">
        <w:tc>
          <w:tcPr>
            <w:tcW w:w="1426" w:type="dxa"/>
          </w:tcPr>
          <w:p w14:paraId="7A33FFD1" w14:textId="6BB5E6BD" w:rsidR="00A302E4" w:rsidRPr="00847D40" w:rsidRDefault="00A302E4" w:rsidP="00A302E4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1D02E61" w14:textId="0DC66075" w:rsidR="00A302E4" w:rsidRPr="00847D40" w:rsidRDefault="00A302E4" w:rsidP="00A302E4">
            <w:r>
              <w:t>De applicatie moet gestart zijn, de Operator moet ingelogd zijn op een Admin account</w:t>
            </w:r>
          </w:p>
        </w:tc>
      </w:tr>
      <w:tr w:rsidR="00A302E4" w:rsidRPr="00847D40" w14:paraId="6466D00C" w14:textId="77777777" w:rsidTr="00B42AD5">
        <w:tc>
          <w:tcPr>
            <w:tcW w:w="1426" w:type="dxa"/>
          </w:tcPr>
          <w:p w14:paraId="13BD55D9" w14:textId="5920CBE1" w:rsidR="00A302E4" w:rsidRPr="00847D40" w:rsidRDefault="00A302E4" w:rsidP="00A302E4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1932106" w14:textId="0A856BB1" w:rsidR="00A302E4" w:rsidRPr="00847D40" w:rsidRDefault="00A302E4" w:rsidP="00A302E4">
            <w:r>
              <w:t>De operator navigeert naar de bestellingen pagina</w:t>
            </w:r>
          </w:p>
        </w:tc>
      </w:tr>
      <w:tr w:rsidR="00A302E4" w:rsidRPr="00847D40" w14:paraId="5CB16833" w14:textId="77777777" w:rsidTr="00B42AD5">
        <w:tc>
          <w:tcPr>
            <w:tcW w:w="1426" w:type="dxa"/>
          </w:tcPr>
          <w:p w14:paraId="574859A3" w14:textId="61E5845F" w:rsidR="00A302E4" w:rsidRDefault="00A302E4" w:rsidP="00A302E4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0DA3B708" w14:textId="4E402B5F" w:rsidR="00A302E4" w:rsidRDefault="00A302E4" w:rsidP="00A302E4">
            <w:r>
              <w:t xml:space="preserve">De operator ziet </w:t>
            </w:r>
            <w:r w:rsidRPr="00A302E4">
              <w:rPr>
                <w:b/>
                <w:bCs/>
              </w:rPr>
              <w:t>geen</w:t>
            </w:r>
            <w:r>
              <w:t xml:space="preserve"> lijst met bestellingen, en welk bedrijf deze besteld heeft</w:t>
            </w:r>
            <w:r w:rsidR="00D92208">
              <w:t>, en wanneer</w:t>
            </w:r>
            <w:r>
              <w:t>.</w:t>
            </w:r>
          </w:p>
        </w:tc>
      </w:tr>
    </w:tbl>
    <w:p w14:paraId="4C217964" w14:textId="0B1A1CA4" w:rsidR="00A302E4" w:rsidRDefault="00A302E4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99096C" w14:paraId="7074B82F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62864F4C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559D14CA" w14:textId="6CA42ADF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 xml:space="preserve">Bestellingen </w:t>
            </w:r>
            <w:r>
              <w:rPr>
                <w:b/>
                <w:bCs/>
              </w:rPr>
              <w:t>filteren</w:t>
            </w:r>
          </w:p>
          <w:p w14:paraId="06335EBB" w14:textId="77777777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BC5DB23" w14:textId="7867945A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3.3</w:t>
            </w:r>
          </w:p>
        </w:tc>
      </w:tr>
      <w:tr w:rsidR="003D5D2D" w:rsidRPr="00847D40" w14:paraId="37DC4826" w14:textId="77777777" w:rsidTr="00B42AD5">
        <w:tc>
          <w:tcPr>
            <w:tcW w:w="1426" w:type="dxa"/>
          </w:tcPr>
          <w:p w14:paraId="48CAE79F" w14:textId="77777777" w:rsidR="003D5D2D" w:rsidRPr="00847D40" w:rsidRDefault="003D5D2D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B24A50A" w14:textId="3557D822" w:rsidR="003D5D2D" w:rsidRPr="0000768D" w:rsidRDefault="003D5D2D" w:rsidP="00B42AD5">
            <w:r>
              <w:t>Er kan gezien worden wat één klant besteld heeft</w:t>
            </w:r>
          </w:p>
        </w:tc>
      </w:tr>
      <w:tr w:rsidR="003D5D2D" w:rsidRPr="00847D40" w14:paraId="2F2681AE" w14:textId="77777777" w:rsidTr="00B42AD5">
        <w:tc>
          <w:tcPr>
            <w:tcW w:w="1426" w:type="dxa"/>
          </w:tcPr>
          <w:p w14:paraId="18C8B9A4" w14:textId="77777777" w:rsidR="003D5D2D" w:rsidRPr="00847D40" w:rsidRDefault="003D5D2D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7868844" w14:textId="77777777" w:rsidR="003D5D2D" w:rsidRPr="00847D40" w:rsidRDefault="003D5D2D" w:rsidP="00B42AD5">
            <w:r>
              <w:t>Operator</w:t>
            </w:r>
          </w:p>
        </w:tc>
      </w:tr>
      <w:tr w:rsidR="003D5D2D" w:rsidRPr="00847D40" w14:paraId="52325959" w14:textId="77777777" w:rsidTr="00B42AD5">
        <w:tc>
          <w:tcPr>
            <w:tcW w:w="1426" w:type="dxa"/>
          </w:tcPr>
          <w:p w14:paraId="7349B60B" w14:textId="77777777" w:rsidR="003D5D2D" w:rsidRPr="00847D40" w:rsidRDefault="003D5D2D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DD9A8EC" w14:textId="77777777" w:rsidR="003D5D2D" w:rsidRPr="00847D40" w:rsidRDefault="003D5D2D" w:rsidP="00B42AD5">
            <w:r>
              <w:t>De applicatie moet gestart zijn, de Operator moet ingelogd zijn op een Admin account</w:t>
            </w:r>
          </w:p>
        </w:tc>
      </w:tr>
      <w:tr w:rsidR="003D5D2D" w:rsidRPr="00847D40" w14:paraId="59CE8143" w14:textId="77777777" w:rsidTr="00B42AD5">
        <w:tc>
          <w:tcPr>
            <w:tcW w:w="1426" w:type="dxa"/>
            <w:vMerge w:val="restart"/>
          </w:tcPr>
          <w:p w14:paraId="709A8FA9" w14:textId="77777777" w:rsidR="003D5D2D" w:rsidRPr="00847D40" w:rsidRDefault="003D5D2D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7486288C" w14:textId="77777777" w:rsidR="003D5D2D" w:rsidRPr="00847D40" w:rsidRDefault="003D5D2D" w:rsidP="00B42AD5">
            <w:r>
              <w:t>De operator navigeert naar de bestellingen pagina</w:t>
            </w:r>
          </w:p>
        </w:tc>
      </w:tr>
      <w:tr w:rsidR="003D5D2D" w:rsidRPr="00847D40" w14:paraId="763D8B5B" w14:textId="77777777" w:rsidTr="00B42AD5">
        <w:tc>
          <w:tcPr>
            <w:tcW w:w="1426" w:type="dxa"/>
            <w:vMerge/>
          </w:tcPr>
          <w:p w14:paraId="1C199F01" w14:textId="77777777" w:rsidR="003D5D2D" w:rsidRPr="00847D40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DF5B56B" w14:textId="4B35FFBF" w:rsidR="003D5D2D" w:rsidRDefault="003D5D2D" w:rsidP="00B42AD5">
            <w:r>
              <w:t>De operator klikt op de filter knop</w:t>
            </w:r>
          </w:p>
        </w:tc>
      </w:tr>
      <w:tr w:rsidR="003D5D2D" w:rsidRPr="00847D40" w14:paraId="78335208" w14:textId="77777777" w:rsidTr="00B42AD5">
        <w:tc>
          <w:tcPr>
            <w:tcW w:w="1426" w:type="dxa"/>
          </w:tcPr>
          <w:p w14:paraId="3E9A90AF" w14:textId="666C07E3" w:rsidR="003D5D2D" w:rsidRPr="00847D40" w:rsidRDefault="003D5D2D" w:rsidP="00B42AD5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4AAD5F71" w14:textId="74030FAF" w:rsidR="003D5D2D" w:rsidRDefault="003D5D2D" w:rsidP="00B42AD5">
            <w:r>
              <w:t>De operator vult een bedrijfsnaam in.</w:t>
            </w:r>
          </w:p>
        </w:tc>
      </w:tr>
      <w:tr w:rsidR="003D5D2D" w:rsidRPr="00847D40" w14:paraId="6D52F4F7" w14:textId="77777777" w:rsidTr="00B42AD5">
        <w:tc>
          <w:tcPr>
            <w:tcW w:w="1426" w:type="dxa"/>
            <w:vMerge w:val="restart"/>
          </w:tcPr>
          <w:p w14:paraId="75F8B37C" w14:textId="18930FC9" w:rsidR="003D5D2D" w:rsidRDefault="003D5D2D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10A9069" w14:textId="7AC25584" w:rsidR="003D5D2D" w:rsidRDefault="003D5D2D" w:rsidP="00B42AD5">
            <w:r>
              <w:t>De operator klikt het bedrijf aan.</w:t>
            </w:r>
          </w:p>
        </w:tc>
      </w:tr>
      <w:tr w:rsidR="003D5D2D" w:rsidRPr="00847D40" w14:paraId="46E8CC00" w14:textId="77777777" w:rsidTr="00B42AD5">
        <w:tc>
          <w:tcPr>
            <w:tcW w:w="1426" w:type="dxa"/>
            <w:vMerge/>
          </w:tcPr>
          <w:p w14:paraId="0DD772F4" w14:textId="77777777" w:rsidR="003D5D2D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D61AAF9" w14:textId="1592D58A" w:rsidR="003D5D2D" w:rsidRDefault="003D5D2D" w:rsidP="00B42AD5">
            <w:r>
              <w:t>De operator klikt op zoek, of de operator drukt de enter toets in</w:t>
            </w:r>
          </w:p>
        </w:tc>
      </w:tr>
      <w:tr w:rsidR="003D5D2D" w:rsidRPr="00847D40" w14:paraId="52E92FF0" w14:textId="77777777" w:rsidTr="00B42AD5">
        <w:trPr>
          <w:trHeight w:val="60"/>
        </w:trPr>
        <w:tc>
          <w:tcPr>
            <w:tcW w:w="1426" w:type="dxa"/>
          </w:tcPr>
          <w:p w14:paraId="6241D1A9" w14:textId="77777777" w:rsidR="003D5D2D" w:rsidRPr="00847D40" w:rsidRDefault="003D5D2D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21536EF" w14:textId="77A9A9AA" w:rsidR="003D5D2D" w:rsidRPr="00847D40" w:rsidRDefault="003D5D2D" w:rsidP="00B42AD5">
            <w:r>
              <w:t>De operator ziet een lijst met bestellingen, die het ingevulde bedrijf heeft geplaatst</w:t>
            </w:r>
          </w:p>
        </w:tc>
      </w:tr>
    </w:tbl>
    <w:p w14:paraId="693FECD7" w14:textId="77777777" w:rsidR="00B25C43" w:rsidRDefault="00B25C43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847D40" w14:paraId="192CE424" w14:textId="77777777" w:rsidTr="00B42AD5">
        <w:tc>
          <w:tcPr>
            <w:tcW w:w="1426" w:type="dxa"/>
            <w:shd w:val="clear" w:color="auto" w:fill="C00000"/>
          </w:tcPr>
          <w:p w14:paraId="401955DD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02C51F94" w14:textId="77777777" w:rsidR="003D5D2D" w:rsidRPr="00A302E4" w:rsidRDefault="003D5D2D" w:rsidP="003D5D2D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 xml:space="preserve">Bestellingen </w:t>
            </w:r>
            <w:r>
              <w:rPr>
                <w:b/>
                <w:bCs/>
              </w:rPr>
              <w:t>filteren</w:t>
            </w:r>
          </w:p>
          <w:p w14:paraId="3F0E7FBF" w14:textId="77777777" w:rsidR="003D5D2D" w:rsidRPr="0099096C" w:rsidRDefault="003D5D2D" w:rsidP="00B42A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 Weather</w:t>
            </w:r>
          </w:p>
        </w:tc>
        <w:tc>
          <w:tcPr>
            <w:tcW w:w="3006" w:type="dxa"/>
            <w:shd w:val="clear" w:color="auto" w:fill="C00000"/>
          </w:tcPr>
          <w:p w14:paraId="2A47A25F" w14:textId="1345415B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</w:t>
            </w:r>
            <w:r w:rsidR="00E94E5E">
              <w:rPr>
                <w:b/>
                <w:bCs/>
              </w:rPr>
              <w:t>4</w:t>
            </w:r>
          </w:p>
        </w:tc>
      </w:tr>
      <w:tr w:rsidR="003D5D2D" w:rsidRPr="00847D40" w14:paraId="286B2C4F" w14:textId="77777777" w:rsidTr="00B42AD5">
        <w:tc>
          <w:tcPr>
            <w:tcW w:w="1426" w:type="dxa"/>
          </w:tcPr>
          <w:p w14:paraId="6A38F372" w14:textId="5156F87F" w:rsidR="003D5D2D" w:rsidRPr="00847D40" w:rsidRDefault="003D5D2D" w:rsidP="003D5D2D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5E0495D" w14:textId="4D84C6DC" w:rsidR="003D5D2D" w:rsidRPr="00847D40" w:rsidRDefault="003D5D2D" w:rsidP="003D5D2D">
            <w:r>
              <w:t>Er kan gezien worden wat één klant besteld heeft</w:t>
            </w:r>
          </w:p>
        </w:tc>
      </w:tr>
      <w:tr w:rsidR="003D5D2D" w:rsidRPr="00847D40" w14:paraId="5D0B47DB" w14:textId="77777777" w:rsidTr="00B42AD5">
        <w:tc>
          <w:tcPr>
            <w:tcW w:w="1426" w:type="dxa"/>
          </w:tcPr>
          <w:p w14:paraId="328F9D07" w14:textId="665940F7" w:rsidR="003D5D2D" w:rsidRPr="00847D40" w:rsidRDefault="003D5D2D" w:rsidP="003D5D2D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A87F693" w14:textId="66A895F2" w:rsidR="003D5D2D" w:rsidRPr="00847D40" w:rsidRDefault="003D5D2D" w:rsidP="003D5D2D">
            <w:r>
              <w:t>Operator</w:t>
            </w:r>
          </w:p>
        </w:tc>
      </w:tr>
      <w:tr w:rsidR="003D5D2D" w:rsidRPr="00847D40" w14:paraId="742FEF20" w14:textId="77777777" w:rsidTr="00B42AD5">
        <w:tc>
          <w:tcPr>
            <w:tcW w:w="1426" w:type="dxa"/>
          </w:tcPr>
          <w:p w14:paraId="14D09053" w14:textId="053F5AAA" w:rsidR="003D5D2D" w:rsidRPr="00847D40" w:rsidRDefault="003D5D2D" w:rsidP="003D5D2D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03D8BFB" w14:textId="2BD4DDDA" w:rsidR="003D5D2D" w:rsidRPr="00847D40" w:rsidRDefault="003D5D2D" w:rsidP="003D5D2D">
            <w:r>
              <w:t>De applicatie moet gestart zijn, de Operator moet ingelogd zijn op een Admin account</w:t>
            </w:r>
          </w:p>
        </w:tc>
      </w:tr>
      <w:tr w:rsidR="003D5D2D" w:rsidRPr="00847D40" w14:paraId="72DCA6E0" w14:textId="77777777" w:rsidTr="00B42AD5">
        <w:tc>
          <w:tcPr>
            <w:tcW w:w="1426" w:type="dxa"/>
            <w:vMerge w:val="restart"/>
          </w:tcPr>
          <w:p w14:paraId="6DF5A1BF" w14:textId="204FB89B" w:rsidR="003D5D2D" w:rsidRPr="00847D40" w:rsidRDefault="003D5D2D" w:rsidP="003D5D2D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034B17CC" w14:textId="52A6AA36" w:rsidR="003D5D2D" w:rsidRPr="00847D40" w:rsidRDefault="003D5D2D" w:rsidP="003D5D2D">
            <w:r>
              <w:t>De operator navigeert naar de bestellingen pagina</w:t>
            </w:r>
          </w:p>
        </w:tc>
      </w:tr>
      <w:tr w:rsidR="003D5D2D" w:rsidRPr="00847D40" w14:paraId="6E1337BA" w14:textId="77777777" w:rsidTr="00B42AD5">
        <w:tc>
          <w:tcPr>
            <w:tcW w:w="1426" w:type="dxa"/>
            <w:vMerge/>
          </w:tcPr>
          <w:p w14:paraId="15FAE14E" w14:textId="128120F3" w:rsidR="003D5D2D" w:rsidRDefault="003D5D2D" w:rsidP="003D5D2D">
            <w:pPr>
              <w:jc w:val="right"/>
            </w:pPr>
          </w:p>
        </w:tc>
        <w:tc>
          <w:tcPr>
            <w:tcW w:w="7603" w:type="dxa"/>
            <w:gridSpan w:val="2"/>
          </w:tcPr>
          <w:p w14:paraId="54A2368A" w14:textId="53508783" w:rsidR="003D5D2D" w:rsidRDefault="003D5D2D" w:rsidP="003D5D2D">
            <w:r>
              <w:t>De operator klikt op de filter knop</w:t>
            </w:r>
          </w:p>
        </w:tc>
      </w:tr>
      <w:tr w:rsidR="003D5D2D" w:rsidRPr="00847D40" w14:paraId="700C9EB0" w14:textId="77777777" w:rsidTr="00B42AD5">
        <w:tc>
          <w:tcPr>
            <w:tcW w:w="1426" w:type="dxa"/>
          </w:tcPr>
          <w:p w14:paraId="791A5227" w14:textId="6083CAF3" w:rsidR="003D5D2D" w:rsidRPr="00847D40" w:rsidRDefault="003D5D2D" w:rsidP="003D5D2D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1CEA7EB" w14:textId="166B35E9" w:rsidR="003D5D2D" w:rsidRDefault="003D5D2D" w:rsidP="003D5D2D">
            <w:r>
              <w:t>De operator vult een bedrijfsnaam in.</w:t>
            </w:r>
          </w:p>
        </w:tc>
      </w:tr>
      <w:tr w:rsidR="003D5D2D" w:rsidRPr="00847D40" w14:paraId="2085200E" w14:textId="77777777" w:rsidTr="00B42AD5">
        <w:tc>
          <w:tcPr>
            <w:tcW w:w="1426" w:type="dxa"/>
            <w:vMerge w:val="restart"/>
          </w:tcPr>
          <w:p w14:paraId="11FB00F0" w14:textId="56EBE7C5" w:rsidR="003D5D2D" w:rsidRPr="00847D40" w:rsidRDefault="003D5D2D" w:rsidP="003D5D2D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655F9FDF" w14:textId="08244983" w:rsidR="003D5D2D" w:rsidRDefault="003D5D2D" w:rsidP="003D5D2D">
            <w:r>
              <w:t>De operator klikt het bedrijf aan.</w:t>
            </w:r>
          </w:p>
        </w:tc>
      </w:tr>
      <w:tr w:rsidR="003D5D2D" w:rsidRPr="00847D40" w14:paraId="20E36F6B" w14:textId="77777777" w:rsidTr="00B42AD5">
        <w:tc>
          <w:tcPr>
            <w:tcW w:w="1426" w:type="dxa"/>
            <w:vMerge/>
          </w:tcPr>
          <w:p w14:paraId="607101D9" w14:textId="77777777" w:rsidR="003D5D2D" w:rsidRPr="00847D40" w:rsidRDefault="003D5D2D" w:rsidP="003D5D2D">
            <w:pPr>
              <w:jc w:val="right"/>
            </w:pPr>
          </w:p>
        </w:tc>
        <w:tc>
          <w:tcPr>
            <w:tcW w:w="7603" w:type="dxa"/>
            <w:gridSpan w:val="2"/>
          </w:tcPr>
          <w:p w14:paraId="6A60DBF6" w14:textId="6A6C51B6" w:rsidR="003D5D2D" w:rsidRDefault="003D5D2D" w:rsidP="003D5D2D">
            <w:r>
              <w:t>De operator klikt op zoek, of de operator drukt de enter toets in</w:t>
            </w:r>
          </w:p>
        </w:tc>
      </w:tr>
      <w:tr w:rsidR="003D5D2D" w:rsidRPr="00847D40" w14:paraId="14D67FE1" w14:textId="77777777" w:rsidTr="00B42AD5">
        <w:tc>
          <w:tcPr>
            <w:tcW w:w="1426" w:type="dxa"/>
          </w:tcPr>
          <w:p w14:paraId="336E704F" w14:textId="68BDA50C" w:rsidR="003D5D2D" w:rsidRPr="00847D40" w:rsidRDefault="003D5D2D" w:rsidP="003D5D2D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ED74DF5" w14:textId="778B8825" w:rsidR="003D5D2D" w:rsidRDefault="003D5D2D" w:rsidP="003D5D2D">
            <w:r>
              <w:t>De operator ziet een lijst met bestellingen, die het ingevulde bedrijf heeft geplaatst</w:t>
            </w:r>
          </w:p>
        </w:tc>
      </w:tr>
    </w:tbl>
    <w:p w14:paraId="5B0A9595" w14:textId="2B9A1ACB" w:rsidR="003D5D2D" w:rsidRDefault="003D5D2D" w:rsidP="00990ACE"/>
    <w:p w14:paraId="5202B530" w14:textId="77777777" w:rsidR="00B25C43" w:rsidRDefault="00B25C43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E94E5E" w:rsidRPr="0099096C" w14:paraId="0782B333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47A0EF6A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40D9652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Offerte maken</w:t>
            </w:r>
          </w:p>
          <w:p w14:paraId="184C6EFB" w14:textId="77777777" w:rsidR="00E94E5E" w:rsidRPr="00A302E4" w:rsidRDefault="00E94E5E" w:rsidP="003832D9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74A4696" w14:textId="56FECBC8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3.5</w:t>
            </w:r>
          </w:p>
        </w:tc>
      </w:tr>
      <w:tr w:rsidR="00E94E5E" w:rsidRPr="00847D40" w14:paraId="3165264D" w14:textId="77777777" w:rsidTr="003832D9">
        <w:tc>
          <w:tcPr>
            <w:tcW w:w="1426" w:type="dxa"/>
          </w:tcPr>
          <w:p w14:paraId="3C2162AD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7D354B2" w14:textId="77777777" w:rsidR="00E94E5E" w:rsidRPr="0000768D" w:rsidRDefault="00E94E5E" w:rsidP="003832D9">
            <w:r>
              <w:t>Er wordt een offerte gemaakt voor de klant</w:t>
            </w:r>
          </w:p>
        </w:tc>
      </w:tr>
      <w:tr w:rsidR="00E94E5E" w:rsidRPr="00847D40" w14:paraId="39467359" w14:textId="77777777" w:rsidTr="003832D9">
        <w:tc>
          <w:tcPr>
            <w:tcW w:w="1426" w:type="dxa"/>
          </w:tcPr>
          <w:p w14:paraId="107B388F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2357E98" w14:textId="77777777" w:rsidR="00E94E5E" w:rsidRPr="00847D40" w:rsidRDefault="00E94E5E" w:rsidP="003832D9">
            <w:r>
              <w:t>Operator</w:t>
            </w:r>
          </w:p>
        </w:tc>
      </w:tr>
      <w:tr w:rsidR="00E94E5E" w:rsidRPr="00847D40" w14:paraId="37515826" w14:textId="77777777" w:rsidTr="003832D9">
        <w:tc>
          <w:tcPr>
            <w:tcW w:w="1426" w:type="dxa"/>
          </w:tcPr>
          <w:p w14:paraId="5EC3E6E9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C7E60B9" w14:textId="77777777" w:rsidR="00E94E5E" w:rsidRPr="00847D40" w:rsidRDefault="00E94E5E" w:rsidP="003832D9">
            <w:r>
              <w:t>De applicatie moet gestart zijn, de Operator moet ingelogd zijn op een Admin account</w:t>
            </w:r>
          </w:p>
        </w:tc>
      </w:tr>
      <w:tr w:rsidR="00E94E5E" w:rsidRPr="00847D40" w14:paraId="4F85620A" w14:textId="77777777" w:rsidTr="003832D9">
        <w:tc>
          <w:tcPr>
            <w:tcW w:w="1426" w:type="dxa"/>
          </w:tcPr>
          <w:p w14:paraId="46AF7376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3ED3E8C" w14:textId="77777777" w:rsidR="00E94E5E" w:rsidRPr="00847D40" w:rsidRDefault="00E94E5E" w:rsidP="003832D9">
            <w:r>
              <w:t>De operator navigeert naar index pagina</w:t>
            </w:r>
          </w:p>
        </w:tc>
      </w:tr>
      <w:tr w:rsidR="00E94E5E" w:rsidRPr="00847D40" w14:paraId="7B638CF7" w14:textId="77777777" w:rsidTr="003832D9">
        <w:tc>
          <w:tcPr>
            <w:tcW w:w="1426" w:type="dxa"/>
          </w:tcPr>
          <w:p w14:paraId="4B0F0A06" w14:textId="6676E213" w:rsidR="00E94E5E" w:rsidRDefault="00D1183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1B0073B4" w14:textId="77777777" w:rsidR="00E94E5E" w:rsidRDefault="00E94E5E" w:rsidP="003832D9">
            <w:r>
              <w:t>De operator klikt een aantal producten aan</w:t>
            </w:r>
          </w:p>
        </w:tc>
      </w:tr>
      <w:tr w:rsidR="00E94E5E" w:rsidRPr="00847D40" w14:paraId="2A7DC2BC" w14:textId="77777777" w:rsidTr="003832D9">
        <w:tc>
          <w:tcPr>
            <w:tcW w:w="1426" w:type="dxa"/>
            <w:vMerge w:val="restart"/>
          </w:tcPr>
          <w:p w14:paraId="3523D1FF" w14:textId="77777777" w:rsidR="00E94E5E" w:rsidRPr="00847D40" w:rsidRDefault="00E94E5E" w:rsidP="003832D9"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3A3BFDA0" w14:textId="77777777" w:rsidR="00E94E5E" w:rsidRDefault="00E94E5E" w:rsidP="003832D9">
            <w:r>
              <w:t>De operator drukt bij elk product de knop in winkel wagen aan</w:t>
            </w:r>
          </w:p>
        </w:tc>
      </w:tr>
      <w:tr w:rsidR="00E94E5E" w:rsidRPr="00847D40" w14:paraId="37CC040A" w14:textId="77777777" w:rsidTr="003832D9">
        <w:tc>
          <w:tcPr>
            <w:tcW w:w="1426" w:type="dxa"/>
            <w:vMerge/>
          </w:tcPr>
          <w:p w14:paraId="35A47772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1871F65" w14:textId="77777777" w:rsidR="00E94E5E" w:rsidRDefault="00E94E5E" w:rsidP="003832D9">
            <w:r>
              <w:t>De operator klikt op de bestel knop</w:t>
            </w:r>
          </w:p>
        </w:tc>
      </w:tr>
      <w:tr w:rsidR="00E94E5E" w:rsidRPr="00847D40" w14:paraId="02EBC47A" w14:textId="77777777" w:rsidTr="003832D9">
        <w:trPr>
          <w:trHeight w:val="60"/>
        </w:trPr>
        <w:tc>
          <w:tcPr>
            <w:tcW w:w="1426" w:type="dxa"/>
          </w:tcPr>
          <w:p w14:paraId="28C3BCC4" w14:textId="77777777" w:rsidR="00E94E5E" w:rsidRPr="00847D40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782D74EE" w14:textId="77777777" w:rsidR="00E94E5E" w:rsidRPr="00847D40" w:rsidRDefault="00E94E5E" w:rsidP="003832D9">
            <w:r>
              <w:t>De applicatie maakt een offerte aan met de bestelde producten en laat deze zien</w:t>
            </w:r>
          </w:p>
        </w:tc>
      </w:tr>
    </w:tbl>
    <w:p w14:paraId="011BDE35" w14:textId="77777777" w:rsidR="00E94E5E" w:rsidRPr="00D92208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0"/>
        <w:gridCol w:w="4597"/>
        <w:gridCol w:w="3006"/>
      </w:tblGrid>
      <w:tr w:rsidR="00E94E5E" w:rsidRPr="0099096C" w14:paraId="1B87F0E9" w14:textId="77777777" w:rsidTr="003832D9">
        <w:tc>
          <w:tcPr>
            <w:tcW w:w="1430" w:type="dxa"/>
            <w:shd w:val="clear" w:color="auto" w:fill="C00000"/>
          </w:tcPr>
          <w:p w14:paraId="2528596B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17FB2043" w14:textId="77777777" w:rsidR="00E94E5E" w:rsidRPr="00A302E4" w:rsidRDefault="00E94E5E" w:rsidP="003832D9">
            <w:pPr>
              <w:rPr>
                <w:b/>
                <w:bCs/>
              </w:rPr>
            </w:pPr>
            <w:r>
              <w:rPr>
                <w:b/>
                <w:bCs/>
              </w:rPr>
              <w:t>Offerte maken</w:t>
            </w:r>
          </w:p>
          <w:p w14:paraId="181166C6" w14:textId="77777777" w:rsidR="00E94E5E" w:rsidRPr="00A302E4" w:rsidRDefault="00E94E5E" w:rsidP="003832D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bad</w:t>
            </w:r>
            <w:proofErr w:type="gramEnd"/>
            <w:r w:rsidRPr="00A302E4">
              <w:rPr>
                <w:b/>
                <w:bCs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6EA06D24" w14:textId="1B7F691C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3.6</w:t>
            </w:r>
          </w:p>
        </w:tc>
      </w:tr>
      <w:tr w:rsidR="00E94E5E" w:rsidRPr="00847D40" w14:paraId="2C8925A6" w14:textId="77777777" w:rsidTr="003832D9">
        <w:tc>
          <w:tcPr>
            <w:tcW w:w="1430" w:type="dxa"/>
          </w:tcPr>
          <w:p w14:paraId="4931C906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5F9D5BB" w14:textId="77777777" w:rsidR="00E94E5E" w:rsidRPr="0000768D" w:rsidRDefault="00E94E5E" w:rsidP="003832D9">
            <w:r>
              <w:t>Er wordt geen offerte gemaakt voor de klant</w:t>
            </w:r>
          </w:p>
        </w:tc>
      </w:tr>
      <w:tr w:rsidR="00E94E5E" w:rsidRPr="00847D40" w14:paraId="70BEC610" w14:textId="77777777" w:rsidTr="003832D9">
        <w:tc>
          <w:tcPr>
            <w:tcW w:w="1430" w:type="dxa"/>
          </w:tcPr>
          <w:p w14:paraId="24762C6B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6492D9EA" w14:textId="77777777" w:rsidR="00E94E5E" w:rsidRPr="00847D40" w:rsidRDefault="00E94E5E" w:rsidP="003832D9">
            <w:r>
              <w:t>Operator</w:t>
            </w:r>
          </w:p>
        </w:tc>
      </w:tr>
      <w:tr w:rsidR="00E94E5E" w:rsidRPr="00847D40" w14:paraId="6D646389" w14:textId="77777777" w:rsidTr="003832D9">
        <w:tc>
          <w:tcPr>
            <w:tcW w:w="1430" w:type="dxa"/>
          </w:tcPr>
          <w:p w14:paraId="61C14EC5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4FF7B841" w14:textId="77777777" w:rsidR="00E94E5E" w:rsidRPr="00847D40" w:rsidRDefault="00E94E5E" w:rsidP="003832D9">
            <w:r>
              <w:t>De applicatie moet gestart zijn, de Operator moet ingelogd zijn op een Admin account</w:t>
            </w:r>
          </w:p>
        </w:tc>
      </w:tr>
      <w:tr w:rsidR="00E94E5E" w:rsidRPr="00847D40" w14:paraId="306F187F" w14:textId="77777777" w:rsidTr="003832D9">
        <w:tc>
          <w:tcPr>
            <w:tcW w:w="1430" w:type="dxa"/>
          </w:tcPr>
          <w:p w14:paraId="3F4B7B60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4DC8EE69" w14:textId="77777777" w:rsidR="00E94E5E" w:rsidRPr="00847D40" w:rsidRDefault="00E94E5E" w:rsidP="003832D9">
            <w:r>
              <w:t>De operator navigeert naar index pagina</w:t>
            </w:r>
          </w:p>
        </w:tc>
      </w:tr>
      <w:tr w:rsidR="00E94E5E" w:rsidRPr="00847D40" w14:paraId="6131A962" w14:textId="77777777" w:rsidTr="003832D9">
        <w:tc>
          <w:tcPr>
            <w:tcW w:w="1430" w:type="dxa"/>
          </w:tcPr>
          <w:p w14:paraId="310B9E9F" w14:textId="0851AA54" w:rsidR="00E94E5E" w:rsidRPr="00847D40" w:rsidRDefault="00D1183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25D1157A" w14:textId="77777777" w:rsidR="00E94E5E" w:rsidRDefault="00E94E5E" w:rsidP="003832D9">
            <w:r>
              <w:t>De operator klikt een aantal producten aan waarbij in ieder geval 1 product niet meer in voorraad is.</w:t>
            </w:r>
          </w:p>
        </w:tc>
      </w:tr>
      <w:tr w:rsidR="00E94E5E" w:rsidRPr="00847D40" w14:paraId="74DD4DA5" w14:textId="77777777" w:rsidTr="003832D9">
        <w:tc>
          <w:tcPr>
            <w:tcW w:w="1430" w:type="dxa"/>
            <w:vMerge w:val="restart"/>
          </w:tcPr>
          <w:p w14:paraId="493BFA0E" w14:textId="77777777" w:rsidR="00E94E5E" w:rsidRPr="00847D40" w:rsidRDefault="00E94E5E" w:rsidP="003832D9">
            <w:pPr>
              <w:jc w:val="right"/>
            </w:pPr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1CF4C2AE" w14:textId="77777777" w:rsidR="00E94E5E" w:rsidRDefault="00E94E5E" w:rsidP="003832D9">
            <w:r>
              <w:t>De operator drukt bij elk product de knop in winkel wagen aan</w:t>
            </w:r>
          </w:p>
        </w:tc>
      </w:tr>
      <w:tr w:rsidR="00E94E5E" w:rsidRPr="00847D40" w14:paraId="44AE11FD" w14:textId="77777777" w:rsidTr="003832D9">
        <w:tc>
          <w:tcPr>
            <w:tcW w:w="1430" w:type="dxa"/>
            <w:vMerge/>
          </w:tcPr>
          <w:p w14:paraId="68F8BB3C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2933D639" w14:textId="77777777" w:rsidR="00E94E5E" w:rsidRDefault="00E94E5E" w:rsidP="003832D9">
            <w:r>
              <w:t>De operator klikt op de bestel knop</w:t>
            </w:r>
          </w:p>
        </w:tc>
      </w:tr>
      <w:tr w:rsidR="00E94E5E" w:rsidRPr="00847D40" w14:paraId="69140B85" w14:textId="77777777" w:rsidTr="003832D9">
        <w:tc>
          <w:tcPr>
            <w:tcW w:w="1430" w:type="dxa"/>
          </w:tcPr>
          <w:p w14:paraId="64F4E31C" w14:textId="5FA4A0BE" w:rsidR="00E94E5E" w:rsidRDefault="00D11833" w:rsidP="003832D9">
            <w:pPr>
              <w:jc w:val="right"/>
            </w:pPr>
            <w:r>
              <w:t>Postconditie</w:t>
            </w:r>
          </w:p>
        </w:tc>
        <w:tc>
          <w:tcPr>
            <w:tcW w:w="7603" w:type="dxa"/>
            <w:gridSpan w:val="2"/>
          </w:tcPr>
          <w:p w14:paraId="21B99EF6" w14:textId="77777777" w:rsidR="00E94E5E" w:rsidRDefault="00E94E5E" w:rsidP="003832D9">
            <w:r>
              <w:t>De applicatie maakt melding dat product x niet op voorraad is</w:t>
            </w:r>
          </w:p>
        </w:tc>
      </w:tr>
    </w:tbl>
    <w:p w14:paraId="410AEA72" w14:textId="77777777" w:rsidR="00E94E5E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E94E5E" w:rsidRPr="0099096C" w14:paraId="37ECCDF8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5AD0FE4A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1EB845C9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proofErr w:type="spellStart"/>
            <w:r w:rsidRPr="00E94E5E">
              <w:rPr>
                <w:b/>
                <w:bCs/>
                <w:lang w:val="en-US"/>
              </w:rPr>
              <w:t>Pushmelding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bij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estelling</w:t>
            </w:r>
            <w:proofErr w:type="spellEnd"/>
          </w:p>
          <w:p w14:paraId="1E59EEE3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r w:rsidRPr="00E94E5E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7B2E3D26" w14:textId="3554BA72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3.7</w:t>
            </w:r>
          </w:p>
        </w:tc>
      </w:tr>
      <w:tr w:rsidR="00E94E5E" w:rsidRPr="00847D40" w14:paraId="43F4F940" w14:textId="77777777" w:rsidTr="003832D9">
        <w:tc>
          <w:tcPr>
            <w:tcW w:w="1426" w:type="dxa"/>
          </w:tcPr>
          <w:p w14:paraId="12A683FB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921E258" w14:textId="77777777" w:rsidR="00E94E5E" w:rsidRPr="0000768D" w:rsidRDefault="00E94E5E" w:rsidP="003832D9">
            <w:r>
              <w:t>Er wordt een notificatie gegeven wanneer een andere klant iets besteld heeft</w:t>
            </w:r>
          </w:p>
        </w:tc>
      </w:tr>
      <w:tr w:rsidR="00E94E5E" w:rsidRPr="00847D40" w14:paraId="143BB37A" w14:textId="77777777" w:rsidTr="003832D9">
        <w:tc>
          <w:tcPr>
            <w:tcW w:w="1426" w:type="dxa"/>
          </w:tcPr>
          <w:p w14:paraId="280AD754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2F38B81" w14:textId="77777777" w:rsidR="00E94E5E" w:rsidRPr="00847D40" w:rsidRDefault="00E94E5E" w:rsidP="003832D9">
            <w:r>
              <w:t>Operator1, operator2</w:t>
            </w:r>
          </w:p>
        </w:tc>
      </w:tr>
      <w:tr w:rsidR="00E94E5E" w:rsidRPr="00847D40" w14:paraId="745C5FBA" w14:textId="77777777" w:rsidTr="003832D9">
        <w:tc>
          <w:tcPr>
            <w:tcW w:w="1426" w:type="dxa"/>
          </w:tcPr>
          <w:p w14:paraId="5160FA1B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067ACC9" w14:textId="158B5DCD" w:rsidR="00E94E5E" w:rsidRPr="00847D40" w:rsidRDefault="00E94E5E" w:rsidP="003832D9">
            <w:r>
              <w:t xml:space="preserve">Beide operators hebben een device met </w:t>
            </w:r>
            <w:r w:rsidR="00D11833">
              <w:t>internetverbinding</w:t>
            </w:r>
            <w:r>
              <w:t xml:space="preserve"> nodig, waarop de applicatie </w:t>
            </w:r>
            <w:r w:rsidR="00D11833">
              <w:t>draait</w:t>
            </w:r>
          </w:p>
        </w:tc>
      </w:tr>
      <w:tr w:rsidR="00E94E5E" w:rsidRPr="00847D40" w14:paraId="568B0AB7" w14:textId="77777777" w:rsidTr="003832D9">
        <w:tc>
          <w:tcPr>
            <w:tcW w:w="1426" w:type="dxa"/>
          </w:tcPr>
          <w:p w14:paraId="16D15211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77461470" w14:textId="2FCEBE7E" w:rsidR="00E94E5E" w:rsidRPr="00847D40" w:rsidRDefault="00E94E5E" w:rsidP="003832D9">
            <w:r>
              <w:t xml:space="preserve">Operator1 navigeert naar de index </w:t>
            </w:r>
            <w:r w:rsidR="00D11833">
              <w:t>pagina</w:t>
            </w:r>
          </w:p>
        </w:tc>
      </w:tr>
      <w:tr w:rsidR="00E94E5E" w:rsidRPr="00847D40" w14:paraId="75CA59F4" w14:textId="77777777" w:rsidTr="003832D9">
        <w:tc>
          <w:tcPr>
            <w:tcW w:w="1426" w:type="dxa"/>
          </w:tcPr>
          <w:p w14:paraId="2F26FC67" w14:textId="14122DF3" w:rsidR="00E94E5E" w:rsidRDefault="00D1183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5ADC0CE" w14:textId="77777777" w:rsidR="00E94E5E" w:rsidRDefault="00E94E5E" w:rsidP="003832D9">
            <w:r>
              <w:t>Operator1 klikt een aantal producten aan</w:t>
            </w:r>
          </w:p>
        </w:tc>
      </w:tr>
      <w:tr w:rsidR="00E94E5E" w:rsidRPr="00847D40" w14:paraId="1BC74BEC" w14:textId="77777777" w:rsidTr="003832D9">
        <w:tc>
          <w:tcPr>
            <w:tcW w:w="1426" w:type="dxa"/>
            <w:vMerge w:val="restart"/>
          </w:tcPr>
          <w:p w14:paraId="6EE9CB8A" w14:textId="77777777" w:rsidR="00E94E5E" w:rsidRPr="00847D40" w:rsidRDefault="00E94E5E" w:rsidP="003832D9"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1A326E89" w14:textId="6FE41794" w:rsidR="00E94E5E" w:rsidRDefault="00D11833" w:rsidP="003832D9">
            <w:r>
              <w:t>Operator</w:t>
            </w:r>
            <w:r w:rsidR="00E94E5E">
              <w:t>1 drukt bij elk product de knop in winkel wagen aan</w:t>
            </w:r>
          </w:p>
        </w:tc>
      </w:tr>
      <w:tr w:rsidR="00E94E5E" w:rsidRPr="00847D40" w14:paraId="2096F205" w14:textId="77777777" w:rsidTr="003832D9">
        <w:tc>
          <w:tcPr>
            <w:tcW w:w="1426" w:type="dxa"/>
            <w:vMerge/>
          </w:tcPr>
          <w:p w14:paraId="47B86185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781FB6B" w14:textId="77777777" w:rsidR="00E94E5E" w:rsidRDefault="00E94E5E" w:rsidP="003832D9">
            <w:r>
              <w:t>Operator1 klikt op de bestel knop</w:t>
            </w:r>
          </w:p>
        </w:tc>
      </w:tr>
      <w:tr w:rsidR="00E94E5E" w:rsidRPr="00847D40" w14:paraId="2CE03E63" w14:textId="77777777" w:rsidTr="003832D9">
        <w:trPr>
          <w:trHeight w:val="60"/>
        </w:trPr>
        <w:tc>
          <w:tcPr>
            <w:tcW w:w="1426" w:type="dxa"/>
            <w:vMerge/>
          </w:tcPr>
          <w:p w14:paraId="59CF5B7E" w14:textId="77777777" w:rsidR="00E94E5E" w:rsidRPr="00847D40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02F5DB07" w14:textId="77777777" w:rsidR="00E94E5E" w:rsidRPr="00847D40" w:rsidRDefault="00E94E5E" w:rsidP="003832D9">
            <w:r>
              <w:t>Operator1 voltooid de transactie</w:t>
            </w:r>
          </w:p>
        </w:tc>
      </w:tr>
      <w:tr w:rsidR="00E94E5E" w:rsidRPr="00847D40" w14:paraId="78AE99FA" w14:textId="77777777" w:rsidTr="003832D9">
        <w:trPr>
          <w:trHeight w:val="60"/>
        </w:trPr>
        <w:tc>
          <w:tcPr>
            <w:tcW w:w="1426" w:type="dxa"/>
          </w:tcPr>
          <w:p w14:paraId="31C62134" w14:textId="77777777" w:rsidR="00E94E5E" w:rsidRPr="00847D40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8F48C14" w14:textId="77777777" w:rsidR="00E94E5E" w:rsidRDefault="00E94E5E" w:rsidP="003832D9">
            <w:r>
              <w:t>Operator2 krijgt een melding dat operator 1 een bestelling heeft geplaatst</w:t>
            </w:r>
          </w:p>
        </w:tc>
      </w:tr>
    </w:tbl>
    <w:p w14:paraId="643DFBF9" w14:textId="77777777" w:rsidR="00E94E5E" w:rsidRPr="00D92208" w:rsidRDefault="00E94E5E" w:rsidP="00E94E5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0"/>
        <w:gridCol w:w="4597"/>
        <w:gridCol w:w="3006"/>
      </w:tblGrid>
      <w:tr w:rsidR="00E94E5E" w:rsidRPr="0099096C" w14:paraId="4EEE78FA" w14:textId="77777777" w:rsidTr="003832D9">
        <w:tc>
          <w:tcPr>
            <w:tcW w:w="1430" w:type="dxa"/>
            <w:shd w:val="clear" w:color="auto" w:fill="C00000"/>
          </w:tcPr>
          <w:p w14:paraId="38F862E3" w14:textId="77777777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2BF679BB" w14:textId="77777777" w:rsidR="00E94E5E" w:rsidRPr="00E94E5E" w:rsidRDefault="00E94E5E" w:rsidP="003832D9">
            <w:pPr>
              <w:rPr>
                <w:b/>
                <w:bCs/>
                <w:lang w:val="en-US"/>
              </w:rPr>
            </w:pPr>
            <w:proofErr w:type="spellStart"/>
            <w:r w:rsidRPr="00E94E5E">
              <w:rPr>
                <w:b/>
                <w:bCs/>
                <w:lang w:val="en-US"/>
              </w:rPr>
              <w:t>Pushmelding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bij</w:t>
            </w:r>
            <w:proofErr w:type="spellEnd"/>
            <w:r w:rsidRPr="00E94E5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94E5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estelling</w:t>
            </w:r>
            <w:proofErr w:type="spellEnd"/>
          </w:p>
          <w:p w14:paraId="29A8B78D" w14:textId="77777777" w:rsidR="00E94E5E" w:rsidRPr="00A302E4" w:rsidRDefault="00E94E5E" w:rsidP="003832D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bad</w:t>
            </w:r>
            <w:proofErr w:type="gramEnd"/>
            <w:r w:rsidRPr="00A302E4">
              <w:rPr>
                <w:b/>
                <w:bCs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4896740A" w14:textId="536D5DB9" w:rsidR="00E94E5E" w:rsidRPr="0099096C" w:rsidRDefault="00E94E5E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</w:t>
            </w:r>
            <w:r>
              <w:rPr>
                <w:b/>
                <w:bCs/>
              </w:rPr>
              <w:t>.3.8</w:t>
            </w:r>
          </w:p>
        </w:tc>
      </w:tr>
      <w:tr w:rsidR="00E94E5E" w:rsidRPr="00847D40" w14:paraId="03B46ACD" w14:textId="77777777" w:rsidTr="003832D9">
        <w:tc>
          <w:tcPr>
            <w:tcW w:w="1430" w:type="dxa"/>
          </w:tcPr>
          <w:p w14:paraId="2DA3E464" w14:textId="77777777" w:rsidR="00E94E5E" w:rsidRPr="00847D40" w:rsidRDefault="00E94E5E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37D9471" w14:textId="3AF41406" w:rsidR="00E94E5E" w:rsidRPr="0000768D" w:rsidRDefault="00E94E5E" w:rsidP="003832D9">
            <w:r>
              <w:t xml:space="preserve">Er wordt </w:t>
            </w:r>
            <w:r w:rsidR="00C37D73">
              <w:t>g</w:t>
            </w:r>
            <w:r>
              <w:t>een notificatie gegeven wanneer een andere klant iets besteld heeft</w:t>
            </w:r>
          </w:p>
        </w:tc>
      </w:tr>
      <w:tr w:rsidR="00E94E5E" w:rsidRPr="00847D40" w14:paraId="6A0F8FCB" w14:textId="77777777" w:rsidTr="003832D9">
        <w:tc>
          <w:tcPr>
            <w:tcW w:w="1430" w:type="dxa"/>
          </w:tcPr>
          <w:p w14:paraId="3B71F358" w14:textId="77777777" w:rsidR="00E94E5E" w:rsidRPr="00847D40" w:rsidRDefault="00E94E5E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D914BA4" w14:textId="77777777" w:rsidR="00E94E5E" w:rsidRPr="00847D40" w:rsidRDefault="00E94E5E" w:rsidP="003832D9">
            <w:r>
              <w:t>Operator1, operator2</w:t>
            </w:r>
          </w:p>
        </w:tc>
      </w:tr>
      <w:tr w:rsidR="00E94E5E" w:rsidRPr="00847D40" w14:paraId="5B80844F" w14:textId="77777777" w:rsidTr="003832D9">
        <w:tc>
          <w:tcPr>
            <w:tcW w:w="1430" w:type="dxa"/>
          </w:tcPr>
          <w:p w14:paraId="720C47F1" w14:textId="77777777" w:rsidR="00E94E5E" w:rsidRPr="00847D40" w:rsidRDefault="00E94E5E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C30E9A7" w14:textId="683A40A7" w:rsidR="00E94E5E" w:rsidRPr="00847D40" w:rsidRDefault="00E94E5E" w:rsidP="003832D9">
            <w:r>
              <w:t xml:space="preserve">Beide operators hebben een device met </w:t>
            </w:r>
            <w:r w:rsidR="00D11833">
              <w:t>internetverbinding</w:t>
            </w:r>
            <w:r>
              <w:t xml:space="preserve"> nodig, waarop de applicatie </w:t>
            </w:r>
            <w:r w:rsidR="00D11833">
              <w:t>draait</w:t>
            </w:r>
          </w:p>
        </w:tc>
      </w:tr>
      <w:tr w:rsidR="00E94E5E" w:rsidRPr="00847D40" w14:paraId="755E63F8" w14:textId="77777777" w:rsidTr="003832D9">
        <w:tc>
          <w:tcPr>
            <w:tcW w:w="1430" w:type="dxa"/>
          </w:tcPr>
          <w:p w14:paraId="6C609FF7" w14:textId="77777777" w:rsidR="00E94E5E" w:rsidRPr="00847D40" w:rsidRDefault="00E94E5E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1E5BBB1" w14:textId="53705188" w:rsidR="00E94E5E" w:rsidRPr="00847D40" w:rsidRDefault="00E94E5E" w:rsidP="003832D9">
            <w:r>
              <w:t xml:space="preserve">Operator1 navigeert naar de index </w:t>
            </w:r>
            <w:r w:rsidR="00D11833">
              <w:t>pagina</w:t>
            </w:r>
          </w:p>
        </w:tc>
      </w:tr>
      <w:tr w:rsidR="00E94E5E" w:rsidRPr="00847D40" w14:paraId="4E63FFAC" w14:textId="77777777" w:rsidTr="003832D9">
        <w:tc>
          <w:tcPr>
            <w:tcW w:w="1430" w:type="dxa"/>
          </w:tcPr>
          <w:p w14:paraId="412E05CC" w14:textId="3650AADC" w:rsidR="00E94E5E" w:rsidRPr="00847D40" w:rsidRDefault="00D1183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1DA141BF" w14:textId="77777777" w:rsidR="00E94E5E" w:rsidRDefault="00E94E5E" w:rsidP="003832D9">
            <w:r>
              <w:t>Operator1 klikt een aantal producten aan</w:t>
            </w:r>
          </w:p>
        </w:tc>
      </w:tr>
      <w:tr w:rsidR="00E94E5E" w:rsidRPr="00847D40" w14:paraId="3892ADB3" w14:textId="77777777" w:rsidTr="003832D9">
        <w:tc>
          <w:tcPr>
            <w:tcW w:w="1430" w:type="dxa"/>
            <w:vMerge w:val="restart"/>
          </w:tcPr>
          <w:p w14:paraId="6D5447AB" w14:textId="77777777" w:rsidR="00E94E5E" w:rsidRPr="00847D40" w:rsidRDefault="00E94E5E" w:rsidP="003832D9">
            <w:pPr>
              <w:jc w:val="right"/>
            </w:pPr>
            <w:r>
              <w:t xml:space="preserve">        Action</w:t>
            </w:r>
          </w:p>
        </w:tc>
        <w:tc>
          <w:tcPr>
            <w:tcW w:w="7603" w:type="dxa"/>
            <w:gridSpan w:val="2"/>
          </w:tcPr>
          <w:p w14:paraId="554E5153" w14:textId="1F1FEA0D" w:rsidR="00E94E5E" w:rsidRDefault="00D11833" w:rsidP="003832D9">
            <w:r>
              <w:t>Operator</w:t>
            </w:r>
            <w:r w:rsidR="00E94E5E">
              <w:t>1 drukt bij elk product de knop in winkel wagen aan</w:t>
            </w:r>
          </w:p>
        </w:tc>
      </w:tr>
      <w:tr w:rsidR="00E94E5E" w:rsidRPr="00847D40" w14:paraId="3264657E" w14:textId="77777777" w:rsidTr="003832D9">
        <w:tc>
          <w:tcPr>
            <w:tcW w:w="1430" w:type="dxa"/>
            <w:vMerge/>
          </w:tcPr>
          <w:p w14:paraId="6E1E8FFB" w14:textId="77777777" w:rsidR="00E94E5E" w:rsidRDefault="00E94E5E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258675DD" w14:textId="77777777" w:rsidR="00E94E5E" w:rsidRDefault="00E94E5E" w:rsidP="003832D9">
            <w:r>
              <w:t>Operator1 klikt op de bestel knop</w:t>
            </w:r>
          </w:p>
        </w:tc>
      </w:tr>
      <w:tr w:rsidR="00E94E5E" w:rsidRPr="00847D40" w14:paraId="460A841A" w14:textId="77777777" w:rsidTr="003832D9">
        <w:tc>
          <w:tcPr>
            <w:tcW w:w="1430" w:type="dxa"/>
          </w:tcPr>
          <w:p w14:paraId="5096742E" w14:textId="4CE3BD18" w:rsidR="00E94E5E" w:rsidRDefault="00D11833" w:rsidP="003832D9">
            <w:pPr>
              <w:jc w:val="right"/>
            </w:pPr>
            <w:r>
              <w:t>Postconditie</w:t>
            </w:r>
          </w:p>
        </w:tc>
        <w:tc>
          <w:tcPr>
            <w:tcW w:w="7603" w:type="dxa"/>
            <w:gridSpan w:val="2"/>
          </w:tcPr>
          <w:p w14:paraId="36F3E7A5" w14:textId="77777777" w:rsidR="00E94E5E" w:rsidRDefault="00E94E5E" w:rsidP="003832D9">
            <w:r>
              <w:t>Operator1 voltooid de transactie</w:t>
            </w:r>
          </w:p>
        </w:tc>
      </w:tr>
      <w:tr w:rsidR="00E94E5E" w:rsidRPr="00847D40" w14:paraId="307033E7" w14:textId="77777777" w:rsidTr="003832D9">
        <w:tc>
          <w:tcPr>
            <w:tcW w:w="1430" w:type="dxa"/>
          </w:tcPr>
          <w:p w14:paraId="1C7AA726" w14:textId="77777777" w:rsidR="00E94E5E" w:rsidRDefault="00E94E5E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286B1E25" w14:textId="77777777" w:rsidR="00E94E5E" w:rsidRDefault="00E94E5E" w:rsidP="003832D9">
            <w:r>
              <w:t>Operator2 krijgt geen melding dat operator 1 een bestelling heeft geplaatst</w:t>
            </w:r>
          </w:p>
        </w:tc>
      </w:tr>
    </w:tbl>
    <w:p w14:paraId="1DA09E50" w14:textId="438B15F6" w:rsidR="00A302E4" w:rsidRDefault="003D5D2D" w:rsidP="003D5D2D">
      <w:pPr>
        <w:pStyle w:val="Kop2"/>
      </w:pPr>
      <w:r>
        <w:t>T1.4</w:t>
      </w:r>
      <w:r w:rsidR="002F5260">
        <w:t xml:space="preserve"> klanten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3D5D2D" w:rsidRPr="0099096C" w14:paraId="66465316" w14:textId="77777777" w:rsidTr="00B42AD5">
        <w:tc>
          <w:tcPr>
            <w:tcW w:w="1426" w:type="dxa"/>
            <w:shd w:val="clear" w:color="auto" w:fill="A8D08D" w:themeFill="accent6" w:themeFillTint="99"/>
          </w:tcPr>
          <w:p w14:paraId="21DF4D92" w14:textId="77777777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EAFA0B3" w14:textId="060E8371" w:rsidR="003D5D2D" w:rsidRPr="00A302E4" w:rsidRDefault="003D5D2D" w:rsidP="00B42AD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klanten</w:t>
            </w:r>
            <w:proofErr w:type="gramEnd"/>
            <w:r w:rsidRPr="00A302E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bekijken</w:t>
            </w:r>
          </w:p>
          <w:p w14:paraId="02B4B186" w14:textId="77777777" w:rsidR="003D5D2D" w:rsidRPr="00A302E4" w:rsidRDefault="003D5D2D" w:rsidP="00B42AD5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90B0186" w14:textId="6F1620EB" w:rsidR="003D5D2D" w:rsidRPr="0099096C" w:rsidRDefault="003D5D2D" w:rsidP="00B42AD5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 w:rsidR="00D92208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="00D92208">
              <w:rPr>
                <w:b/>
                <w:bCs/>
              </w:rPr>
              <w:t>1</w:t>
            </w:r>
          </w:p>
        </w:tc>
      </w:tr>
      <w:tr w:rsidR="003D5D2D" w:rsidRPr="00847D40" w14:paraId="46B83E1C" w14:textId="77777777" w:rsidTr="00B42AD5">
        <w:tc>
          <w:tcPr>
            <w:tcW w:w="1426" w:type="dxa"/>
          </w:tcPr>
          <w:p w14:paraId="32EE68EE" w14:textId="77777777" w:rsidR="003D5D2D" w:rsidRPr="00847D40" w:rsidRDefault="003D5D2D" w:rsidP="00B42AD5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7F3C488D" w14:textId="0468D43C" w:rsidR="003D5D2D" w:rsidRPr="0000768D" w:rsidRDefault="003D5D2D" w:rsidP="00B42AD5">
            <w:r>
              <w:t>Er kan gezien worden wat de gegevens van de klant zijn</w:t>
            </w:r>
          </w:p>
        </w:tc>
      </w:tr>
      <w:tr w:rsidR="003D5D2D" w:rsidRPr="00847D40" w14:paraId="5FF7841C" w14:textId="77777777" w:rsidTr="00B42AD5">
        <w:tc>
          <w:tcPr>
            <w:tcW w:w="1426" w:type="dxa"/>
          </w:tcPr>
          <w:p w14:paraId="25339FCD" w14:textId="77777777" w:rsidR="003D5D2D" w:rsidRPr="00847D40" w:rsidRDefault="003D5D2D" w:rsidP="00B42AD5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88636F7" w14:textId="77777777" w:rsidR="003D5D2D" w:rsidRPr="00847D40" w:rsidRDefault="003D5D2D" w:rsidP="00B42AD5">
            <w:r>
              <w:t>Operator</w:t>
            </w:r>
          </w:p>
        </w:tc>
      </w:tr>
      <w:tr w:rsidR="003D5D2D" w:rsidRPr="00847D40" w14:paraId="37DE6C91" w14:textId="77777777" w:rsidTr="00B42AD5">
        <w:tc>
          <w:tcPr>
            <w:tcW w:w="1426" w:type="dxa"/>
          </w:tcPr>
          <w:p w14:paraId="359412F8" w14:textId="77777777" w:rsidR="003D5D2D" w:rsidRPr="00847D40" w:rsidRDefault="003D5D2D" w:rsidP="00B42AD5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CA8840C" w14:textId="77777777" w:rsidR="003D5D2D" w:rsidRPr="00847D40" w:rsidRDefault="003D5D2D" w:rsidP="00B42AD5">
            <w:r>
              <w:t>De applicatie moet gestart zijn, de Operator moet ingelogd zijn op een Admin account</w:t>
            </w:r>
          </w:p>
        </w:tc>
      </w:tr>
      <w:tr w:rsidR="003D5D2D" w:rsidRPr="00847D40" w14:paraId="797C4B1C" w14:textId="77777777" w:rsidTr="00B42AD5">
        <w:tc>
          <w:tcPr>
            <w:tcW w:w="1426" w:type="dxa"/>
            <w:vMerge w:val="restart"/>
          </w:tcPr>
          <w:p w14:paraId="6AF7D6F5" w14:textId="77777777" w:rsidR="003D5D2D" w:rsidRPr="00847D40" w:rsidRDefault="003D5D2D" w:rsidP="00B42AD5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40FE5E81" w14:textId="192AC360" w:rsidR="003D5D2D" w:rsidRPr="00847D40" w:rsidRDefault="003D5D2D" w:rsidP="00B42AD5">
            <w:r>
              <w:t xml:space="preserve">De operator navigeert naar de </w:t>
            </w:r>
            <w:r w:rsidR="001229FF">
              <w:t>klanten</w:t>
            </w:r>
            <w:r>
              <w:t xml:space="preserve"> pagina</w:t>
            </w:r>
          </w:p>
        </w:tc>
      </w:tr>
      <w:tr w:rsidR="003D5D2D" w:rsidRPr="00847D40" w14:paraId="720128E6" w14:textId="77777777" w:rsidTr="00B42AD5">
        <w:tc>
          <w:tcPr>
            <w:tcW w:w="1426" w:type="dxa"/>
            <w:vMerge/>
          </w:tcPr>
          <w:p w14:paraId="305A5F9E" w14:textId="77777777" w:rsidR="003D5D2D" w:rsidRPr="00847D40" w:rsidRDefault="003D5D2D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613005A" w14:textId="77777777" w:rsidR="003D5D2D" w:rsidRDefault="003D5D2D" w:rsidP="00B42AD5">
            <w:r>
              <w:t>De operator klikt op de filter knop</w:t>
            </w:r>
          </w:p>
        </w:tc>
      </w:tr>
      <w:tr w:rsidR="003D5D2D" w:rsidRPr="00847D40" w14:paraId="023208AA" w14:textId="77777777" w:rsidTr="00B42AD5">
        <w:tc>
          <w:tcPr>
            <w:tcW w:w="1426" w:type="dxa"/>
          </w:tcPr>
          <w:p w14:paraId="318B0634" w14:textId="77777777" w:rsidR="003D5D2D" w:rsidRPr="00847D40" w:rsidRDefault="003D5D2D" w:rsidP="00B42AD5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3D79BC1A" w14:textId="77777777" w:rsidR="003D5D2D" w:rsidRDefault="003D5D2D" w:rsidP="00B42AD5">
            <w:r>
              <w:t>De operator vult een bedrijfsnaam in.</w:t>
            </w:r>
          </w:p>
        </w:tc>
      </w:tr>
      <w:tr w:rsidR="002F5260" w:rsidRPr="00847D40" w14:paraId="3FB49BEF" w14:textId="77777777" w:rsidTr="00B42AD5">
        <w:tc>
          <w:tcPr>
            <w:tcW w:w="1426" w:type="dxa"/>
            <w:vMerge w:val="restart"/>
          </w:tcPr>
          <w:p w14:paraId="548325B8" w14:textId="77777777" w:rsidR="002F5260" w:rsidRDefault="002F5260" w:rsidP="00B42AD5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464AD405" w14:textId="77777777" w:rsidR="002F5260" w:rsidRDefault="002F5260" w:rsidP="00B42AD5">
            <w:r>
              <w:t>De operator klikt het bedrijf aan.</w:t>
            </w:r>
          </w:p>
        </w:tc>
      </w:tr>
      <w:tr w:rsidR="002F5260" w:rsidRPr="00847D40" w14:paraId="357C5B38" w14:textId="77777777" w:rsidTr="00B42AD5">
        <w:tc>
          <w:tcPr>
            <w:tcW w:w="1426" w:type="dxa"/>
            <w:vMerge/>
          </w:tcPr>
          <w:p w14:paraId="0ECEEAAE" w14:textId="77777777" w:rsidR="002F5260" w:rsidRDefault="002F5260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330DDA4C" w14:textId="77777777" w:rsidR="002F5260" w:rsidRDefault="002F5260" w:rsidP="00B42AD5">
            <w:r>
              <w:t>De operator klikt op zoek, of de operator drukt de enter toets in</w:t>
            </w:r>
          </w:p>
        </w:tc>
      </w:tr>
      <w:tr w:rsidR="002F5260" w:rsidRPr="00847D40" w14:paraId="074A1E27" w14:textId="77777777" w:rsidTr="00B42AD5">
        <w:tc>
          <w:tcPr>
            <w:tcW w:w="1426" w:type="dxa"/>
            <w:vMerge/>
          </w:tcPr>
          <w:p w14:paraId="27C39FAF" w14:textId="77777777" w:rsidR="002F5260" w:rsidRDefault="002F5260" w:rsidP="00B42AD5">
            <w:pPr>
              <w:jc w:val="right"/>
            </w:pPr>
          </w:p>
        </w:tc>
        <w:tc>
          <w:tcPr>
            <w:tcW w:w="7603" w:type="dxa"/>
            <w:gridSpan w:val="2"/>
          </w:tcPr>
          <w:p w14:paraId="16D1BCF1" w14:textId="4B6D4839" w:rsidR="002F5260" w:rsidRDefault="002F5260" w:rsidP="00B42AD5">
            <w:r>
              <w:t xml:space="preserve">De operator klikt het bedrijf aan welke de operator </w:t>
            </w:r>
            <w:proofErr w:type="gramStart"/>
            <w:r>
              <w:t>wilt</w:t>
            </w:r>
            <w:proofErr w:type="gramEnd"/>
            <w:r>
              <w:t xml:space="preserve"> inzien</w:t>
            </w:r>
          </w:p>
        </w:tc>
      </w:tr>
      <w:tr w:rsidR="003D5D2D" w:rsidRPr="00847D40" w14:paraId="5DF9AA2C" w14:textId="77777777" w:rsidTr="00B42AD5">
        <w:trPr>
          <w:trHeight w:val="60"/>
        </w:trPr>
        <w:tc>
          <w:tcPr>
            <w:tcW w:w="1426" w:type="dxa"/>
          </w:tcPr>
          <w:p w14:paraId="7EC4435D" w14:textId="77777777" w:rsidR="003D5D2D" w:rsidRPr="00847D40" w:rsidRDefault="003D5D2D" w:rsidP="00B42AD5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4A5946B0" w14:textId="4523FEB5" w:rsidR="003D5D2D" w:rsidRPr="00847D40" w:rsidRDefault="003D5D2D" w:rsidP="00B42AD5">
            <w:r>
              <w:t xml:space="preserve">De operator ziet een lijst met </w:t>
            </w:r>
            <w:r w:rsidR="001229FF">
              <w:t>gegevens van de geselecteerde klant.</w:t>
            </w:r>
          </w:p>
        </w:tc>
      </w:tr>
    </w:tbl>
    <w:p w14:paraId="5C96D7BD" w14:textId="546DE7DE" w:rsidR="003D5D2D" w:rsidRDefault="003D5D2D" w:rsidP="003D5D2D"/>
    <w:p w14:paraId="176521D8" w14:textId="1DD0080E" w:rsidR="00B25C43" w:rsidRDefault="00B25C43" w:rsidP="003D5D2D"/>
    <w:p w14:paraId="50D1B77C" w14:textId="1878E4F2" w:rsidR="00B25C43" w:rsidRDefault="00B25C43" w:rsidP="003D5D2D"/>
    <w:p w14:paraId="70F3C3AB" w14:textId="52A67A52" w:rsidR="00B25C43" w:rsidRDefault="00B25C43" w:rsidP="003D5D2D"/>
    <w:p w14:paraId="57AF77BA" w14:textId="0190EF8B" w:rsidR="00B25C43" w:rsidRDefault="00B25C43" w:rsidP="003D5D2D"/>
    <w:p w14:paraId="30425A39" w14:textId="7C8C156C" w:rsidR="00B25C43" w:rsidRDefault="00B25C43" w:rsidP="003D5D2D"/>
    <w:p w14:paraId="251EB7F9" w14:textId="2684A4B3" w:rsidR="00B25C43" w:rsidRDefault="00B25C43" w:rsidP="003D5D2D"/>
    <w:p w14:paraId="49AF2751" w14:textId="5F84226B" w:rsidR="00B25C43" w:rsidRDefault="00B25C43" w:rsidP="003D5D2D"/>
    <w:p w14:paraId="6B295476" w14:textId="77777777" w:rsidR="00B25C43" w:rsidRDefault="00B25C43" w:rsidP="003D5D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F5260" w:rsidRPr="0099096C" w14:paraId="7884807B" w14:textId="77777777" w:rsidTr="002F5260">
        <w:tc>
          <w:tcPr>
            <w:tcW w:w="1426" w:type="dxa"/>
            <w:shd w:val="clear" w:color="auto" w:fill="C00000"/>
          </w:tcPr>
          <w:p w14:paraId="2D6A0CC1" w14:textId="77777777" w:rsidR="002F5260" w:rsidRPr="0099096C" w:rsidRDefault="002F5260" w:rsidP="00D53CFC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5878046E" w14:textId="77777777" w:rsidR="002F5260" w:rsidRPr="00A302E4" w:rsidRDefault="002F5260" w:rsidP="00D53CFC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klanten</w:t>
            </w:r>
            <w:proofErr w:type="gramEnd"/>
            <w:r w:rsidRPr="00A302E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bekijken</w:t>
            </w:r>
          </w:p>
          <w:p w14:paraId="0F4EE0A8" w14:textId="77777777" w:rsidR="002F5260" w:rsidRPr="00A302E4" w:rsidRDefault="002F5260" w:rsidP="00D53CFC">
            <w:pPr>
              <w:rPr>
                <w:b/>
                <w:bCs/>
              </w:rPr>
            </w:pPr>
            <w:r w:rsidRPr="00A302E4">
              <w:rPr>
                <w:b/>
                <w:bCs/>
              </w:rPr>
              <w:t>Good Weather</w:t>
            </w:r>
          </w:p>
        </w:tc>
        <w:tc>
          <w:tcPr>
            <w:tcW w:w="3006" w:type="dxa"/>
            <w:shd w:val="clear" w:color="auto" w:fill="C00000"/>
          </w:tcPr>
          <w:p w14:paraId="600D47B3" w14:textId="19442480" w:rsidR="002F5260" w:rsidRPr="0099096C" w:rsidRDefault="002F5260" w:rsidP="00D53CFC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 w:rsidR="00D92208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="00D92208">
              <w:rPr>
                <w:b/>
                <w:bCs/>
              </w:rPr>
              <w:t>2</w:t>
            </w:r>
          </w:p>
        </w:tc>
      </w:tr>
      <w:tr w:rsidR="002F5260" w:rsidRPr="00847D40" w14:paraId="5DADEA20" w14:textId="77777777" w:rsidTr="00D53CFC">
        <w:tc>
          <w:tcPr>
            <w:tcW w:w="1426" w:type="dxa"/>
          </w:tcPr>
          <w:p w14:paraId="0E41E273" w14:textId="77777777" w:rsidR="002F5260" w:rsidRPr="00847D40" w:rsidRDefault="002F5260" w:rsidP="00D53CFC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09921AF" w14:textId="77777777" w:rsidR="002F5260" w:rsidRPr="0000768D" w:rsidRDefault="002F5260" w:rsidP="00D53CFC">
            <w:r>
              <w:t>Er kan gezien worden wat de gegevens van de klant zijn</w:t>
            </w:r>
          </w:p>
        </w:tc>
      </w:tr>
      <w:tr w:rsidR="002F5260" w:rsidRPr="00847D40" w14:paraId="11704636" w14:textId="77777777" w:rsidTr="00D53CFC">
        <w:tc>
          <w:tcPr>
            <w:tcW w:w="1426" w:type="dxa"/>
          </w:tcPr>
          <w:p w14:paraId="73FBA643" w14:textId="77777777" w:rsidR="002F5260" w:rsidRPr="00847D40" w:rsidRDefault="002F5260" w:rsidP="00D53CFC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82653F9" w14:textId="77777777" w:rsidR="002F5260" w:rsidRPr="00847D40" w:rsidRDefault="002F5260" w:rsidP="00D53CFC">
            <w:r>
              <w:t>Operator</w:t>
            </w:r>
          </w:p>
        </w:tc>
      </w:tr>
      <w:tr w:rsidR="002F5260" w:rsidRPr="00847D40" w14:paraId="1667D414" w14:textId="77777777" w:rsidTr="00D53CFC">
        <w:tc>
          <w:tcPr>
            <w:tcW w:w="1426" w:type="dxa"/>
          </w:tcPr>
          <w:p w14:paraId="1B42356D" w14:textId="77777777" w:rsidR="002F5260" w:rsidRPr="00847D40" w:rsidRDefault="002F5260" w:rsidP="00D53CFC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560845BA" w14:textId="77777777" w:rsidR="002F5260" w:rsidRPr="00847D40" w:rsidRDefault="002F5260" w:rsidP="00D53CFC">
            <w:r>
              <w:t>De applicatie moet gestart zijn, de Operator moet ingelogd zijn op een Admin account</w:t>
            </w:r>
          </w:p>
        </w:tc>
      </w:tr>
      <w:tr w:rsidR="002F5260" w:rsidRPr="00847D40" w14:paraId="4655A1CF" w14:textId="77777777" w:rsidTr="00D53CFC">
        <w:tc>
          <w:tcPr>
            <w:tcW w:w="1426" w:type="dxa"/>
            <w:vMerge w:val="restart"/>
          </w:tcPr>
          <w:p w14:paraId="283FBF23" w14:textId="77777777" w:rsidR="002F5260" w:rsidRPr="00847D40" w:rsidRDefault="002F5260" w:rsidP="00D53CFC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30945A36" w14:textId="77777777" w:rsidR="002F5260" w:rsidRPr="00847D40" w:rsidRDefault="002F5260" w:rsidP="00D53CFC">
            <w:r>
              <w:t>De operator navigeert naar de klanten pagina</w:t>
            </w:r>
          </w:p>
        </w:tc>
      </w:tr>
      <w:tr w:rsidR="002F5260" w:rsidRPr="00847D40" w14:paraId="0A6CF06E" w14:textId="77777777" w:rsidTr="00D53CFC">
        <w:tc>
          <w:tcPr>
            <w:tcW w:w="1426" w:type="dxa"/>
            <w:vMerge/>
          </w:tcPr>
          <w:p w14:paraId="5E2D5405" w14:textId="77777777" w:rsidR="002F5260" w:rsidRPr="00847D4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0BFD2B25" w14:textId="77777777" w:rsidR="002F5260" w:rsidRDefault="002F5260" w:rsidP="00D53CFC">
            <w:r>
              <w:t>De operator klikt op de filter knop</w:t>
            </w:r>
          </w:p>
        </w:tc>
      </w:tr>
      <w:tr w:rsidR="002F5260" w:rsidRPr="00847D40" w14:paraId="32FF8B46" w14:textId="77777777" w:rsidTr="00D53CFC">
        <w:tc>
          <w:tcPr>
            <w:tcW w:w="1426" w:type="dxa"/>
          </w:tcPr>
          <w:p w14:paraId="1050521A" w14:textId="77777777" w:rsidR="002F5260" w:rsidRPr="00847D40" w:rsidRDefault="002F5260" w:rsidP="00D53CFC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746A7460" w14:textId="77777777" w:rsidR="002F5260" w:rsidRDefault="002F5260" w:rsidP="00D53CFC">
            <w:r>
              <w:t>De operator vult een bedrijfsnaam in.</w:t>
            </w:r>
          </w:p>
        </w:tc>
      </w:tr>
      <w:tr w:rsidR="002F5260" w:rsidRPr="00847D40" w14:paraId="6326743C" w14:textId="77777777" w:rsidTr="00D53CFC">
        <w:tc>
          <w:tcPr>
            <w:tcW w:w="1426" w:type="dxa"/>
            <w:vMerge w:val="restart"/>
          </w:tcPr>
          <w:p w14:paraId="108ED4C6" w14:textId="77777777" w:rsidR="002F5260" w:rsidRDefault="002F5260" w:rsidP="00D53CFC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52856953" w14:textId="77777777" w:rsidR="002F5260" w:rsidRDefault="002F5260" w:rsidP="00D53CFC">
            <w:r>
              <w:t>De operator klikt het bedrijf aan.</w:t>
            </w:r>
          </w:p>
        </w:tc>
      </w:tr>
      <w:tr w:rsidR="002F5260" w:rsidRPr="00847D40" w14:paraId="16DBC4C2" w14:textId="77777777" w:rsidTr="00D53CFC">
        <w:tc>
          <w:tcPr>
            <w:tcW w:w="1426" w:type="dxa"/>
            <w:vMerge/>
          </w:tcPr>
          <w:p w14:paraId="55460EE4" w14:textId="77777777" w:rsidR="002F526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7BB62CA6" w14:textId="77777777" w:rsidR="002F5260" w:rsidRDefault="002F5260" w:rsidP="00D53CFC">
            <w:r>
              <w:t>De operator klikt op zoek, of de operator drukt de enter toets in</w:t>
            </w:r>
          </w:p>
        </w:tc>
      </w:tr>
      <w:tr w:rsidR="002F5260" w:rsidRPr="00847D40" w14:paraId="2AF19DA5" w14:textId="77777777" w:rsidTr="00D53CFC">
        <w:tc>
          <w:tcPr>
            <w:tcW w:w="1426" w:type="dxa"/>
            <w:vMerge/>
          </w:tcPr>
          <w:p w14:paraId="0818020C" w14:textId="77777777" w:rsidR="002F5260" w:rsidRDefault="002F5260" w:rsidP="00D53CFC">
            <w:pPr>
              <w:jc w:val="right"/>
            </w:pPr>
          </w:p>
        </w:tc>
        <w:tc>
          <w:tcPr>
            <w:tcW w:w="7603" w:type="dxa"/>
            <w:gridSpan w:val="2"/>
          </w:tcPr>
          <w:p w14:paraId="1C134959" w14:textId="77777777" w:rsidR="002F5260" w:rsidRDefault="002F5260" w:rsidP="00D53CFC">
            <w:r>
              <w:t xml:space="preserve">De operator klikt het bedrijf aan welke de operator </w:t>
            </w:r>
            <w:proofErr w:type="gramStart"/>
            <w:r>
              <w:t>wilt</w:t>
            </w:r>
            <w:proofErr w:type="gramEnd"/>
            <w:r>
              <w:t xml:space="preserve"> inzien</w:t>
            </w:r>
          </w:p>
        </w:tc>
      </w:tr>
      <w:tr w:rsidR="002F5260" w:rsidRPr="00847D40" w14:paraId="5A19C5CA" w14:textId="77777777" w:rsidTr="00D53CFC">
        <w:trPr>
          <w:trHeight w:val="60"/>
        </w:trPr>
        <w:tc>
          <w:tcPr>
            <w:tcW w:w="1426" w:type="dxa"/>
          </w:tcPr>
          <w:p w14:paraId="12399345" w14:textId="77777777" w:rsidR="002F5260" w:rsidRPr="00847D40" w:rsidRDefault="002F5260" w:rsidP="00D53CFC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45D366C1" w14:textId="1A0B76BA" w:rsidR="002F5260" w:rsidRPr="00847D40" w:rsidRDefault="002F5260" w:rsidP="00D53CFC">
            <w:r>
              <w:t>De operator ziet een melding, omdat er geen klanten met die naam zijn gevonden.</w:t>
            </w:r>
          </w:p>
        </w:tc>
      </w:tr>
    </w:tbl>
    <w:p w14:paraId="7BD31F7D" w14:textId="33CBF11D" w:rsidR="00D92208" w:rsidRDefault="00D92208" w:rsidP="00D92208">
      <w:pPr>
        <w:pStyle w:val="Kop2"/>
      </w:pPr>
      <w:r>
        <w:t xml:space="preserve">T1.5 </w:t>
      </w:r>
      <w:r w:rsidR="00C37D73">
        <w:t>Stock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99096C" w14:paraId="7D26DDC3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3D011E48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6EF38D11" w14:textId="4823C21B" w:rsidR="00C37D73" w:rsidRPr="00C37D73" w:rsidRDefault="00C37D7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Trailers </w:t>
            </w:r>
            <w:proofErr w:type="spellStart"/>
            <w:r>
              <w:rPr>
                <w:b/>
                <w:bCs/>
                <w:lang w:val="en-US"/>
              </w:rPr>
              <w:t>filteren</w:t>
            </w:r>
            <w:proofErr w:type="spellEnd"/>
            <w:r>
              <w:rPr>
                <w:b/>
                <w:bCs/>
                <w:lang w:val="en-US"/>
              </w:rPr>
              <w:t xml:space="preserve"> op </w:t>
            </w:r>
            <w:proofErr w:type="spellStart"/>
            <w:r>
              <w:rPr>
                <w:b/>
                <w:bCs/>
                <w:lang w:val="en-US"/>
              </w:rPr>
              <w:t>grootte</w:t>
            </w:r>
            <w:proofErr w:type="spellEnd"/>
          </w:p>
          <w:p w14:paraId="1077A802" w14:textId="77777777" w:rsidR="00C37D73" w:rsidRPr="00C37D73" w:rsidRDefault="00C37D73" w:rsidP="003832D9">
            <w:pPr>
              <w:rPr>
                <w:b/>
                <w:bCs/>
                <w:lang w:val="en-US"/>
              </w:rPr>
            </w:pPr>
            <w:r w:rsidRPr="00C37D73"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59751EAE" w14:textId="7FF90249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5.1</w:t>
            </w:r>
          </w:p>
        </w:tc>
      </w:tr>
      <w:tr w:rsidR="00C37D73" w:rsidRPr="00847D40" w14:paraId="042C2FB9" w14:textId="77777777" w:rsidTr="003832D9">
        <w:tc>
          <w:tcPr>
            <w:tcW w:w="1426" w:type="dxa"/>
          </w:tcPr>
          <w:p w14:paraId="571678E6" w14:textId="77777777" w:rsidR="00C37D73" w:rsidRPr="00847D40" w:rsidRDefault="00C37D7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14290186" w14:textId="3C7D7B09" w:rsidR="00C37D73" w:rsidRPr="0000768D" w:rsidRDefault="00C37D73" w:rsidP="003832D9">
            <w:r>
              <w:t xml:space="preserve">Er kan </w:t>
            </w:r>
            <w:r w:rsidR="00D11833">
              <w:t>gefilterd</w:t>
            </w:r>
            <w:r>
              <w:t xml:space="preserve"> worden op trailers</w:t>
            </w:r>
          </w:p>
        </w:tc>
      </w:tr>
      <w:tr w:rsidR="00C37D73" w:rsidRPr="00847D40" w14:paraId="391161F9" w14:textId="77777777" w:rsidTr="003832D9">
        <w:tc>
          <w:tcPr>
            <w:tcW w:w="1426" w:type="dxa"/>
          </w:tcPr>
          <w:p w14:paraId="2E2F8EF8" w14:textId="77777777" w:rsidR="00C37D73" w:rsidRPr="00847D40" w:rsidRDefault="00C37D7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18C93DC" w14:textId="77777777" w:rsidR="00C37D73" w:rsidRPr="00847D40" w:rsidRDefault="00C37D73" w:rsidP="003832D9">
            <w:r>
              <w:t>Operator</w:t>
            </w:r>
          </w:p>
        </w:tc>
      </w:tr>
      <w:tr w:rsidR="00C37D73" w:rsidRPr="00847D40" w14:paraId="58CF68D2" w14:textId="77777777" w:rsidTr="003832D9">
        <w:tc>
          <w:tcPr>
            <w:tcW w:w="1426" w:type="dxa"/>
          </w:tcPr>
          <w:p w14:paraId="6AE85B75" w14:textId="77777777" w:rsidR="00C37D73" w:rsidRPr="00847D40" w:rsidRDefault="00C37D7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F0974B6" w14:textId="0C5574BB" w:rsidR="00C37D73" w:rsidRPr="00847D40" w:rsidRDefault="00C37D73" w:rsidP="003832D9">
            <w:r>
              <w:t>De applicatie moet gestart zijn</w:t>
            </w:r>
          </w:p>
        </w:tc>
      </w:tr>
      <w:tr w:rsidR="00C37D73" w:rsidRPr="00847D40" w14:paraId="4330850A" w14:textId="77777777" w:rsidTr="003832D9">
        <w:tc>
          <w:tcPr>
            <w:tcW w:w="1426" w:type="dxa"/>
            <w:vMerge w:val="restart"/>
          </w:tcPr>
          <w:p w14:paraId="27F52020" w14:textId="77777777" w:rsidR="00C37D73" w:rsidRPr="00847D40" w:rsidRDefault="00C37D7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01DE2B51" w14:textId="79FADFB4" w:rsidR="00C37D73" w:rsidRPr="00847D40" w:rsidRDefault="00C37D73" w:rsidP="003832D9">
            <w:r>
              <w:t>De operator navigeert naar de index pagina</w:t>
            </w:r>
          </w:p>
        </w:tc>
      </w:tr>
      <w:tr w:rsidR="00C37D73" w:rsidRPr="00847D40" w14:paraId="214AC25F" w14:textId="77777777" w:rsidTr="003832D9">
        <w:tc>
          <w:tcPr>
            <w:tcW w:w="1426" w:type="dxa"/>
            <w:vMerge/>
          </w:tcPr>
          <w:p w14:paraId="376C9678" w14:textId="77777777" w:rsidR="00C37D73" w:rsidRPr="00847D40" w:rsidRDefault="00C37D7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5BD54F29" w14:textId="77777777" w:rsidR="00C37D73" w:rsidRDefault="00C37D73" w:rsidP="003832D9">
            <w:r>
              <w:t>De operator klikt op de filter knop</w:t>
            </w:r>
          </w:p>
        </w:tc>
      </w:tr>
      <w:tr w:rsidR="00C37D73" w:rsidRPr="00847D40" w14:paraId="019F214A" w14:textId="77777777" w:rsidTr="003832D9">
        <w:tc>
          <w:tcPr>
            <w:tcW w:w="1426" w:type="dxa"/>
          </w:tcPr>
          <w:p w14:paraId="4C0F6E42" w14:textId="77777777" w:rsidR="00C37D73" w:rsidRPr="00847D40" w:rsidRDefault="00C37D73" w:rsidP="003832D9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705B937" w14:textId="296A87A9" w:rsidR="00C37D73" w:rsidRDefault="00C37D73" w:rsidP="003832D9">
            <w:r>
              <w:t>De operator vult een maat in</w:t>
            </w:r>
          </w:p>
        </w:tc>
      </w:tr>
      <w:tr w:rsidR="00C37D73" w:rsidRPr="00847D40" w14:paraId="266CDDE9" w14:textId="77777777" w:rsidTr="003832D9">
        <w:tc>
          <w:tcPr>
            <w:tcW w:w="1426" w:type="dxa"/>
          </w:tcPr>
          <w:p w14:paraId="353986F9" w14:textId="53AA30F1" w:rsidR="00C37D73" w:rsidRDefault="00C37D73" w:rsidP="003832D9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AFBBC1F" w14:textId="77777777" w:rsidR="00C37D73" w:rsidRDefault="00C37D73" w:rsidP="003832D9">
            <w:r>
              <w:t>De operator klikt op zoek, of de operator drukt de enter toets in</w:t>
            </w:r>
          </w:p>
        </w:tc>
      </w:tr>
      <w:tr w:rsidR="00C37D73" w:rsidRPr="00847D40" w14:paraId="3A655442" w14:textId="77777777" w:rsidTr="003832D9">
        <w:trPr>
          <w:trHeight w:val="60"/>
        </w:trPr>
        <w:tc>
          <w:tcPr>
            <w:tcW w:w="1426" w:type="dxa"/>
          </w:tcPr>
          <w:p w14:paraId="2B695F06" w14:textId="77777777" w:rsidR="00C37D73" w:rsidRPr="00847D40" w:rsidRDefault="00C37D7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046F3C34" w14:textId="4B6A62F7" w:rsidR="00C37D73" w:rsidRPr="00847D40" w:rsidRDefault="00C37D73" w:rsidP="003832D9">
            <w:r>
              <w:t>De operator ziet een lijst met de trailers die aan de filters voldoen</w:t>
            </w:r>
          </w:p>
        </w:tc>
      </w:tr>
    </w:tbl>
    <w:p w14:paraId="47BCD6B2" w14:textId="4CEDCB4D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C37D73" w:rsidRPr="0099096C" w14:paraId="2DACD6D1" w14:textId="77777777" w:rsidTr="003832D9">
        <w:tc>
          <w:tcPr>
            <w:tcW w:w="1426" w:type="dxa"/>
            <w:shd w:val="clear" w:color="auto" w:fill="C00000"/>
          </w:tcPr>
          <w:p w14:paraId="25B3F03F" w14:textId="77777777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3A60774E" w14:textId="77777777" w:rsidR="00C37D73" w:rsidRPr="00C37D73" w:rsidRDefault="00C37D73" w:rsidP="00C37D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Trailers </w:t>
            </w:r>
            <w:proofErr w:type="spellStart"/>
            <w:r>
              <w:rPr>
                <w:b/>
                <w:bCs/>
                <w:lang w:val="en-US"/>
              </w:rPr>
              <w:t>filteren</w:t>
            </w:r>
            <w:proofErr w:type="spellEnd"/>
            <w:r>
              <w:rPr>
                <w:b/>
                <w:bCs/>
                <w:lang w:val="en-US"/>
              </w:rPr>
              <w:t xml:space="preserve"> op </w:t>
            </w:r>
            <w:proofErr w:type="spellStart"/>
            <w:r>
              <w:rPr>
                <w:b/>
                <w:bCs/>
                <w:lang w:val="en-US"/>
              </w:rPr>
              <w:t>grootte</w:t>
            </w:r>
            <w:proofErr w:type="spellEnd"/>
          </w:p>
          <w:p w14:paraId="43A0E426" w14:textId="3085349B" w:rsidR="00C37D7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="00C37D73"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0E5D55AF" w14:textId="4D832375" w:rsidR="00C37D73" w:rsidRPr="0099096C" w:rsidRDefault="00C37D7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5.2</w:t>
            </w:r>
          </w:p>
        </w:tc>
      </w:tr>
      <w:tr w:rsidR="00C37D73" w:rsidRPr="00847D40" w14:paraId="2E1F1194" w14:textId="77777777" w:rsidTr="003832D9">
        <w:tc>
          <w:tcPr>
            <w:tcW w:w="1426" w:type="dxa"/>
          </w:tcPr>
          <w:p w14:paraId="5AB9EB43" w14:textId="5DAB239A" w:rsidR="00C37D73" w:rsidRPr="00847D40" w:rsidRDefault="00C37D73" w:rsidP="00C37D7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2983534A" w14:textId="7C4A1C1F" w:rsidR="00C37D73" w:rsidRPr="0000768D" w:rsidRDefault="00C37D73" w:rsidP="00C37D73">
            <w:r>
              <w:t xml:space="preserve">Er kan niet </w:t>
            </w:r>
            <w:r w:rsidR="00D11833">
              <w:t>gefilterd</w:t>
            </w:r>
            <w:r>
              <w:t xml:space="preserve"> worden op trailers</w:t>
            </w:r>
          </w:p>
        </w:tc>
      </w:tr>
      <w:tr w:rsidR="00C37D73" w:rsidRPr="00847D40" w14:paraId="325A89AA" w14:textId="77777777" w:rsidTr="003832D9">
        <w:tc>
          <w:tcPr>
            <w:tcW w:w="1426" w:type="dxa"/>
          </w:tcPr>
          <w:p w14:paraId="78F2307B" w14:textId="3606E4EE" w:rsidR="00C37D73" w:rsidRPr="00847D40" w:rsidRDefault="00C37D73" w:rsidP="00C37D7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7E3AD717" w14:textId="499DBB38" w:rsidR="00C37D73" w:rsidRPr="00847D40" w:rsidRDefault="00C37D73" w:rsidP="00C37D73">
            <w:r>
              <w:t>Operator</w:t>
            </w:r>
          </w:p>
        </w:tc>
      </w:tr>
      <w:tr w:rsidR="00C37D73" w:rsidRPr="00847D40" w14:paraId="342CD6BE" w14:textId="77777777" w:rsidTr="003832D9">
        <w:tc>
          <w:tcPr>
            <w:tcW w:w="1426" w:type="dxa"/>
          </w:tcPr>
          <w:p w14:paraId="565FFF6B" w14:textId="5D173F0E" w:rsidR="00C37D73" w:rsidRPr="00847D40" w:rsidRDefault="00C37D73" w:rsidP="00C37D7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3BD6A2B5" w14:textId="6D7546EB" w:rsidR="00C37D73" w:rsidRPr="00847D40" w:rsidRDefault="00C37D73" w:rsidP="00C37D73">
            <w:r>
              <w:t>De applicatie moet gestart zijn</w:t>
            </w:r>
          </w:p>
        </w:tc>
      </w:tr>
      <w:tr w:rsidR="00C37D73" w:rsidRPr="00847D40" w14:paraId="71294615" w14:textId="77777777" w:rsidTr="003832D9">
        <w:tc>
          <w:tcPr>
            <w:tcW w:w="1426" w:type="dxa"/>
            <w:vMerge w:val="restart"/>
          </w:tcPr>
          <w:p w14:paraId="3736FA76" w14:textId="5F377C53" w:rsidR="00C37D73" w:rsidRPr="00847D40" w:rsidRDefault="00C37D73" w:rsidP="00C37D7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533346A0" w14:textId="76372AB0" w:rsidR="00C37D73" w:rsidRPr="00847D40" w:rsidRDefault="00C37D73" w:rsidP="00C37D73">
            <w:r>
              <w:t>De operator navigeert naar de index pagina</w:t>
            </w:r>
          </w:p>
        </w:tc>
      </w:tr>
      <w:tr w:rsidR="00C37D73" w:rsidRPr="00847D40" w14:paraId="6F819872" w14:textId="77777777" w:rsidTr="003832D9">
        <w:tc>
          <w:tcPr>
            <w:tcW w:w="1426" w:type="dxa"/>
            <w:vMerge/>
          </w:tcPr>
          <w:p w14:paraId="57728B4A" w14:textId="77777777" w:rsidR="00C37D73" w:rsidRPr="00847D40" w:rsidRDefault="00C37D73" w:rsidP="00C37D73">
            <w:pPr>
              <w:jc w:val="right"/>
            </w:pPr>
          </w:p>
        </w:tc>
        <w:tc>
          <w:tcPr>
            <w:tcW w:w="7603" w:type="dxa"/>
            <w:gridSpan w:val="2"/>
          </w:tcPr>
          <w:p w14:paraId="605672DE" w14:textId="2DB381B6" w:rsidR="00C37D73" w:rsidRDefault="00C37D73" w:rsidP="00C37D73">
            <w:r>
              <w:t>De operator klikt op de filter knop</w:t>
            </w:r>
          </w:p>
        </w:tc>
      </w:tr>
      <w:tr w:rsidR="00C37D73" w:rsidRPr="00847D40" w14:paraId="4FDF291A" w14:textId="77777777" w:rsidTr="003832D9">
        <w:tc>
          <w:tcPr>
            <w:tcW w:w="1426" w:type="dxa"/>
          </w:tcPr>
          <w:p w14:paraId="59C23989" w14:textId="1341838D" w:rsidR="00C37D73" w:rsidRPr="00847D40" w:rsidRDefault="00C37D73" w:rsidP="00C37D73">
            <w:pPr>
              <w:jc w:val="right"/>
            </w:pPr>
            <w:r>
              <w:t>Input</w:t>
            </w:r>
          </w:p>
        </w:tc>
        <w:tc>
          <w:tcPr>
            <w:tcW w:w="7603" w:type="dxa"/>
            <w:gridSpan w:val="2"/>
          </w:tcPr>
          <w:p w14:paraId="0B261ACF" w14:textId="75A7F4C8" w:rsidR="00C37D73" w:rsidRDefault="00C37D73" w:rsidP="00C37D73">
            <w:r>
              <w:t>De operator vult een maat in, maar vergeet de hoogte, breedte of lengte</w:t>
            </w:r>
          </w:p>
        </w:tc>
      </w:tr>
      <w:tr w:rsidR="00C37D73" w:rsidRPr="00847D40" w14:paraId="4234A4B9" w14:textId="77777777" w:rsidTr="003832D9">
        <w:tc>
          <w:tcPr>
            <w:tcW w:w="1426" w:type="dxa"/>
          </w:tcPr>
          <w:p w14:paraId="3F38A33C" w14:textId="7789E9AA" w:rsidR="00C37D73" w:rsidRDefault="00C37D73" w:rsidP="00C37D73">
            <w:pPr>
              <w:jc w:val="right"/>
            </w:pPr>
            <w:r>
              <w:t>Action</w:t>
            </w:r>
          </w:p>
        </w:tc>
        <w:tc>
          <w:tcPr>
            <w:tcW w:w="7603" w:type="dxa"/>
            <w:gridSpan w:val="2"/>
          </w:tcPr>
          <w:p w14:paraId="7ADB1800" w14:textId="0148DA5A" w:rsidR="00C37D73" w:rsidRDefault="00C37D73" w:rsidP="00C37D73">
            <w:r>
              <w:t>De operator klikt op zoek, of de operator drukt de enter toets in</w:t>
            </w:r>
          </w:p>
        </w:tc>
      </w:tr>
      <w:tr w:rsidR="00C37D73" w:rsidRPr="00847D40" w14:paraId="78C5038E" w14:textId="77777777" w:rsidTr="003832D9">
        <w:tc>
          <w:tcPr>
            <w:tcW w:w="1426" w:type="dxa"/>
          </w:tcPr>
          <w:p w14:paraId="3A90B871" w14:textId="6B583345" w:rsidR="00C37D73" w:rsidRDefault="00C37D73" w:rsidP="00C37D7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D008A43" w14:textId="2E666692" w:rsidR="00C37D73" w:rsidRDefault="00C37D73" w:rsidP="00C37D73">
            <w:r>
              <w:t>De applicatie geeft een melding dat de maten niet ingevuld zijn</w:t>
            </w:r>
          </w:p>
        </w:tc>
      </w:tr>
    </w:tbl>
    <w:p w14:paraId="74FB8618" w14:textId="7437A0C3" w:rsidR="00E94E5E" w:rsidRDefault="00E94E5E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347DC691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6D4EDC42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lastRenderedPageBreak/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0DFD1D08" w14:textId="77777777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trailers</w:t>
            </w:r>
          </w:p>
          <w:p w14:paraId="07EC6287" w14:textId="3D466181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128C8959" w14:textId="2FC03CDA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5.3</w:t>
            </w:r>
          </w:p>
        </w:tc>
      </w:tr>
      <w:tr w:rsidR="00260E83" w:rsidRPr="00847D40" w14:paraId="64068756" w14:textId="77777777" w:rsidTr="003832D9">
        <w:tc>
          <w:tcPr>
            <w:tcW w:w="1426" w:type="dxa"/>
          </w:tcPr>
          <w:p w14:paraId="58377B19" w14:textId="77777777" w:rsidR="00260E83" w:rsidRPr="00847D40" w:rsidRDefault="00260E8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637A406D" w14:textId="7C379F0C" w:rsidR="00260E83" w:rsidRPr="0000768D" w:rsidRDefault="00260E83" w:rsidP="003832D9">
            <w:r>
              <w:t>Er kan een overzicht van de trailers geboden worden</w:t>
            </w:r>
          </w:p>
        </w:tc>
      </w:tr>
      <w:tr w:rsidR="00260E83" w:rsidRPr="00847D40" w14:paraId="06C4D979" w14:textId="77777777" w:rsidTr="003832D9">
        <w:tc>
          <w:tcPr>
            <w:tcW w:w="1426" w:type="dxa"/>
          </w:tcPr>
          <w:p w14:paraId="6982E41A" w14:textId="77777777" w:rsidR="00260E83" w:rsidRPr="00847D40" w:rsidRDefault="00260E8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5D75AEEE" w14:textId="77777777" w:rsidR="00260E83" w:rsidRPr="00847D40" w:rsidRDefault="00260E83" w:rsidP="003832D9">
            <w:r>
              <w:t>Operator</w:t>
            </w:r>
          </w:p>
        </w:tc>
      </w:tr>
      <w:tr w:rsidR="00260E83" w:rsidRPr="00847D40" w14:paraId="2F0A5B75" w14:textId="77777777" w:rsidTr="003832D9">
        <w:tc>
          <w:tcPr>
            <w:tcW w:w="1426" w:type="dxa"/>
          </w:tcPr>
          <w:p w14:paraId="48D7B7D8" w14:textId="77777777" w:rsidR="00260E83" w:rsidRPr="00847D40" w:rsidRDefault="00260E8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16B4BED9" w14:textId="77777777" w:rsidR="00260E83" w:rsidRPr="00847D40" w:rsidRDefault="00260E83" w:rsidP="003832D9">
            <w:r>
              <w:t>De applicatie moet gestart zijn</w:t>
            </w:r>
          </w:p>
        </w:tc>
      </w:tr>
      <w:tr w:rsidR="00260E83" w:rsidRPr="00847D40" w14:paraId="54210A05" w14:textId="77777777" w:rsidTr="003832D9">
        <w:tc>
          <w:tcPr>
            <w:tcW w:w="1426" w:type="dxa"/>
          </w:tcPr>
          <w:p w14:paraId="3B635C10" w14:textId="77777777" w:rsidR="00260E83" w:rsidRPr="00847D40" w:rsidRDefault="00260E8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DCFB35E" w14:textId="77777777" w:rsidR="00260E83" w:rsidRPr="00847D40" w:rsidRDefault="00260E83" w:rsidP="003832D9">
            <w:r>
              <w:t>De operator navigeert naar de index pagina</w:t>
            </w:r>
          </w:p>
        </w:tc>
      </w:tr>
      <w:tr w:rsidR="00260E83" w:rsidRPr="00847D40" w14:paraId="6750FF81" w14:textId="77777777" w:rsidTr="003832D9">
        <w:trPr>
          <w:trHeight w:val="60"/>
        </w:trPr>
        <w:tc>
          <w:tcPr>
            <w:tcW w:w="1426" w:type="dxa"/>
          </w:tcPr>
          <w:p w14:paraId="34C8C2D0" w14:textId="77777777" w:rsidR="00260E83" w:rsidRPr="00847D40" w:rsidRDefault="00260E8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14E66F85" w14:textId="40CDB2FC" w:rsidR="00260E83" w:rsidRPr="00847D40" w:rsidRDefault="00260E83" w:rsidP="003832D9">
            <w:r>
              <w:t>De operator ziet een lijst met alle trailers</w:t>
            </w:r>
          </w:p>
        </w:tc>
      </w:tr>
    </w:tbl>
    <w:p w14:paraId="6CE8C59F" w14:textId="1D99E699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28ACCF44" w14:textId="77777777" w:rsidTr="003832D9">
        <w:tc>
          <w:tcPr>
            <w:tcW w:w="1426" w:type="dxa"/>
            <w:shd w:val="clear" w:color="auto" w:fill="C00000"/>
          </w:tcPr>
          <w:p w14:paraId="38F26890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2D356DF2" w14:textId="77777777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trailers</w:t>
            </w:r>
            <w:r w:rsidRPr="00C37D73">
              <w:rPr>
                <w:b/>
                <w:bCs/>
                <w:lang w:val="en-US"/>
              </w:rPr>
              <w:t xml:space="preserve"> </w:t>
            </w:r>
          </w:p>
          <w:p w14:paraId="552FE86E" w14:textId="7F98216D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29F4A00D" w14:textId="6699E59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5.4</w:t>
            </w:r>
          </w:p>
        </w:tc>
      </w:tr>
      <w:tr w:rsidR="00260E83" w:rsidRPr="00847D40" w14:paraId="6B7FDB21" w14:textId="77777777" w:rsidTr="003832D9">
        <w:tc>
          <w:tcPr>
            <w:tcW w:w="1426" w:type="dxa"/>
          </w:tcPr>
          <w:p w14:paraId="0898348E" w14:textId="0D2102A1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224DEB0" w14:textId="5C5DEE07" w:rsidR="00260E83" w:rsidRPr="0000768D" w:rsidRDefault="00260E83" w:rsidP="00260E83">
            <w:r>
              <w:t>Er kan een overzicht van de trailers geboden worden</w:t>
            </w:r>
          </w:p>
        </w:tc>
      </w:tr>
      <w:tr w:rsidR="00260E83" w:rsidRPr="00847D40" w14:paraId="4F09A5EA" w14:textId="77777777" w:rsidTr="003832D9">
        <w:tc>
          <w:tcPr>
            <w:tcW w:w="1426" w:type="dxa"/>
          </w:tcPr>
          <w:p w14:paraId="23066EFC" w14:textId="72823629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48DC85E6" w14:textId="72514FC9" w:rsidR="00260E83" w:rsidRPr="00847D40" w:rsidRDefault="00260E83" w:rsidP="00260E83">
            <w:r>
              <w:t>Operator</w:t>
            </w:r>
          </w:p>
        </w:tc>
      </w:tr>
      <w:tr w:rsidR="00260E83" w:rsidRPr="00847D40" w14:paraId="187E091B" w14:textId="77777777" w:rsidTr="003832D9">
        <w:tc>
          <w:tcPr>
            <w:tcW w:w="1426" w:type="dxa"/>
          </w:tcPr>
          <w:p w14:paraId="402EE849" w14:textId="6E7FDFF8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62921009" w14:textId="179E07D3" w:rsidR="00260E83" w:rsidRPr="00847D40" w:rsidRDefault="00260E83" w:rsidP="00260E83">
            <w:r>
              <w:t>De applicatie moet gestart zijn</w:t>
            </w:r>
          </w:p>
        </w:tc>
      </w:tr>
      <w:tr w:rsidR="00260E83" w:rsidRPr="00847D40" w14:paraId="2AFE3B5F" w14:textId="77777777" w:rsidTr="003832D9">
        <w:tc>
          <w:tcPr>
            <w:tcW w:w="1426" w:type="dxa"/>
          </w:tcPr>
          <w:p w14:paraId="36301080" w14:textId="3B4A4950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CF5C11C" w14:textId="7CEC7449" w:rsidR="00260E83" w:rsidRPr="00847D40" w:rsidRDefault="00260E83" w:rsidP="00260E83">
            <w:r>
              <w:t>De operator navigeert naar de index pagina</w:t>
            </w:r>
          </w:p>
        </w:tc>
      </w:tr>
      <w:tr w:rsidR="00260E83" w:rsidRPr="00847D40" w14:paraId="56B0227C" w14:textId="77777777" w:rsidTr="003832D9">
        <w:tc>
          <w:tcPr>
            <w:tcW w:w="1426" w:type="dxa"/>
          </w:tcPr>
          <w:p w14:paraId="76386A13" w14:textId="19E9D983" w:rsidR="00260E83" w:rsidRPr="00847D40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6D4A4E70" w14:textId="34304DC8" w:rsidR="00260E83" w:rsidRDefault="00260E83" w:rsidP="00260E83">
            <w:r>
              <w:t>De operator ziet geen lijst met alle trailers</w:t>
            </w:r>
          </w:p>
        </w:tc>
      </w:tr>
    </w:tbl>
    <w:p w14:paraId="7BE4C250" w14:textId="77777777" w:rsidR="00260E83" w:rsidRDefault="00260E83" w:rsidP="00990A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634396A7" w14:textId="77777777" w:rsidTr="003832D9">
        <w:tc>
          <w:tcPr>
            <w:tcW w:w="1426" w:type="dxa"/>
            <w:shd w:val="clear" w:color="auto" w:fill="A8D08D" w:themeFill="accent6" w:themeFillTint="99"/>
          </w:tcPr>
          <w:p w14:paraId="102A89A2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14:paraId="4AEECA91" w14:textId="0450BF04" w:rsidR="00260E83" w:rsidRDefault="00260E83" w:rsidP="003832D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 </w:t>
            </w:r>
            <w:proofErr w:type="spellStart"/>
            <w:r>
              <w:rPr>
                <w:b/>
                <w:bCs/>
                <w:lang w:val="en-US"/>
              </w:rPr>
              <w:t>informatie</w:t>
            </w:r>
            <w:proofErr w:type="spellEnd"/>
          </w:p>
          <w:p w14:paraId="45DDF7CA" w14:textId="77777777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 weather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6F77D56D" w14:textId="0E297219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5.5</w:t>
            </w:r>
          </w:p>
        </w:tc>
      </w:tr>
      <w:tr w:rsidR="00260E83" w:rsidRPr="00847D40" w14:paraId="49F16266" w14:textId="77777777" w:rsidTr="003832D9">
        <w:tc>
          <w:tcPr>
            <w:tcW w:w="1426" w:type="dxa"/>
          </w:tcPr>
          <w:p w14:paraId="32F77FC7" w14:textId="77777777" w:rsidR="00260E83" w:rsidRPr="00847D40" w:rsidRDefault="00260E83" w:rsidP="003832D9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5BEDB97A" w14:textId="1E978CD0" w:rsidR="00260E83" w:rsidRPr="0000768D" w:rsidRDefault="00260E83" w:rsidP="003832D9">
            <w:r>
              <w:t xml:space="preserve">Er kan een overzicht van de trailer informatie </w:t>
            </w:r>
            <w:r w:rsidR="00D11833">
              <w:t>getoond</w:t>
            </w:r>
            <w:r>
              <w:t xml:space="preserve"> worden</w:t>
            </w:r>
          </w:p>
        </w:tc>
      </w:tr>
      <w:tr w:rsidR="00260E83" w:rsidRPr="00847D40" w14:paraId="057DF5D2" w14:textId="77777777" w:rsidTr="003832D9">
        <w:tc>
          <w:tcPr>
            <w:tcW w:w="1426" w:type="dxa"/>
          </w:tcPr>
          <w:p w14:paraId="4C58BE2B" w14:textId="77777777" w:rsidR="00260E83" w:rsidRPr="00847D40" w:rsidRDefault="00260E83" w:rsidP="003832D9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03844CAB" w14:textId="77777777" w:rsidR="00260E83" w:rsidRPr="00847D40" w:rsidRDefault="00260E83" w:rsidP="003832D9">
            <w:r>
              <w:t>Operator</w:t>
            </w:r>
          </w:p>
        </w:tc>
      </w:tr>
      <w:tr w:rsidR="00260E83" w:rsidRPr="00847D40" w14:paraId="0DAB726C" w14:textId="77777777" w:rsidTr="003832D9">
        <w:tc>
          <w:tcPr>
            <w:tcW w:w="1426" w:type="dxa"/>
          </w:tcPr>
          <w:p w14:paraId="4C4C2785" w14:textId="77777777" w:rsidR="00260E83" w:rsidRPr="00847D40" w:rsidRDefault="00260E83" w:rsidP="003832D9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2094F5EE" w14:textId="77777777" w:rsidR="00260E83" w:rsidRPr="00847D40" w:rsidRDefault="00260E83" w:rsidP="003832D9">
            <w:r>
              <w:t>De applicatie moet gestart zijn</w:t>
            </w:r>
          </w:p>
        </w:tc>
      </w:tr>
      <w:tr w:rsidR="00260E83" w:rsidRPr="00847D40" w14:paraId="56030B02" w14:textId="77777777" w:rsidTr="003832D9">
        <w:tc>
          <w:tcPr>
            <w:tcW w:w="1426" w:type="dxa"/>
            <w:vMerge w:val="restart"/>
          </w:tcPr>
          <w:p w14:paraId="05514D3D" w14:textId="77777777" w:rsidR="00260E83" w:rsidRPr="00847D40" w:rsidRDefault="00260E83" w:rsidP="003832D9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1B0CD2E3" w14:textId="77777777" w:rsidR="00260E83" w:rsidRPr="00847D40" w:rsidRDefault="00260E83" w:rsidP="003832D9">
            <w:r>
              <w:t>De operator navigeert naar de index pagina</w:t>
            </w:r>
          </w:p>
        </w:tc>
      </w:tr>
      <w:tr w:rsidR="00260E83" w:rsidRPr="00847D40" w14:paraId="5A4BA458" w14:textId="77777777" w:rsidTr="003832D9">
        <w:tc>
          <w:tcPr>
            <w:tcW w:w="1426" w:type="dxa"/>
            <w:vMerge/>
          </w:tcPr>
          <w:p w14:paraId="1929D4FF" w14:textId="77777777" w:rsidR="00260E83" w:rsidRPr="00847D40" w:rsidRDefault="00260E83" w:rsidP="003832D9">
            <w:pPr>
              <w:jc w:val="right"/>
            </w:pPr>
          </w:p>
        </w:tc>
        <w:tc>
          <w:tcPr>
            <w:tcW w:w="7603" w:type="dxa"/>
            <w:gridSpan w:val="2"/>
          </w:tcPr>
          <w:p w14:paraId="74DCEBB6" w14:textId="6D87AF0D" w:rsidR="00260E83" w:rsidRDefault="00260E83" w:rsidP="003832D9">
            <w:r>
              <w:t>De operator klikt een product aan</w:t>
            </w:r>
          </w:p>
        </w:tc>
      </w:tr>
      <w:tr w:rsidR="00260E83" w:rsidRPr="00847D40" w14:paraId="527575D7" w14:textId="77777777" w:rsidTr="003832D9">
        <w:trPr>
          <w:trHeight w:val="60"/>
        </w:trPr>
        <w:tc>
          <w:tcPr>
            <w:tcW w:w="1426" w:type="dxa"/>
          </w:tcPr>
          <w:p w14:paraId="4DCA1C93" w14:textId="77777777" w:rsidR="00260E83" w:rsidRPr="00847D40" w:rsidRDefault="00260E83" w:rsidP="003832D9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5DB70CDE" w14:textId="0BD1DC2E" w:rsidR="00260E83" w:rsidRPr="00847D40" w:rsidRDefault="00260E83" w:rsidP="003832D9">
            <w:r>
              <w:t>De operator ziet een lijst met de informatie van de trailer</w:t>
            </w:r>
          </w:p>
        </w:tc>
      </w:tr>
    </w:tbl>
    <w:p w14:paraId="7F36A719" w14:textId="77777777" w:rsidR="00260E83" w:rsidRDefault="00260E83" w:rsidP="00260E83">
      <w:pPr>
        <w:tabs>
          <w:tab w:val="left" w:pos="3810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6"/>
        <w:gridCol w:w="4597"/>
        <w:gridCol w:w="3006"/>
      </w:tblGrid>
      <w:tr w:rsidR="00260E83" w:rsidRPr="0099096C" w14:paraId="0E4EBEF9" w14:textId="77777777" w:rsidTr="003832D9">
        <w:tc>
          <w:tcPr>
            <w:tcW w:w="1426" w:type="dxa"/>
            <w:shd w:val="clear" w:color="auto" w:fill="C00000"/>
          </w:tcPr>
          <w:p w14:paraId="6EB55CCB" w14:textId="77777777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Test-case</w:t>
            </w:r>
          </w:p>
        </w:tc>
        <w:tc>
          <w:tcPr>
            <w:tcW w:w="4597" w:type="dxa"/>
            <w:shd w:val="clear" w:color="auto" w:fill="C00000"/>
          </w:tcPr>
          <w:p w14:paraId="69E40D10" w14:textId="77777777" w:rsidR="00260E83" w:rsidRDefault="00260E83" w:rsidP="00260E8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Overzicht</w:t>
            </w:r>
            <w:proofErr w:type="spellEnd"/>
            <w:r>
              <w:rPr>
                <w:b/>
                <w:bCs/>
                <w:lang w:val="en-US"/>
              </w:rPr>
              <w:t xml:space="preserve"> trailer </w:t>
            </w:r>
            <w:proofErr w:type="spellStart"/>
            <w:r>
              <w:rPr>
                <w:b/>
                <w:bCs/>
                <w:lang w:val="en-US"/>
              </w:rPr>
              <w:t>informatie</w:t>
            </w:r>
            <w:proofErr w:type="spellEnd"/>
          </w:p>
          <w:p w14:paraId="61B450D1" w14:textId="77777777" w:rsidR="00260E83" w:rsidRPr="00C37D73" w:rsidRDefault="00260E83" w:rsidP="003832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  <w:r w:rsidRPr="00C37D73">
              <w:rPr>
                <w:b/>
                <w:bCs/>
                <w:lang w:val="en-US"/>
              </w:rPr>
              <w:t xml:space="preserve"> Weather</w:t>
            </w:r>
          </w:p>
        </w:tc>
        <w:tc>
          <w:tcPr>
            <w:tcW w:w="3006" w:type="dxa"/>
            <w:shd w:val="clear" w:color="auto" w:fill="C00000"/>
          </w:tcPr>
          <w:p w14:paraId="5D8D3C4A" w14:textId="29376F0B" w:rsidR="00260E83" w:rsidRPr="0099096C" w:rsidRDefault="00260E83" w:rsidP="003832D9">
            <w:pPr>
              <w:rPr>
                <w:b/>
                <w:bCs/>
              </w:rPr>
            </w:pPr>
            <w:r w:rsidRPr="0099096C">
              <w:rPr>
                <w:b/>
                <w:bCs/>
              </w:rPr>
              <w:t>TC 1.</w:t>
            </w:r>
            <w:r>
              <w:rPr>
                <w:b/>
                <w:bCs/>
              </w:rPr>
              <w:t>5.6</w:t>
            </w:r>
          </w:p>
        </w:tc>
      </w:tr>
      <w:tr w:rsidR="00260E83" w:rsidRPr="00847D40" w14:paraId="3C93D95F" w14:textId="77777777" w:rsidTr="003832D9">
        <w:tc>
          <w:tcPr>
            <w:tcW w:w="1426" w:type="dxa"/>
          </w:tcPr>
          <w:p w14:paraId="7E0112FF" w14:textId="21FEF95C" w:rsidR="00260E83" w:rsidRPr="00847D40" w:rsidRDefault="00260E83" w:rsidP="00260E83">
            <w:pPr>
              <w:jc w:val="right"/>
            </w:pPr>
            <w:r w:rsidRPr="00847D40">
              <w:t>Doel</w:t>
            </w:r>
          </w:p>
        </w:tc>
        <w:tc>
          <w:tcPr>
            <w:tcW w:w="7603" w:type="dxa"/>
            <w:gridSpan w:val="2"/>
          </w:tcPr>
          <w:p w14:paraId="0A42B7DA" w14:textId="58F57A5B" w:rsidR="00260E83" w:rsidRPr="0000768D" w:rsidRDefault="00260E83" w:rsidP="00260E83">
            <w:r>
              <w:t xml:space="preserve">Er kan een overzicht van de trailer informatie </w:t>
            </w:r>
            <w:r w:rsidR="00D11833">
              <w:t>getoond</w:t>
            </w:r>
            <w:r>
              <w:t xml:space="preserve"> worden</w:t>
            </w:r>
          </w:p>
        </w:tc>
      </w:tr>
      <w:tr w:rsidR="00260E83" w:rsidRPr="00847D40" w14:paraId="72B19B25" w14:textId="77777777" w:rsidTr="003832D9">
        <w:tc>
          <w:tcPr>
            <w:tcW w:w="1426" w:type="dxa"/>
          </w:tcPr>
          <w:p w14:paraId="0F06EDAD" w14:textId="64EC1691" w:rsidR="00260E83" w:rsidRPr="00847D40" w:rsidRDefault="00260E83" w:rsidP="00260E83">
            <w:pPr>
              <w:jc w:val="right"/>
            </w:pPr>
            <w:r w:rsidRPr="00847D40">
              <w:t>Actor</w:t>
            </w:r>
          </w:p>
        </w:tc>
        <w:tc>
          <w:tcPr>
            <w:tcW w:w="7603" w:type="dxa"/>
            <w:gridSpan w:val="2"/>
          </w:tcPr>
          <w:p w14:paraId="17D8C95C" w14:textId="0D9C941C" w:rsidR="00260E83" w:rsidRPr="00847D40" w:rsidRDefault="00260E83" w:rsidP="00260E83">
            <w:r>
              <w:t>Operator</w:t>
            </w:r>
          </w:p>
        </w:tc>
      </w:tr>
      <w:tr w:rsidR="00260E83" w:rsidRPr="00847D40" w14:paraId="712AE94B" w14:textId="77777777" w:rsidTr="003832D9">
        <w:tc>
          <w:tcPr>
            <w:tcW w:w="1426" w:type="dxa"/>
          </w:tcPr>
          <w:p w14:paraId="2299DAA5" w14:textId="280AD083" w:rsidR="00260E83" w:rsidRPr="00847D40" w:rsidRDefault="00260E83" w:rsidP="00260E83">
            <w:pPr>
              <w:jc w:val="right"/>
            </w:pPr>
            <w:r w:rsidRPr="00847D40">
              <w:t>Preconditie</w:t>
            </w:r>
          </w:p>
        </w:tc>
        <w:tc>
          <w:tcPr>
            <w:tcW w:w="7603" w:type="dxa"/>
            <w:gridSpan w:val="2"/>
          </w:tcPr>
          <w:p w14:paraId="0365BDB1" w14:textId="6205E5FB" w:rsidR="00260E83" w:rsidRPr="00847D40" w:rsidRDefault="00260E83" w:rsidP="00260E83">
            <w:r>
              <w:t>De applicatie moet gestart zijn</w:t>
            </w:r>
          </w:p>
        </w:tc>
      </w:tr>
      <w:tr w:rsidR="00260E83" w:rsidRPr="00847D40" w14:paraId="6A2642FF" w14:textId="77777777" w:rsidTr="003832D9">
        <w:tc>
          <w:tcPr>
            <w:tcW w:w="1426" w:type="dxa"/>
            <w:vMerge w:val="restart"/>
          </w:tcPr>
          <w:p w14:paraId="1644D2B7" w14:textId="25FDFD02" w:rsidR="00260E83" w:rsidRPr="00847D40" w:rsidRDefault="00260E83" w:rsidP="00260E83">
            <w:pPr>
              <w:jc w:val="right"/>
            </w:pPr>
            <w:r w:rsidRPr="00847D40">
              <w:t>Action</w:t>
            </w:r>
          </w:p>
        </w:tc>
        <w:tc>
          <w:tcPr>
            <w:tcW w:w="7603" w:type="dxa"/>
            <w:gridSpan w:val="2"/>
          </w:tcPr>
          <w:p w14:paraId="695482AE" w14:textId="7B9A182D" w:rsidR="00260E83" w:rsidRPr="00847D40" w:rsidRDefault="00260E83" w:rsidP="00260E83">
            <w:r>
              <w:t>De operator navigeert naar de index pagina</w:t>
            </w:r>
          </w:p>
        </w:tc>
      </w:tr>
      <w:tr w:rsidR="00260E83" w:rsidRPr="00847D40" w14:paraId="2768BA55" w14:textId="77777777" w:rsidTr="003832D9">
        <w:tc>
          <w:tcPr>
            <w:tcW w:w="1426" w:type="dxa"/>
            <w:vMerge/>
          </w:tcPr>
          <w:p w14:paraId="6FAA5009" w14:textId="7E39D056" w:rsidR="00260E83" w:rsidRPr="00847D40" w:rsidRDefault="00260E83" w:rsidP="00260E83">
            <w:pPr>
              <w:jc w:val="right"/>
            </w:pPr>
          </w:p>
        </w:tc>
        <w:tc>
          <w:tcPr>
            <w:tcW w:w="7603" w:type="dxa"/>
            <w:gridSpan w:val="2"/>
          </w:tcPr>
          <w:p w14:paraId="73CD55FD" w14:textId="14FDAA94" w:rsidR="00260E83" w:rsidRDefault="00260E83" w:rsidP="00260E83">
            <w:r>
              <w:t>De operator klikt een product aan</w:t>
            </w:r>
          </w:p>
        </w:tc>
      </w:tr>
      <w:tr w:rsidR="00260E83" w:rsidRPr="00847D40" w14:paraId="5156027C" w14:textId="77777777" w:rsidTr="003832D9">
        <w:tc>
          <w:tcPr>
            <w:tcW w:w="1426" w:type="dxa"/>
          </w:tcPr>
          <w:p w14:paraId="58E51F28" w14:textId="3E5B1619" w:rsidR="00260E83" w:rsidRPr="00847D40" w:rsidRDefault="00260E83" w:rsidP="00260E83">
            <w:pPr>
              <w:jc w:val="right"/>
            </w:pPr>
            <w:r w:rsidRPr="00847D40">
              <w:t>Postconditie</w:t>
            </w:r>
          </w:p>
        </w:tc>
        <w:tc>
          <w:tcPr>
            <w:tcW w:w="7603" w:type="dxa"/>
            <w:gridSpan w:val="2"/>
          </w:tcPr>
          <w:p w14:paraId="68E9184C" w14:textId="1E5C010E" w:rsidR="00260E83" w:rsidRDefault="00260E83" w:rsidP="00260E83">
            <w:r>
              <w:t>De operator ziet een lijst met de informatie van de trailer</w:t>
            </w:r>
            <w:r w:rsidR="007623FC">
              <w:t xml:space="preserve"> niet</w:t>
            </w:r>
          </w:p>
        </w:tc>
      </w:tr>
    </w:tbl>
    <w:p w14:paraId="48236019" w14:textId="77777777" w:rsidR="00260E83" w:rsidRPr="00990ACE" w:rsidRDefault="00260E83" w:rsidP="00990ACE"/>
    <w:sectPr w:rsidR="00260E83" w:rsidRPr="00990AC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B2A4" w14:textId="77777777" w:rsidR="00892DA8" w:rsidRDefault="00892DA8" w:rsidP="001A4233">
      <w:pPr>
        <w:spacing w:before="0"/>
      </w:pPr>
      <w:r>
        <w:separator/>
      </w:r>
    </w:p>
  </w:endnote>
  <w:endnote w:type="continuationSeparator" w:id="0">
    <w:p w14:paraId="6038813D" w14:textId="77777777" w:rsidR="00892DA8" w:rsidRDefault="00892DA8" w:rsidP="001A42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64FF" w14:textId="77777777" w:rsidR="00FE0C3A" w:rsidRDefault="00FE0C3A" w:rsidP="007555BE">
    <w:pPr>
      <w:pStyle w:val="Voettekst"/>
      <w:pBdr>
        <w:top w:val="single" w:sz="4" w:space="1" w:color="auto"/>
      </w:pBdr>
    </w:pPr>
    <w:r>
      <w:tab/>
    </w:r>
    <w:r>
      <w:tab/>
      <w:t xml:space="preserve">Pagina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995C" w14:textId="77777777" w:rsidR="00892DA8" w:rsidRDefault="00892DA8" w:rsidP="001A4233">
      <w:pPr>
        <w:spacing w:before="0"/>
      </w:pPr>
      <w:r>
        <w:separator/>
      </w:r>
    </w:p>
  </w:footnote>
  <w:footnote w:type="continuationSeparator" w:id="0">
    <w:p w14:paraId="2CC6F1BE" w14:textId="77777777" w:rsidR="00892DA8" w:rsidRDefault="00892DA8" w:rsidP="001A42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780A" w14:textId="40D323C8" w:rsidR="003C16D4" w:rsidRPr="003C16D4" w:rsidRDefault="003C16D4" w:rsidP="001A4233">
    <w:pPr>
      <w:pStyle w:val="Koptekst"/>
      <w:pBdr>
        <w:bottom w:val="single" w:sz="4" w:space="1" w:color="auto"/>
      </w:pBdr>
      <w:rPr>
        <w:lang w:val="en-US"/>
      </w:rPr>
    </w:pPr>
    <w:r>
      <w:rPr>
        <w:lang w:val="en-US"/>
      </w:rPr>
      <w:t>Project persistent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D51"/>
    <w:multiLevelType w:val="hybridMultilevel"/>
    <w:tmpl w:val="FD2AC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A0CB4"/>
    <w:multiLevelType w:val="hybridMultilevel"/>
    <w:tmpl w:val="F75664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2E7F"/>
    <w:multiLevelType w:val="hybridMultilevel"/>
    <w:tmpl w:val="F8A8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C"/>
    <w:rsid w:val="0000768D"/>
    <w:rsid w:val="00007E48"/>
    <w:rsid w:val="00022EE3"/>
    <w:rsid w:val="000723DD"/>
    <w:rsid w:val="00082B24"/>
    <w:rsid w:val="000864E7"/>
    <w:rsid w:val="00096732"/>
    <w:rsid w:val="000A7473"/>
    <w:rsid w:val="000F059E"/>
    <w:rsid w:val="001229FF"/>
    <w:rsid w:val="00122F54"/>
    <w:rsid w:val="001519F5"/>
    <w:rsid w:val="0019098D"/>
    <w:rsid w:val="00190CCE"/>
    <w:rsid w:val="00191D50"/>
    <w:rsid w:val="001A11DC"/>
    <w:rsid w:val="001A4233"/>
    <w:rsid w:val="001B2EE4"/>
    <w:rsid w:val="001C4E97"/>
    <w:rsid w:val="001C5D11"/>
    <w:rsid w:val="001D5AAE"/>
    <w:rsid w:val="002037F5"/>
    <w:rsid w:val="00237B64"/>
    <w:rsid w:val="00260E83"/>
    <w:rsid w:val="00273BD9"/>
    <w:rsid w:val="00280B9A"/>
    <w:rsid w:val="002871B6"/>
    <w:rsid w:val="00291227"/>
    <w:rsid w:val="002A06F3"/>
    <w:rsid w:val="002F5260"/>
    <w:rsid w:val="003124D1"/>
    <w:rsid w:val="003C16D4"/>
    <w:rsid w:val="003C785C"/>
    <w:rsid w:val="003D5D2D"/>
    <w:rsid w:val="003D7B2B"/>
    <w:rsid w:val="00410A37"/>
    <w:rsid w:val="004226DF"/>
    <w:rsid w:val="00475D30"/>
    <w:rsid w:val="004837D7"/>
    <w:rsid w:val="00493545"/>
    <w:rsid w:val="004A1F7D"/>
    <w:rsid w:val="004A2B16"/>
    <w:rsid w:val="004A2F82"/>
    <w:rsid w:val="004C7AFD"/>
    <w:rsid w:val="00500290"/>
    <w:rsid w:val="005051B4"/>
    <w:rsid w:val="00516FFD"/>
    <w:rsid w:val="00522087"/>
    <w:rsid w:val="00524AB6"/>
    <w:rsid w:val="00546DAD"/>
    <w:rsid w:val="00560A60"/>
    <w:rsid w:val="00581675"/>
    <w:rsid w:val="005B0C7E"/>
    <w:rsid w:val="005B2D27"/>
    <w:rsid w:val="00606BFC"/>
    <w:rsid w:val="006830A0"/>
    <w:rsid w:val="00683B3A"/>
    <w:rsid w:val="00692F0A"/>
    <w:rsid w:val="006C24D4"/>
    <w:rsid w:val="006D79FC"/>
    <w:rsid w:val="006E1A2A"/>
    <w:rsid w:val="007142F7"/>
    <w:rsid w:val="0072108C"/>
    <w:rsid w:val="007555BE"/>
    <w:rsid w:val="007623FC"/>
    <w:rsid w:val="00767602"/>
    <w:rsid w:val="00782B94"/>
    <w:rsid w:val="00797B09"/>
    <w:rsid w:val="007A4D2F"/>
    <w:rsid w:val="007F0244"/>
    <w:rsid w:val="007F7C76"/>
    <w:rsid w:val="00817B30"/>
    <w:rsid w:val="0082727F"/>
    <w:rsid w:val="00843BEF"/>
    <w:rsid w:val="008606A5"/>
    <w:rsid w:val="00860DB7"/>
    <w:rsid w:val="008659D9"/>
    <w:rsid w:val="00865CB8"/>
    <w:rsid w:val="00866FDE"/>
    <w:rsid w:val="00867B4F"/>
    <w:rsid w:val="0087165F"/>
    <w:rsid w:val="00892DA8"/>
    <w:rsid w:val="008C04A5"/>
    <w:rsid w:val="008C5274"/>
    <w:rsid w:val="008D6AC7"/>
    <w:rsid w:val="008F47CA"/>
    <w:rsid w:val="009031C9"/>
    <w:rsid w:val="0091018C"/>
    <w:rsid w:val="0091313F"/>
    <w:rsid w:val="00913DE3"/>
    <w:rsid w:val="0097353F"/>
    <w:rsid w:val="00990ACE"/>
    <w:rsid w:val="009D4AA0"/>
    <w:rsid w:val="00A13387"/>
    <w:rsid w:val="00A243D3"/>
    <w:rsid w:val="00A302E4"/>
    <w:rsid w:val="00A4584B"/>
    <w:rsid w:val="00A539A1"/>
    <w:rsid w:val="00AC289E"/>
    <w:rsid w:val="00AD1872"/>
    <w:rsid w:val="00AD231F"/>
    <w:rsid w:val="00AE780E"/>
    <w:rsid w:val="00AF2568"/>
    <w:rsid w:val="00B00BB9"/>
    <w:rsid w:val="00B04F46"/>
    <w:rsid w:val="00B25C43"/>
    <w:rsid w:val="00B44AA6"/>
    <w:rsid w:val="00B82058"/>
    <w:rsid w:val="00B825D5"/>
    <w:rsid w:val="00BD0066"/>
    <w:rsid w:val="00C37585"/>
    <w:rsid w:val="00C37D73"/>
    <w:rsid w:val="00C96BA2"/>
    <w:rsid w:val="00CF0E64"/>
    <w:rsid w:val="00D11833"/>
    <w:rsid w:val="00D15D6F"/>
    <w:rsid w:val="00D31061"/>
    <w:rsid w:val="00D76D9C"/>
    <w:rsid w:val="00D83573"/>
    <w:rsid w:val="00D84DED"/>
    <w:rsid w:val="00D86693"/>
    <w:rsid w:val="00D90BEA"/>
    <w:rsid w:val="00D92208"/>
    <w:rsid w:val="00DE1CB2"/>
    <w:rsid w:val="00E12D0A"/>
    <w:rsid w:val="00E315DB"/>
    <w:rsid w:val="00E72ABC"/>
    <w:rsid w:val="00E84A59"/>
    <w:rsid w:val="00E94E5E"/>
    <w:rsid w:val="00E96B52"/>
    <w:rsid w:val="00EC29F9"/>
    <w:rsid w:val="00EC3486"/>
    <w:rsid w:val="00EC5E88"/>
    <w:rsid w:val="00ED4F66"/>
    <w:rsid w:val="00EF0CE0"/>
    <w:rsid w:val="00EF7E9B"/>
    <w:rsid w:val="00F11AA1"/>
    <w:rsid w:val="00F56B29"/>
    <w:rsid w:val="00F75DFF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55C14"/>
  <w15:chartTrackingRefBased/>
  <w15:docId w15:val="{245F3A8E-970A-4F12-BDD9-234192F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4A5"/>
    <w:pPr>
      <w:spacing w:before="120" w:after="0" w:line="240" w:lineRule="auto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A4233"/>
    <w:pPr>
      <w:keepNext/>
      <w:keepLines/>
      <w:pageBreakBefore/>
      <w:spacing w:before="240" w:after="240"/>
      <w:outlineLvl w:val="0"/>
    </w:pPr>
    <w:rPr>
      <w:rFonts w:eastAsiaTheme="majorEastAsia" w:cstheme="majorBidi"/>
      <w:color w:val="009C82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4233"/>
    <w:pPr>
      <w:keepNext/>
      <w:keepLines/>
      <w:spacing w:before="240" w:after="120"/>
      <w:outlineLvl w:val="1"/>
    </w:pPr>
    <w:rPr>
      <w:rFonts w:eastAsiaTheme="majorEastAsia" w:cstheme="majorBidi"/>
      <w:color w:val="009C82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D6AC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009C8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D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A4233"/>
    <w:rPr>
      <w:rFonts w:ascii="Verdana" w:eastAsiaTheme="majorEastAsia" w:hAnsi="Verdana" w:cstheme="majorBidi"/>
      <w:color w:val="009C82"/>
      <w:sz w:val="40"/>
      <w:szCs w:val="40"/>
    </w:rPr>
  </w:style>
  <w:style w:type="paragraph" w:customStyle="1" w:styleId="paragraph">
    <w:name w:val="paragraph"/>
    <w:basedOn w:val="Standaard"/>
    <w:rsid w:val="00F75D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F75DFF"/>
  </w:style>
  <w:style w:type="character" w:customStyle="1" w:styleId="normaltextrun">
    <w:name w:val="normaltextrun"/>
    <w:basedOn w:val="Standaardalinea-lettertype"/>
    <w:rsid w:val="00F75DFF"/>
  </w:style>
  <w:style w:type="character" w:customStyle="1" w:styleId="contextualspellingandgrammarerror">
    <w:name w:val="contextualspellingandgrammarerror"/>
    <w:basedOn w:val="Standaardalinea-lettertype"/>
    <w:rsid w:val="00F75DFF"/>
  </w:style>
  <w:style w:type="character" w:customStyle="1" w:styleId="eop">
    <w:name w:val="eop"/>
    <w:basedOn w:val="Standaardalinea-lettertype"/>
    <w:rsid w:val="00F75DFF"/>
  </w:style>
  <w:style w:type="paragraph" w:styleId="Koptekst">
    <w:name w:val="header"/>
    <w:basedOn w:val="Standaard"/>
    <w:link w:val="KoptekstChar"/>
    <w:uiPriority w:val="99"/>
    <w:unhideWhenUsed/>
    <w:rsid w:val="001A4233"/>
    <w:pPr>
      <w:tabs>
        <w:tab w:val="center" w:pos="4536"/>
        <w:tab w:val="right" w:pos="9072"/>
      </w:tabs>
      <w:spacing w:before="0"/>
    </w:pPr>
  </w:style>
  <w:style w:type="character" w:customStyle="1" w:styleId="KoptekstChar">
    <w:name w:val="Koptekst Char"/>
    <w:basedOn w:val="Standaardalinea-lettertype"/>
    <w:link w:val="Koptekst"/>
    <w:uiPriority w:val="99"/>
    <w:rsid w:val="001A4233"/>
    <w:rPr>
      <w:rFonts w:ascii="Verdana" w:hAnsi="Verdana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A4233"/>
    <w:pPr>
      <w:tabs>
        <w:tab w:val="center" w:pos="4536"/>
        <w:tab w:val="right" w:pos="9072"/>
      </w:tabs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4233"/>
    <w:rPr>
      <w:rFonts w:ascii="Verdana" w:hAnsi="Verdana"/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1A4233"/>
    <w:rPr>
      <w:rFonts w:ascii="Verdana" w:eastAsiaTheme="majorEastAsia" w:hAnsi="Verdana" w:cstheme="majorBidi"/>
      <w:color w:val="009C8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8D6AC7"/>
    <w:rPr>
      <w:rFonts w:asciiTheme="majorHAnsi" w:eastAsiaTheme="majorEastAsia" w:hAnsiTheme="majorHAnsi" w:cstheme="majorBidi"/>
      <w:color w:val="009C82"/>
      <w:sz w:val="24"/>
      <w:szCs w:val="24"/>
    </w:rPr>
  </w:style>
  <w:style w:type="paragraph" w:styleId="Lijstalinea">
    <w:name w:val="List Paragraph"/>
    <w:basedOn w:val="Standaard"/>
    <w:uiPriority w:val="34"/>
    <w:qFormat/>
    <w:rsid w:val="00D84DED"/>
    <w:pPr>
      <w:spacing w:before="0"/>
      <w:ind w:left="720"/>
      <w:contextualSpacing/>
    </w:pPr>
  </w:style>
  <w:style w:type="table" w:customStyle="1" w:styleId="TableNormal">
    <w:name w:val="Table Normal"/>
    <w:rsid w:val="00843B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stijl2">
    <w:name w:val="Tabelstijl 2"/>
    <w:rsid w:val="00843B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basedOn w:val="Standaard"/>
    <w:next w:val="Standaard"/>
    <w:link w:val="TitelChar"/>
    <w:uiPriority w:val="10"/>
    <w:qFormat/>
    <w:rsid w:val="007555BE"/>
    <w:pPr>
      <w:keepNext/>
      <w:keepLines/>
      <w:spacing w:before="0" w:after="480"/>
      <w:contextualSpacing/>
    </w:pPr>
    <w:rPr>
      <w:rFonts w:eastAsiaTheme="majorEastAsia" w:cstheme="majorBidi"/>
      <w:color w:val="009C82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55BE"/>
    <w:rPr>
      <w:rFonts w:ascii="Verdana" w:eastAsiaTheme="majorEastAsia" w:hAnsi="Verdana" w:cstheme="majorBidi"/>
      <w:color w:val="009C82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8C04A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231F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8659D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659D9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659D9"/>
    <w:pPr>
      <w:spacing w:after="100"/>
      <w:ind w:left="400"/>
    </w:pPr>
  </w:style>
  <w:style w:type="paragraph" w:styleId="Bijschrift">
    <w:name w:val="caption"/>
    <w:basedOn w:val="Standaard"/>
    <w:next w:val="Standaard"/>
    <w:uiPriority w:val="35"/>
    <w:unhideWhenUsed/>
    <w:qFormat/>
    <w:rsid w:val="0058167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\School\SaSA\Technisch%20Ontwerp%20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Een nieuw document maken." ma:contentTypeScope="" ma:versionID="bf1d2ff51e740e451b46e7c13bf9e6da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8575fd65d7959dd12bd4dc11d36e634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ServiceLocation" minOccurs="0"/>
                <xsd:element ref="ns5:Versiebehe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Versiebeheer" ma:index="22" nillable="true" ma:displayName="Versiebeheer" ma:description="Versiebeheer" ma:internalName="Versiebehe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Versiebeheer xmlns="ab37b2fe-4f81-426e-b942-40459dbac6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93C77-1EFB-4576-8167-E02E7A681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C9D051-6A64-4B02-A440-680E5DDA4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A1698D-AC4F-4CDC-85D4-45EFEC55BDF1}">
  <ds:schemaRefs>
    <ds:schemaRef ds:uri="http://schemas.microsoft.com/office/2006/metadata/properties"/>
    <ds:schemaRef ds:uri="http://schemas.microsoft.com/office/infopath/2007/PartnerControls"/>
    <ds:schemaRef ds:uri="6c73e52c-07d4-4617-ab67-464747257e8d"/>
    <ds:schemaRef ds:uri="ab37b2fe-4f81-426e-b942-40459dbac68c"/>
  </ds:schemaRefs>
</ds:datastoreItem>
</file>

<file path=customXml/itemProps4.xml><?xml version="1.0" encoding="utf-8"?>
<ds:datastoreItem xmlns:ds="http://schemas.openxmlformats.org/officeDocument/2006/customXml" ds:itemID="{6F3EDFEA-A7DA-4B1D-8C92-75A41D23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template.dotx</Template>
  <TotalTime>25</TotalTime>
  <Pages>8</Pages>
  <Words>1802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 &lt;Project&gt;</vt:lpstr>
    </vt:vector>
  </TitlesOfParts>
  <Company>Saxion</Company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 &lt;Project&gt;</dc:title>
  <dc:subject>&lt;Project&gt;</dc:subject>
  <dc:creator>Thomas</dc:creator>
  <cp:keywords/>
  <dc:description/>
  <cp:lastModifiedBy>Thomas Verkeste</cp:lastModifiedBy>
  <cp:revision>5</cp:revision>
  <dcterms:created xsi:type="dcterms:W3CDTF">2021-09-11T12:51:00Z</dcterms:created>
  <dcterms:modified xsi:type="dcterms:W3CDTF">2021-09-12T09:17:00Z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</Properties>
</file>