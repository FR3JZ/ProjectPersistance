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4012" w14:textId="77777777" w:rsidR="007555BE" w:rsidRDefault="007555BE" w:rsidP="007555BE"/>
    <w:p w14:paraId="3734DC30" w14:textId="77777777" w:rsidR="007555BE" w:rsidRDefault="007555BE" w:rsidP="007555BE"/>
    <w:p w14:paraId="01EFFBA0" w14:textId="77777777" w:rsidR="007555BE" w:rsidRDefault="007555BE" w:rsidP="007555BE"/>
    <w:p w14:paraId="6E94E8F6" w14:textId="77777777" w:rsidR="007555BE" w:rsidRDefault="007555BE" w:rsidP="007555BE"/>
    <w:p w14:paraId="61BA1C47" w14:textId="77777777" w:rsidR="007555BE" w:rsidRDefault="007555BE" w:rsidP="007555BE"/>
    <w:p w14:paraId="3BDBCAC0" w14:textId="77777777" w:rsidR="007555BE" w:rsidRDefault="007555BE" w:rsidP="007555BE"/>
    <w:p w14:paraId="79FE045C" w14:textId="77777777" w:rsidR="007555BE" w:rsidRDefault="007555BE" w:rsidP="007555BE"/>
    <w:p w14:paraId="20FA2ABF" w14:textId="77777777" w:rsidR="007555BE" w:rsidRDefault="007555BE" w:rsidP="007555BE"/>
    <w:p w14:paraId="38469576" w14:textId="77777777" w:rsidR="006D79FC" w:rsidRDefault="00691646" w:rsidP="007555BE">
      <w:pPr>
        <w:pStyle w:val="Titel"/>
        <w:jc w:val="center"/>
      </w:pPr>
      <w:r>
        <w:t>Functioneel</w:t>
      </w:r>
      <w:r w:rsidRPr="008F47CA">
        <w:t xml:space="preserve"> </w:t>
      </w:r>
      <w:r w:rsidR="001A4233" w:rsidRPr="008F47CA">
        <w:t>Ontwerp</w:t>
      </w:r>
    </w:p>
    <w:p w14:paraId="06E0B2ED" w14:textId="595B5C0C" w:rsidR="007555BE" w:rsidRPr="007555BE" w:rsidRDefault="00E45FCB" w:rsidP="007555BE">
      <w:pPr>
        <w:pStyle w:val="Titel"/>
        <w:jc w:val="center"/>
      </w:pPr>
      <w:r>
        <w:t>Persistent</w:t>
      </w:r>
    </w:p>
    <w:p w14:paraId="753CE684" w14:textId="77777777" w:rsidR="007555BE" w:rsidRPr="007555BE" w:rsidRDefault="007555BE" w:rsidP="007555BE"/>
    <w:p w14:paraId="3C644D8A" w14:textId="77777777" w:rsidR="007555BE" w:rsidRPr="007555BE" w:rsidRDefault="007555BE" w:rsidP="007555BE"/>
    <w:p w14:paraId="6EFF7D13" w14:textId="77777777" w:rsidR="007555BE" w:rsidRPr="007555BE" w:rsidRDefault="007555BE" w:rsidP="007555BE"/>
    <w:p w14:paraId="5A6E28DA" w14:textId="77777777" w:rsidR="001A4233" w:rsidRDefault="001A4233" w:rsidP="001A4233"/>
    <w:p w14:paraId="4F222336" w14:textId="77777777" w:rsidR="007555BE" w:rsidRDefault="007555BE" w:rsidP="001A4233"/>
    <w:p w14:paraId="6BADBDA9" w14:textId="77777777" w:rsidR="007555BE" w:rsidRDefault="0091313F" w:rsidP="001A4233">
      <w:r w:rsidRPr="004226DF">
        <w:rPr>
          <w:noProof/>
        </w:rPr>
        <w:drawing>
          <wp:anchor distT="0" distB="0" distL="114300" distR="114300" simplePos="0" relativeHeight="251659264" behindDoc="0" locked="0" layoutInCell="1" allowOverlap="1" wp14:anchorId="255907ED" wp14:editId="6391D740">
            <wp:simplePos x="0" y="0"/>
            <wp:positionH relativeFrom="margin">
              <wp:align>center</wp:align>
            </wp:positionH>
            <wp:positionV relativeFrom="paragraph">
              <wp:posOffset>186690</wp:posOffset>
            </wp:positionV>
            <wp:extent cx="3124636" cy="1276528"/>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636" cy="1276528"/>
                    </a:xfrm>
                    <a:prstGeom prst="rect">
                      <a:avLst/>
                    </a:prstGeom>
                  </pic:spPr>
                </pic:pic>
              </a:graphicData>
            </a:graphic>
          </wp:anchor>
        </w:drawing>
      </w:r>
    </w:p>
    <w:p w14:paraId="0351DD95" w14:textId="77777777" w:rsidR="007555BE" w:rsidRDefault="007555BE" w:rsidP="001A4233"/>
    <w:p w14:paraId="76AE40DE" w14:textId="77777777" w:rsidR="007555BE" w:rsidRDefault="007555BE" w:rsidP="001A4233"/>
    <w:p w14:paraId="15FB7725" w14:textId="77777777" w:rsidR="007555BE" w:rsidRDefault="007555BE" w:rsidP="001A4233"/>
    <w:p w14:paraId="6B167F9C" w14:textId="77777777" w:rsidR="007555BE" w:rsidRDefault="007555BE" w:rsidP="001A4233"/>
    <w:p w14:paraId="592A7437" w14:textId="77777777" w:rsidR="007555BE" w:rsidRDefault="007555BE" w:rsidP="001A4233"/>
    <w:p w14:paraId="4CB9353A" w14:textId="77777777" w:rsidR="007555BE" w:rsidRDefault="007555BE" w:rsidP="001A4233"/>
    <w:p w14:paraId="783BC457" w14:textId="77777777" w:rsidR="007555BE" w:rsidRDefault="007555BE" w:rsidP="001A4233"/>
    <w:p w14:paraId="27E82861" w14:textId="77777777" w:rsidR="007555BE" w:rsidRDefault="007555BE" w:rsidP="001A4233"/>
    <w:p w14:paraId="1061E4F0" w14:textId="77777777" w:rsidR="007555BE" w:rsidRDefault="007555BE" w:rsidP="001A4233"/>
    <w:p w14:paraId="16987A8C" w14:textId="77777777" w:rsidR="005051B4" w:rsidRDefault="005051B4" w:rsidP="001A4233"/>
    <w:p w14:paraId="72A1F88A" w14:textId="77777777" w:rsidR="005051B4" w:rsidRDefault="005051B4" w:rsidP="001A4233"/>
    <w:p w14:paraId="4AC8C25D" w14:textId="43CEE69F" w:rsidR="005051B4" w:rsidRDefault="005051B4" w:rsidP="001A4233">
      <w:proofErr w:type="gramStart"/>
      <w:r>
        <w:t>Klas:</w:t>
      </w:r>
      <w:r>
        <w:tab/>
      </w:r>
      <w:r w:rsidR="000454E8">
        <w:rPr>
          <w:color w:val="009C82"/>
          <w:sz w:val="36"/>
          <w:szCs w:val="40"/>
        </w:rPr>
        <w:t>E</w:t>
      </w:r>
      <w:r w:rsidRPr="005051B4">
        <w:rPr>
          <w:color w:val="009C82"/>
          <w:sz w:val="36"/>
          <w:szCs w:val="40"/>
        </w:rPr>
        <w:t>H</w:t>
      </w:r>
      <w:r w:rsidR="0091313F">
        <w:rPr>
          <w:color w:val="009C82"/>
          <w:sz w:val="36"/>
          <w:szCs w:val="40"/>
        </w:rPr>
        <w:t>I</w:t>
      </w:r>
      <w:r w:rsidR="000454E8">
        <w:rPr>
          <w:color w:val="009C82"/>
          <w:sz w:val="36"/>
          <w:szCs w:val="40"/>
        </w:rPr>
        <w:t>2</w:t>
      </w:r>
      <w:r w:rsidR="0091313F">
        <w:rPr>
          <w:color w:val="009C82"/>
          <w:sz w:val="36"/>
          <w:szCs w:val="40"/>
        </w:rPr>
        <w:t>V</w:t>
      </w:r>
      <w:r w:rsidRPr="005051B4">
        <w:rPr>
          <w:color w:val="009C82"/>
          <w:sz w:val="36"/>
          <w:szCs w:val="40"/>
        </w:rPr>
        <w:t>.</w:t>
      </w:r>
      <w:r w:rsidR="000454E8">
        <w:rPr>
          <w:color w:val="009C82"/>
          <w:sz w:val="36"/>
          <w:szCs w:val="40"/>
        </w:rPr>
        <w:t>Sd</w:t>
      </w:r>
      <w:proofErr w:type="gramEnd"/>
    </w:p>
    <w:p w14:paraId="12D549EC" w14:textId="073799B3" w:rsidR="005051B4" w:rsidRDefault="005051B4" w:rsidP="001A4233">
      <w:r>
        <w:t>Team:</w:t>
      </w:r>
      <w:r>
        <w:tab/>
      </w:r>
      <w:r w:rsidR="000454E8">
        <w:rPr>
          <w:color w:val="009C82"/>
          <w:sz w:val="36"/>
          <w:szCs w:val="40"/>
        </w:rPr>
        <w:t>1</w:t>
      </w:r>
    </w:p>
    <w:p w14:paraId="1B8197F0" w14:textId="77777777" w:rsidR="005051B4" w:rsidRDefault="005051B4" w:rsidP="001A4233"/>
    <w:p w14:paraId="55AE8450" w14:textId="77777777" w:rsidR="005D66E3" w:rsidRDefault="005D66E3" w:rsidP="001A4233">
      <w:pPr>
        <w:sectPr w:rsidR="005D66E3">
          <w:footerReference w:type="default" r:id="rId12"/>
          <w:pgSz w:w="11906" w:h="16838"/>
          <w:pgMar w:top="1417" w:right="1417" w:bottom="1417" w:left="1417" w:header="708" w:footer="708" w:gutter="0"/>
          <w:cols w:space="708"/>
          <w:docGrid w:linePitch="360"/>
        </w:sectPr>
      </w:pPr>
    </w:p>
    <w:p w14:paraId="2316DEC2" w14:textId="77777777" w:rsidR="005051B4" w:rsidRDefault="005051B4" w:rsidP="001A4233"/>
    <w:p w14:paraId="3F6C8F52" w14:textId="77777777" w:rsidR="001A4233" w:rsidRDefault="008659D9" w:rsidP="001A4233">
      <w:pPr>
        <w:pStyle w:val="Kop1"/>
      </w:pPr>
      <w:bookmarkStart w:id="0" w:name="_Toc70327628"/>
      <w:r>
        <w:lastRenderedPageBreak/>
        <w:t>Inhoudsopgave</w:t>
      </w:r>
      <w:bookmarkEnd w:id="0"/>
    </w:p>
    <w:p w14:paraId="42C30445" w14:textId="41D2C848" w:rsidR="001D4ED6" w:rsidRDefault="008659D9">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70327628" w:history="1">
        <w:r w:rsidR="001D4ED6" w:rsidRPr="00CB6664">
          <w:rPr>
            <w:rStyle w:val="Hyperlink"/>
            <w:noProof/>
          </w:rPr>
          <w:t>Inhoudsopgave</w:t>
        </w:r>
        <w:r w:rsidR="001D4ED6">
          <w:rPr>
            <w:noProof/>
            <w:webHidden/>
          </w:rPr>
          <w:tab/>
        </w:r>
        <w:r w:rsidR="001D4ED6">
          <w:rPr>
            <w:noProof/>
            <w:webHidden/>
          </w:rPr>
          <w:fldChar w:fldCharType="begin"/>
        </w:r>
        <w:r w:rsidR="001D4ED6">
          <w:rPr>
            <w:noProof/>
            <w:webHidden/>
          </w:rPr>
          <w:instrText xml:space="preserve"> PAGEREF _Toc70327628 \h </w:instrText>
        </w:r>
        <w:r w:rsidR="001D4ED6">
          <w:rPr>
            <w:noProof/>
            <w:webHidden/>
          </w:rPr>
        </w:r>
        <w:r w:rsidR="001D4ED6">
          <w:rPr>
            <w:noProof/>
            <w:webHidden/>
          </w:rPr>
          <w:fldChar w:fldCharType="separate"/>
        </w:r>
        <w:r w:rsidR="006962C5">
          <w:rPr>
            <w:noProof/>
            <w:webHidden/>
          </w:rPr>
          <w:t>2</w:t>
        </w:r>
        <w:r w:rsidR="001D4ED6">
          <w:rPr>
            <w:noProof/>
            <w:webHidden/>
          </w:rPr>
          <w:fldChar w:fldCharType="end"/>
        </w:r>
      </w:hyperlink>
    </w:p>
    <w:p w14:paraId="4E87AFD8" w14:textId="007D9693" w:rsidR="001D4ED6" w:rsidRDefault="00205377">
      <w:pPr>
        <w:pStyle w:val="Inhopg1"/>
        <w:tabs>
          <w:tab w:val="right" w:leader="dot" w:pos="9062"/>
        </w:tabs>
        <w:rPr>
          <w:rFonts w:asciiTheme="minorHAnsi" w:eastAsiaTheme="minorEastAsia" w:hAnsiTheme="minorHAnsi"/>
          <w:noProof/>
          <w:sz w:val="22"/>
          <w:lang w:eastAsia="nl-NL"/>
        </w:rPr>
      </w:pPr>
      <w:hyperlink w:anchor="_Toc70327629" w:history="1">
        <w:r w:rsidR="001D4ED6" w:rsidRPr="00CB6664">
          <w:rPr>
            <w:rStyle w:val="Hyperlink"/>
            <w:noProof/>
          </w:rPr>
          <w:t>Project scope</w:t>
        </w:r>
        <w:r w:rsidR="001D4ED6">
          <w:rPr>
            <w:noProof/>
            <w:webHidden/>
          </w:rPr>
          <w:tab/>
        </w:r>
        <w:r w:rsidR="001D4ED6">
          <w:rPr>
            <w:noProof/>
            <w:webHidden/>
          </w:rPr>
          <w:fldChar w:fldCharType="begin"/>
        </w:r>
        <w:r w:rsidR="001D4ED6">
          <w:rPr>
            <w:noProof/>
            <w:webHidden/>
          </w:rPr>
          <w:instrText xml:space="preserve"> PAGEREF _Toc70327629 \h </w:instrText>
        </w:r>
        <w:r w:rsidR="001D4ED6">
          <w:rPr>
            <w:noProof/>
            <w:webHidden/>
          </w:rPr>
        </w:r>
        <w:r w:rsidR="001D4ED6">
          <w:rPr>
            <w:noProof/>
            <w:webHidden/>
          </w:rPr>
          <w:fldChar w:fldCharType="separate"/>
        </w:r>
        <w:r w:rsidR="006962C5">
          <w:rPr>
            <w:noProof/>
            <w:webHidden/>
          </w:rPr>
          <w:t>3</w:t>
        </w:r>
        <w:r w:rsidR="001D4ED6">
          <w:rPr>
            <w:noProof/>
            <w:webHidden/>
          </w:rPr>
          <w:fldChar w:fldCharType="end"/>
        </w:r>
      </w:hyperlink>
    </w:p>
    <w:p w14:paraId="4671D712" w14:textId="240B728A" w:rsidR="001D4ED6" w:rsidRDefault="00205377">
      <w:pPr>
        <w:pStyle w:val="Inhopg2"/>
        <w:tabs>
          <w:tab w:val="right" w:leader="dot" w:pos="9062"/>
        </w:tabs>
        <w:rPr>
          <w:rFonts w:asciiTheme="minorHAnsi" w:eastAsiaTheme="minorEastAsia" w:hAnsiTheme="minorHAnsi"/>
          <w:noProof/>
          <w:sz w:val="22"/>
          <w:lang w:eastAsia="nl-NL"/>
        </w:rPr>
      </w:pPr>
      <w:hyperlink w:anchor="_Toc70327630" w:history="1">
        <w:r w:rsidR="001D4ED6" w:rsidRPr="00CB6664">
          <w:rPr>
            <w:rStyle w:val="Hyperlink"/>
            <w:noProof/>
          </w:rPr>
          <w:t>Belanghebbenden</w:t>
        </w:r>
        <w:r w:rsidR="001D4ED6">
          <w:rPr>
            <w:noProof/>
            <w:webHidden/>
          </w:rPr>
          <w:tab/>
        </w:r>
        <w:r w:rsidR="001D4ED6">
          <w:rPr>
            <w:noProof/>
            <w:webHidden/>
          </w:rPr>
          <w:fldChar w:fldCharType="begin"/>
        </w:r>
        <w:r w:rsidR="001D4ED6">
          <w:rPr>
            <w:noProof/>
            <w:webHidden/>
          </w:rPr>
          <w:instrText xml:space="preserve"> PAGEREF _Toc70327630 \h </w:instrText>
        </w:r>
        <w:r w:rsidR="001D4ED6">
          <w:rPr>
            <w:noProof/>
            <w:webHidden/>
          </w:rPr>
        </w:r>
        <w:r w:rsidR="001D4ED6">
          <w:rPr>
            <w:noProof/>
            <w:webHidden/>
          </w:rPr>
          <w:fldChar w:fldCharType="separate"/>
        </w:r>
        <w:r w:rsidR="006962C5">
          <w:rPr>
            <w:noProof/>
            <w:webHidden/>
          </w:rPr>
          <w:t>3</w:t>
        </w:r>
        <w:r w:rsidR="001D4ED6">
          <w:rPr>
            <w:noProof/>
            <w:webHidden/>
          </w:rPr>
          <w:fldChar w:fldCharType="end"/>
        </w:r>
      </w:hyperlink>
    </w:p>
    <w:p w14:paraId="1854B312" w14:textId="3E34B345" w:rsidR="001D4ED6" w:rsidRDefault="00205377">
      <w:pPr>
        <w:pStyle w:val="Inhopg2"/>
        <w:tabs>
          <w:tab w:val="right" w:leader="dot" w:pos="9062"/>
        </w:tabs>
        <w:rPr>
          <w:rFonts w:asciiTheme="minorHAnsi" w:eastAsiaTheme="minorEastAsia" w:hAnsiTheme="minorHAnsi"/>
          <w:noProof/>
          <w:sz w:val="22"/>
          <w:lang w:eastAsia="nl-NL"/>
        </w:rPr>
      </w:pPr>
      <w:hyperlink w:anchor="_Toc70327631" w:history="1">
        <w:r w:rsidR="001D4ED6" w:rsidRPr="00CB6664">
          <w:rPr>
            <w:rStyle w:val="Hyperlink"/>
            <w:noProof/>
          </w:rPr>
          <w:t>Doelen</w:t>
        </w:r>
        <w:r w:rsidR="001D4ED6">
          <w:rPr>
            <w:noProof/>
            <w:webHidden/>
          </w:rPr>
          <w:tab/>
        </w:r>
        <w:r w:rsidR="001D4ED6">
          <w:rPr>
            <w:noProof/>
            <w:webHidden/>
          </w:rPr>
          <w:fldChar w:fldCharType="begin"/>
        </w:r>
        <w:r w:rsidR="001D4ED6">
          <w:rPr>
            <w:noProof/>
            <w:webHidden/>
          </w:rPr>
          <w:instrText xml:space="preserve"> PAGEREF _Toc70327631 \h </w:instrText>
        </w:r>
        <w:r w:rsidR="001D4ED6">
          <w:rPr>
            <w:noProof/>
            <w:webHidden/>
          </w:rPr>
        </w:r>
        <w:r w:rsidR="001D4ED6">
          <w:rPr>
            <w:noProof/>
            <w:webHidden/>
          </w:rPr>
          <w:fldChar w:fldCharType="separate"/>
        </w:r>
        <w:r w:rsidR="006962C5">
          <w:rPr>
            <w:noProof/>
            <w:webHidden/>
          </w:rPr>
          <w:t>3</w:t>
        </w:r>
        <w:r w:rsidR="001D4ED6">
          <w:rPr>
            <w:noProof/>
            <w:webHidden/>
          </w:rPr>
          <w:fldChar w:fldCharType="end"/>
        </w:r>
      </w:hyperlink>
    </w:p>
    <w:p w14:paraId="046671BD" w14:textId="2CF676FA" w:rsidR="001D4ED6" w:rsidRDefault="00205377">
      <w:pPr>
        <w:pStyle w:val="Inhopg2"/>
        <w:tabs>
          <w:tab w:val="right" w:leader="dot" w:pos="9062"/>
        </w:tabs>
        <w:rPr>
          <w:rFonts w:asciiTheme="minorHAnsi" w:eastAsiaTheme="minorEastAsia" w:hAnsiTheme="minorHAnsi"/>
          <w:noProof/>
          <w:sz w:val="22"/>
          <w:lang w:eastAsia="nl-NL"/>
        </w:rPr>
      </w:pPr>
      <w:hyperlink w:anchor="_Toc70327632" w:history="1">
        <w:r w:rsidR="001D4ED6" w:rsidRPr="00CB6664">
          <w:rPr>
            <w:rStyle w:val="Hyperlink"/>
            <w:noProof/>
          </w:rPr>
          <w:t>Product(en)</w:t>
        </w:r>
        <w:r w:rsidR="001D4ED6">
          <w:rPr>
            <w:noProof/>
            <w:webHidden/>
          </w:rPr>
          <w:tab/>
        </w:r>
        <w:r w:rsidR="001D4ED6">
          <w:rPr>
            <w:noProof/>
            <w:webHidden/>
          </w:rPr>
          <w:fldChar w:fldCharType="begin"/>
        </w:r>
        <w:r w:rsidR="001D4ED6">
          <w:rPr>
            <w:noProof/>
            <w:webHidden/>
          </w:rPr>
          <w:instrText xml:space="preserve"> PAGEREF _Toc70327632 \h </w:instrText>
        </w:r>
        <w:r w:rsidR="001D4ED6">
          <w:rPr>
            <w:noProof/>
            <w:webHidden/>
          </w:rPr>
        </w:r>
        <w:r w:rsidR="001D4ED6">
          <w:rPr>
            <w:noProof/>
            <w:webHidden/>
          </w:rPr>
          <w:fldChar w:fldCharType="separate"/>
        </w:r>
        <w:r w:rsidR="006962C5">
          <w:rPr>
            <w:noProof/>
            <w:webHidden/>
          </w:rPr>
          <w:t>3</w:t>
        </w:r>
        <w:r w:rsidR="001D4ED6">
          <w:rPr>
            <w:noProof/>
            <w:webHidden/>
          </w:rPr>
          <w:fldChar w:fldCharType="end"/>
        </w:r>
      </w:hyperlink>
    </w:p>
    <w:p w14:paraId="69261BFA" w14:textId="3E757785" w:rsidR="001D4ED6" w:rsidRDefault="00205377">
      <w:pPr>
        <w:pStyle w:val="Inhopg2"/>
        <w:tabs>
          <w:tab w:val="right" w:leader="dot" w:pos="9062"/>
        </w:tabs>
        <w:rPr>
          <w:rFonts w:asciiTheme="minorHAnsi" w:eastAsiaTheme="minorEastAsia" w:hAnsiTheme="minorHAnsi"/>
          <w:noProof/>
          <w:sz w:val="22"/>
          <w:lang w:eastAsia="nl-NL"/>
        </w:rPr>
      </w:pPr>
      <w:hyperlink w:anchor="_Toc70327633" w:history="1">
        <w:r w:rsidR="001D4ED6" w:rsidRPr="00CB6664">
          <w:rPr>
            <w:rStyle w:val="Hyperlink"/>
            <w:noProof/>
          </w:rPr>
          <w:t>Koppelvlakken</w:t>
        </w:r>
        <w:r w:rsidR="001D4ED6">
          <w:rPr>
            <w:noProof/>
            <w:webHidden/>
          </w:rPr>
          <w:tab/>
        </w:r>
        <w:r w:rsidR="001D4ED6">
          <w:rPr>
            <w:noProof/>
            <w:webHidden/>
          </w:rPr>
          <w:fldChar w:fldCharType="begin"/>
        </w:r>
        <w:r w:rsidR="001D4ED6">
          <w:rPr>
            <w:noProof/>
            <w:webHidden/>
          </w:rPr>
          <w:instrText xml:space="preserve"> PAGEREF _Toc70327633 \h </w:instrText>
        </w:r>
        <w:r w:rsidR="001D4ED6">
          <w:rPr>
            <w:noProof/>
            <w:webHidden/>
          </w:rPr>
        </w:r>
        <w:r w:rsidR="001D4ED6">
          <w:rPr>
            <w:noProof/>
            <w:webHidden/>
          </w:rPr>
          <w:fldChar w:fldCharType="separate"/>
        </w:r>
        <w:r w:rsidR="006962C5">
          <w:rPr>
            <w:noProof/>
            <w:webHidden/>
          </w:rPr>
          <w:t>3</w:t>
        </w:r>
        <w:r w:rsidR="001D4ED6">
          <w:rPr>
            <w:noProof/>
            <w:webHidden/>
          </w:rPr>
          <w:fldChar w:fldCharType="end"/>
        </w:r>
      </w:hyperlink>
    </w:p>
    <w:p w14:paraId="760C2820" w14:textId="5D93404A" w:rsidR="001D4ED6" w:rsidRDefault="00205377">
      <w:pPr>
        <w:pStyle w:val="Inhopg1"/>
        <w:tabs>
          <w:tab w:val="right" w:leader="dot" w:pos="9062"/>
        </w:tabs>
        <w:rPr>
          <w:rFonts w:asciiTheme="minorHAnsi" w:eastAsiaTheme="minorEastAsia" w:hAnsiTheme="minorHAnsi"/>
          <w:noProof/>
          <w:sz w:val="22"/>
          <w:lang w:eastAsia="nl-NL"/>
        </w:rPr>
      </w:pPr>
      <w:hyperlink w:anchor="_Toc70327634" w:history="1">
        <w:r w:rsidR="001D4ED6" w:rsidRPr="00CB6664">
          <w:rPr>
            <w:rStyle w:val="Hyperlink"/>
            <w:noProof/>
          </w:rPr>
          <w:t>Risico’s</w:t>
        </w:r>
        <w:r w:rsidR="001D4ED6">
          <w:rPr>
            <w:noProof/>
            <w:webHidden/>
          </w:rPr>
          <w:tab/>
        </w:r>
        <w:r w:rsidR="001D4ED6">
          <w:rPr>
            <w:noProof/>
            <w:webHidden/>
          </w:rPr>
          <w:fldChar w:fldCharType="begin"/>
        </w:r>
        <w:r w:rsidR="001D4ED6">
          <w:rPr>
            <w:noProof/>
            <w:webHidden/>
          </w:rPr>
          <w:instrText xml:space="preserve"> PAGEREF _Toc70327634 \h </w:instrText>
        </w:r>
        <w:r w:rsidR="001D4ED6">
          <w:rPr>
            <w:noProof/>
            <w:webHidden/>
          </w:rPr>
        </w:r>
        <w:r w:rsidR="001D4ED6">
          <w:rPr>
            <w:noProof/>
            <w:webHidden/>
          </w:rPr>
          <w:fldChar w:fldCharType="separate"/>
        </w:r>
        <w:r w:rsidR="006962C5">
          <w:rPr>
            <w:noProof/>
            <w:webHidden/>
          </w:rPr>
          <w:t>4</w:t>
        </w:r>
        <w:r w:rsidR="001D4ED6">
          <w:rPr>
            <w:noProof/>
            <w:webHidden/>
          </w:rPr>
          <w:fldChar w:fldCharType="end"/>
        </w:r>
      </w:hyperlink>
    </w:p>
    <w:p w14:paraId="4B6C3974" w14:textId="741AC40B" w:rsidR="001D4ED6" w:rsidRDefault="00205377">
      <w:pPr>
        <w:pStyle w:val="Inhopg1"/>
        <w:tabs>
          <w:tab w:val="right" w:leader="dot" w:pos="9062"/>
        </w:tabs>
        <w:rPr>
          <w:rFonts w:asciiTheme="minorHAnsi" w:eastAsiaTheme="minorEastAsia" w:hAnsiTheme="minorHAnsi"/>
          <w:noProof/>
          <w:sz w:val="22"/>
          <w:lang w:eastAsia="nl-NL"/>
        </w:rPr>
      </w:pPr>
      <w:hyperlink w:anchor="_Toc70327635" w:history="1">
        <w:r w:rsidR="001D4ED6" w:rsidRPr="00CB6664">
          <w:rPr>
            <w:rStyle w:val="Hyperlink"/>
            <w:noProof/>
          </w:rPr>
          <w:t>Product overzicht</w:t>
        </w:r>
        <w:r w:rsidR="001D4ED6">
          <w:rPr>
            <w:noProof/>
            <w:webHidden/>
          </w:rPr>
          <w:tab/>
        </w:r>
        <w:r w:rsidR="001D4ED6">
          <w:rPr>
            <w:noProof/>
            <w:webHidden/>
          </w:rPr>
          <w:fldChar w:fldCharType="begin"/>
        </w:r>
        <w:r w:rsidR="001D4ED6">
          <w:rPr>
            <w:noProof/>
            <w:webHidden/>
          </w:rPr>
          <w:instrText xml:space="preserve"> PAGEREF _Toc70327635 \h </w:instrText>
        </w:r>
        <w:r w:rsidR="001D4ED6">
          <w:rPr>
            <w:noProof/>
            <w:webHidden/>
          </w:rPr>
        </w:r>
        <w:r w:rsidR="001D4ED6">
          <w:rPr>
            <w:noProof/>
            <w:webHidden/>
          </w:rPr>
          <w:fldChar w:fldCharType="separate"/>
        </w:r>
        <w:r w:rsidR="006962C5">
          <w:rPr>
            <w:noProof/>
            <w:webHidden/>
          </w:rPr>
          <w:t>5</w:t>
        </w:r>
        <w:r w:rsidR="001D4ED6">
          <w:rPr>
            <w:noProof/>
            <w:webHidden/>
          </w:rPr>
          <w:fldChar w:fldCharType="end"/>
        </w:r>
      </w:hyperlink>
    </w:p>
    <w:p w14:paraId="11E4EB4A" w14:textId="40924D01" w:rsidR="001D4ED6" w:rsidRDefault="00205377">
      <w:pPr>
        <w:pStyle w:val="Inhopg2"/>
        <w:tabs>
          <w:tab w:val="right" w:leader="dot" w:pos="9062"/>
        </w:tabs>
        <w:rPr>
          <w:rFonts w:asciiTheme="minorHAnsi" w:eastAsiaTheme="minorEastAsia" w:hAnsiTheme="minorHAnsi"/>
          <w:noProof/>
          <w:sz w:val="22"/>
          <w:lang w:eastAsia="nl-NL"/>
        </w:rPr>
      </w:pPr>
      <w:hyperlink w:anchor="_Toc70327636" w:history="1">
        <w:r w:rsidR="001D4ED6" w:rsidRPr="00CB6664">
          <w:rPr>
            <w:rStyle w:val="Hyperlink"/>
            <w:noProof/>
          </w:rPr>
          <w:t>Korte omschrijving</w:t>
        </w:r>
        <w:r w:rsidR="001D4ED6">
          <w:rPr>
            <w:noProof/>
            <w:webHidden/>
          </w:rPr>
          <w:tab/>
        </w:r>
        <w:r w:rsidR="001D4ED6">
          <w:rPr>
            <w:noProof/>
            <w:webHidden/>
          </w:rPr>
          <w:fldChar w:fldCharType="begin"/>
        </w:r>
        <w:r w:rsidR="001D4ED6">
          <w:rPr>
            <w:noProof/>
            <w:webHidden/>
          </w:rPr>
          <w:instrText xml:space="preserve"> PAGEREF _Toc70327636 \h </w:instrText>
        </w:r>
        <w:r w:rsidR="001D4ED6">
          <w:rPr>
            <w:noProof/>
            <w:webHidden/>
          </w:rPr>
        </w:r>
        <w:r w:rsidR="001D4ED6">
          <w:rPr>
            <w:noProof/>
            <w:webHidden/>
          </w:rPr>
          <w:fldChar w:fldCharType="separate"/>
        </w:r>
        <w:r w:rsidR="006962C5">
          <w:rPr>
            <w:noProof/>
            <w:webHidden/>
          </w:rPr>
          <w:t>5</w:t>
        </w:r>
        <w:r w:rsidR="001D4ED6">
          <w:rPr>
            <w:noProof/>
            <w:webHidden/>
          </w:rPr>
          <w:fldChar w:fldCharType="end"/>
        </w:r>
      </w:hyperlink>
    </w:p>
    <w:p w14:paraId="162328B0" w14:textId="03AAC6E8" w:rsidR="001D4ED6" w:rsidRDefault="00205377">
      <w:pPr>
        <w:pStyle w:val="Inhopg2"/>
        <w:tabs>
          <w:tab w:val="right" w:leader="dot" w:pos="9062"/>
        </w:tabs>
        <w:rPr>
          <w:rFonts w:asciiTheme="minorHAnsi" w:eastAsiaTheme="minorEastAsia" w:hAnsiTheme="minorHAnsi"/>
          <w:noProof/>
          <w:sz w:val="22"/>
          <w:lang w:eastAsia="nl-NL"/>
        </w:rPr>
      </w:pPr>
      <w:hyperlink w:anchor="_Toc70327637" w:history="1">
        <w:r w:rsidR="001D4ED6" w:rsidRPr="00CB6664">
          <w:rPr>
            <w:rStyle w:val="Hyperlink"/>
            <w:noProof/>
          </w:rPr>
          <w:t>Diagrammen</w:t>
        </w:r>
        <w:r w:rsidR="001D4ED6">
          <w:rPr>
            <w:noProof/>
            <w:webHidden/>
          </w:rPr>
          <w:tab/>
        </w:r>
        <w:r w:rsidR="001D4ED6">
          <w:rPr>
            <w:noProof/>
            <w:webHidden/>
          </w:rPr>
          <w:fldChar w:fldCharType="begin"/>
        </w:r>
        <w:r w:rsidR="001D4ED6">
          <w:rPr>
            <w:noProof/>
            <w:webHidden/>
          </w:rPr>
          <w:instrText xml:space="preserve"> PAGEREF _Toc70327637 \h </w:instrText>
        </w:r>
        <w:r w:rsidR="001D4ED6">
          <w:rPr>
            <w:noProof/>
            <w:webHidden/>
          </w:rPr>
        </w:r>
        <w:r w:rsidR="001D4ED6">
          <w:rPr>
            <w:noProof/>
            <w:webHidden/>
          </w:rPr>
          <w:fldChar w:fldCharType="separate"/>
        </w:r>
        <w:r w:rsidR="006962C5">
          <w:rPr>
            <w:noProof/>
            <w:webHidden/>
          </w:rPr>
          <w:t>5</w:t>
        </w:r>
        <w:r w:rsidR="001D4ED6">
          <w:rPr>
            <w:noProof/>
            <w:webHidden/>
          </w:rPr>
          <w:fldChar w:fldCharType="end"/>
        </w:r>
      </w:hyperlink>
    </w:p>
    <w:p w14:paraId="5DDCA142" w14:textId="34AF0829" w:rsidR="001D4ED6" w:rsidRDefault="00205377">
      <w:pPr>
        <w:pStyle w:val="Inhopg1"/>
        <w:tabs>
          <w:tab w:val="right" w:leader="dot" w:pos="9062"/>
        </w:tabs>
        <w:rPr>
          <w:rFonts w:asciiTheme="minorHAnsi" w:eastAsiaTheme="minorEastAsia" w:hAnsiTheme="minorHAnsi"/>
          <w:noProof/>
          <w:sz w:val="22"/>
          <w:lang w:eastAsia="nl-NL"/>
        </w:rPr>
      </w:pPr>
      <w:hyperlink w:anchor="_Toc70327638" w:history="1">
        <w:r w:rsidR="001D4ED6" w:rsidRPr="00CB6664">
          <w:rPr>
            <w:rStyle w:val="Hyperlink"/>
            <w:noProof/>
          </w:rPr>
          <w:t>Requirements</w:t>
        </w:r>
        <w:r w:rsidR="001D4ED6">
          <w:rPr>
            <w:noProof/>
            <w:webHidden/>
          </w:rPr>
          <w:tab/>
        </w:r>
        <w:r w:rsidR="001D4ED6">
          <w:rPr>
            <w:noProof/>
            <w:webHidden/>
          </w:rPr>
          <w:fldChar w:fldCharType="begin"/>
        </w:r>
        <w:r w:rsidR="001D4ED6">
          <w:rPr>
            <w:noProof/>
            <w:webHidden/>
          </w:rPr>
          <w:instrText xml:space="preserve"> PAGEREF _Toc70327638 \h </w:instrText>
        </w:r>
        <w:r w:rsidR="001D4ED6">
          <w:rPr>
            <w:noProof/>
            <w:webHidden/>
          </w:rPr>
        </w:r>
        <w:r w:rsidR="001D4ED6">
          <w:rPr>
            <w:noProof/>
            <w:webHidden/>
          </w:rPr>
          <w:fldChar w:fldCharType="separate"/>
        </w:r>
        <w:r w:rsidR="006962C5">
          <w:rPr>
            <w:noProof/>
            <w:webHidden/>
          </w:rPr>
          <w:t>8</w:t>
        </w:r>
        <w:r w:rsidR="001D4ED6">
          <w:rPr>
            <w:noProof/>
            <w:webHidden/>
          </w:rPr>
          <w:fldChar w:fldCharType="end"/>
        </w:r>
      </w:hyperlink>
    </w:p>
    <w:p w14:paraId="74233917" w14:textId="4FD3BA95" w:rsidR="001D4ED6" w:rsidRDefault="00205377">
      <w:pPr>
        <w:pStyle w:val="Inhopg1"/>
        <w:tabs>
          <w:tab w:val="right" w:leader="dot" w:pos="9062"/>
        </w:tabs>
        <w:rPr>
          <w:rFonts w:asciiTheme="minorHAnsi" w:eastAsiaTheme="minorEastAsia" w:hAnsiTheme="minorHAnsi"/>
          <w:noProof/>
          <w:sz w:val="22"/>
          <w:lang w:eastAsia="nl-NL"/>
        </w:rPr>
      </w:pPr>
      <w:hyperlink w:anchor="_Toc70327639" w:history="1">
        <w:r w:rsidR="001D4ED6" w:rsidRPr="00CB6664">
          <w:rPr>
            <w:rStyle w:val="Hyperlink"/>
            <w:noProof/>
          </w:rPr>
          <w:t>Gebruikersplatform</w:t>
        </w:r>
        <w:r w:rsidR="001D4ED6">
          <w:rPr>
            <w:noProof/>
            <w:webHidden/>
          </w:rPr>
          <w:tab/>
        </w:r>
        <w:r w:rsidR="001D4ED6">
          <w:rPr>
            <w:noProof/>
            <w:webHidden/>
          </w:rPr>
          <w:fldChar w:fldCharType="begin"/>
        </w:r>
        <w:r w:rsidR="001D4ED6">
          <w:rPr>
            <w:noProof/>
            <w:webHidden/>
          </w:rPr>
          <w:instrText xml:space="preserve"> PAGEREF _Toc70327639 \h </w:instrText>
        </w:r>
        <w:r w:rsidR="001D4ED6">
          <w:rPr>
            <w:noProof/>
            <w:webHidden/>
          </w:rPr>
        </w:r>
        <w:r w:rsidR="001D4ED6">
          <w:rPr>
            <w:noProof/>
            <w:webHidden/>
          </w:rPr>
          <w:fldChar w:fldCharType="separate"/>
        </w:r>
        <w:r w:rsidR="006962C5">
          <w:rPr>
            <w:noProof/>
            <w:webHidden/>
          </w:rPr>
          <w:t>9</w:t>
        </w:r>
        <w:r w:rsidR="001D4ED6">
          <w:rPr>
            <w:noProof/>
            <w:webHidden/>
          </w:rPr>
          <w:fldChar w:fldCharType="end"/>
        </w:r>
      </w:hyperlink>
    </w:p>
    <w:p w14:paraId="06521893" w14:textId="73F1365B" w:rsidR="001D4ED6" w:rsidRDefault="00205377">
      <w:pPr>
        <w:pStyle w:val="Inhopg3"/>
        <w:tabs>
          <w:tab w:val="right" w:leader="dot" w:pos="9062"/>
        </w:tabs>
        <w:rPr>
          <w:rFonts w:asciiTheme="minorHAnsi" w:eastAsiaTheme="minorEastAsia" w:hAnsiTheme="minorHAnsi"/>
          <w:noProof/>
          <w:sz w:val="22"/>
          <w:lang w:eastAsia="nl-NL"/>
        </w:rPr>
      </w:pPr>
      <w:hyperlink w:anchor="_Toc70327640" w:history="1">
        <w:r w:rsidR="001D4ED6" w:rsidRPr="00CB6664">
          <w:rPr>
            <w:rStyle w:val="Hyperlink"/>
            <w:noProof/>
          </w:rPr>
          <w:t>Hardware</w:t>
        </w:r>
        <w:r w:rsidR="001D4ED6">
          <w:rPr>
            <w:noProof/>
            <w:webHidden/>
          </w:rPr>
          <w:tab/>
        </w:r>
        <w:r w:rsidR="001D4ED6">
          <w:rPr>
            <w:noProof/>
            <w:webHidden/>
          </w:rPr>
          <w:fldChar w:fldCharType="begin"/>
        </w:r>
        <w:r w:rsidR="001D4ED6">
          <w:rPr>
            <w:noProof/>
            <w:webHidden/>
          </w:rPr>
          <w:instrText xml:space="preserve"> PAGEREF _Toc70327640 \h </w:instrText>
        </w:r>
        <w:r w:rsidR="001D4ED6">
          <w:rPr>
            <w:noProof/>
            <w:webHidden/>
          </w:rPr>
        </w:r>
        <w:r w:rsidR="001D4ED6">
          <w:rPr>
            <w:noProof/>
            <w:webHidden/>
          </w:rPr>
          <w:fldChar w:fldCharType="separate"/>
        </w:r>
        <w:r w:rsidR="006962C5">
          <w:rPr>
            <w:noProof/>
            <w:webHidden/>
          </w:rPr>
          <w:t>9</w:t>
        </w:r>
        <w:r w:rsidR="001D4ED6">
          <w:rPr>
            <w:noProof/>
            <w:webHidden/>
          </w:rPr>
          <w:fldChar w:fldCharType="end"/>
        </w:r>
      </w:hyperlink>
    </w:p>
    <w:p w14:paraId="16858490" w14:textId="4F4018C6" w:rsidR="001D4ED6" w:rsidRDefault="00205377">
      <w:pPr>
        <w:pStyle w:val="Inhopg3"/>
        <w:tabs>
          <w:tab w:val="right" w:leader="dot" w:pos="9062"/>
        </w:tabs>
        <w:rPr>
          <w:rFonts w:asciiTheme="minorHAnsi" w:eastAsiaTheme="minorEastAsia" w:hAnsiTheme="minorHAnsi"/>
          <w:noProof/>
          <w:sz w:val="22"/>
          <w:lang w:eastAsia="nl-NL"/>
        </w:rPr>
      </w:pPr>
      <w:hyperlink w:anchor="_Toc70327641" w:history="1">
        <w:r w:rsidR="001D4ED6" w:rsidRPr="00CB6664">
          <w:rPr>
            <w:rStyle w:val="Hyperlink"/>
            <w:noProof/>
          </w:rPr>
          <w:t>Software</w:t>
        </w:r>
        <w:r w:rsidR="001D4ED6">
          <w:rPr>
            <w:noProof/>
            <w:webHidden/>
          </w:rPr>
          <w:tab/>
        </w:r>
        <w:r w:rsidR="001D4ED6">
          <w:rPr>
            <w:noProof/>
            <w:webHidden/>
          </w:rPr>
          <w:fldChar w:fldCharType="begin"/>
        </w:r>
        <w:r w:rsidR="001D4ED6">
          <w:rPr>
            <w:noProof/>
            <w:webHidden/>
          </w:rPr>
          <w:instrText xml:space="preserve"> PAGEREF _Toc70327641 \h </w:instrText>
        </w:r>
        <w:r w:rsidR="001D4ED6">
          <w:rPr>
            <w:noProof/>
            <w:webHidden/>
          </w:rPr>
        </w:r>
        <w:r w:rsidR="001D4ED6">
          <w:rPr>
            <w:noProof/>
            <w:webHidden/>
          </w:rPr>
          <w:fldChar w:fldCharType="separate"/>
        </w:r>
        <w:r w:rsidR="006962C5">
          <w:rPr>
            <w:noProof/>
            <w:webHidden/>
          </w:rPr>
          <w:t>9</w:t>
        </w:r>
        <w:r w:rsidR="001D4ED6">
          <w:rPr>
            <w:noProof/>
            <w:webHidden/>
          </w:rPr>
          <w:fldChar w:fldCharType="end"/>
        </w:r>
      </w:hyperlink>
    </w:p>
    <w:p w14:paraId="1B3B54E4" w14:textId="42570B7D" w:rsidR="001D4ED6" w:rsidRDefault="00205377">
      <w:pPr>
        <w:pStyle w:val="Inhopg3"/>
        <w:tabs>
          <w:tab w:val="right" w:leader="dot" w:pos="9062"/>
        </w:tabs>
        <w:rPr>
          <w:rFonts w:asciiTheme="minorHAnsi" w:eastAsiaTheme="minorEastAsia" w:hAnsiTheme="minorHAnsi"/>
          <w:noProof/>
          <w:sz w:val="22"/>
          <w:lang w:eastAsia="nl-NL"/>
        </w:rPr>
      </w:pPr>
      <w:hyperlink w:anchor="_Toc70327642" w:history="1">
        <w:r w:rsidR="001D4ED6" w:rsidRPr="00CB6664">
          <w:rPr>
            <w:rStyle w:val="Hyperlink"/>
            <w:noProof/>
          </w:rPr>
          <w:t>Uitrol- of installatiehandleiding</w:t>
        </w:r>
        <w:r w:rsidR="001D4ED6">
          <w:rPr>
            <w:noProof/>
            <w:webHidden/>
          </w:rPr>
          <w:tab/>
        </w:r>
        <w:r w:rsidR="001D4ED6">
          <w:rPr>
            <w:noProof/>
            <w:webHidden/>
          </w:rPr>
          <w:fldChar w:fldCharType="begin"/>
        </w:r>
        <w:r w:rsidR="001D4ED6">
          <w:rPr>
            <w:noProof/>
            <w:webHidden/>
          </w:rPr>
          <w:instrText xml:space="preserve"> PAGEREF _Toc70327642 \h </w:instrText>
        </w:r>
        <w:r w:rsidR="001D4ED6">
          <w:rPr>
            <w:noProof/>
            <w:webHidden/>
          </w:rPr>
          <w:fldChar w:fldCharType="separate"/>
        </w:r>
        <w:r w:rsidR="006962C5">
          <w:rPr>
            <w:b/>
            <w:bCs/>
            <w:noProof/>
            <w:webHidden/>
          </w:rPr>
          <w:t>Fout! Bladwijzer niet gedefinieerd.</w:t>
        </w:r>
        <w:r w:rsidR="001D4ED6">
          <w:rPr>
            <w:noProof/>
            <w:webHidden/>
          </w:rPr>
          <w:fldChar w:fldCharType="end"/>
        </w:r>
      </w:hyperlink>
    </w:p>
    <w:p w14:paraId="4E347ABB" w14:textId="77777777" w:rsidR="001A4233" w:rsidRDefault="008659D9" w:rsidP="001A4233">
      <w:r>
        <w:fldChar w:fldCharType="end"/>
      </w:r>
    </w:p>
    <w:p w14:paraId="4E5531D9" w14:textId="77777777" w:rsidR="005051B4" w:rsidRDefault="005051B4" w:rsidP="001A4233"/>
    <w:p w14:paraId="55C2B437" w14:textId="77777777" w:rsidR="007555BE" w:rsidRDefault="007555BE" w:rsidP="001A4233"/>
    <w:p w14:paraId="298884BD" w14:textId="77777777" w:rsidR="005051B4" w:rsidRDefault="005051B4" w:rsidP="001A4233"/>
    <w:p w14:paraId="75590991" w14:textId="77777777" w:rsidR="005051B4" w:rsidRPr="007555BE" w:rsidRDefault="005051B4" w:rsidP="005051B4">
      <w:pPr>
        <w:rPr>
          <w:sz w:val="16"/>
          <w:szCs w:val="18"/>
        </w:rPr>
      </w:pPr>
      <w:r w:rsidRPr="007555BE">
        <w:rPr>
          <w:sz w:val="16"/>
          <w:szCs w:val="18"/>
        </w:rPr>
        <w:t>Document</w:t>
      </w:r>
      <w:r w:rsidR="0091313F">
        <w:rPr>
          <w:sz w:val="16"/>
          <w:szCs w:val="18"/>
        </w:rPr>
        <w:t>historie</w:t>
      </w:r>
      <w:r w:rsidRPr="007555BE">
        <w:rPr>
          <w:sz w:val="16"/>
          <w:szCs w:val="18"/>
        </w:rPr>
        <w:t>:</w:t>
      </w:r>
    </w:p>
    <w:tbl>
      <w:tblPr>
        <w:tblStyle w:val="Tabelraster"/>
        <w:tblW w:w="9209" w:type="dxa"/>
        <w:tblLook w:val="04A0" w:firstRow="1" w:lastRow="0" w:firstColumn="1" w:lastColumn="0" w:noHBand="0" w:noVBand="1"/>
      </w:tblPr>
      <w:tblGrid>
        <w:gridCol w:w="941"/>
        <w:gridCol w:w="1263"/>
        <w:gridCol w:w="1745"/>
        <w:gridCol w:w="5260"/>
      </w:tblGrid>
      <w:tr w:rsidR="005051B4" w:rsidRPr="007555BE" w14:paraId="6FC77C06" w14:textId="77777777" w:rsidTr="00A43CAB">
        <w:tc>
          <w:tcPr>
            <w:tcW w:w="941" w:type="dxa"/>
            <w:tcBorders>
              <w:bottom w:val="double" w:sz="4" w:space="0" w:color="auto"/>
            </w:tcBorders>
          </w:tcPr>
          <w:p w14:paraId="73D107BE" w14:textId="77777777" w:rsidR="005051B4" w:rsidRPr="007555BE" w:rsidRDefault="005051B4" w:rsidP="00F5606F">
            <w:pPr>
              <w:jc w:val="right"/>
              <w:rPr>
                <w:b/>
                <w:bCs/>
                <w:sz w:val="16"/>
                <w:szCs w:val="18"/>
              </w:rPr>
            </w:pPr>
            <w:r w:rsidRPr="007555BE">
              <w:rPr>
                <w:b/>
                <w:bCs/>
                <w:sz w:val="16"/>
                <w:szCs w:val="18"/>
              </w:rPr>
              <w:t>Versie</w:t>
            </w:r>
          </w:p>
        </w:tc>
        <w:tc>
          <w:tcPr>
            <w:tcW w:w="1263" w:type="dxa"/>
            <w:tcBorders>
              <w:bottom w:val="double" w:sz="4" w:space="0" w:color="auto"/>
            </w:tcBorders>
          </w:tcPr>
          <w:p w14:paraId="3522FED5" w14:textId="77777777" w:rsidR="005051B4" w:rsidRPr="007555BE" w:rsidRDefault="005051B4" w:rsidP="00F5606F">
            <w:pPr>
              <w:jc w:val="right"/>
              <w:rPr>
                <w:b/>
                <w:bCs/>
                <w:sz w:val="16"/>
                <w:szCs w:val="18"/>
              </w:rPr>
            </w:pPr>
            <w:r w:rsidRPr="007555BE">
              <w:rPr>
                <w:b/>
                <w:bCs/>
                <w:sz w:val="16"/>
                <w:szCs w:val="18"/>
              </w:rPr>
              <w:t>Datum</w:t>
            </w:r>
          </w:p>
        </w:tc>
        <w:tc>
          <w:tcPr>
            <w:tcW w:w="1745" w:type="dxa"/>
            <w:tcBorders>
              <w:bottom w:val="double" w:sz="4" w:space="0" w:color="auto"/>
            </w:tcBorders>
          </w:tcPr>
          <w:p w14:paraId="1A970022" w14:textId="77777777" w:rsidR="005051B4" w:rsidRPr="007555BE" w:rsidRDefault="005051B4" w:rsidP="00F5606F">
            <w:pPr>
              <w:rPr>
                <w:b/>
                <w:bCs/>
                <w:sz w:val="16"/>
                <w:szCs w:val="18"/>
              </w:rPr>
            </w:pPr>
            <w:r w:rsidRPr="007555BE">
              <w:rPr>
                <w:b/>
                <w:bCs/>
                <w:sz w:val="16"/>
                <w:szCs w:val="18"/>
              </w:rPr>
              <w:t>Gewijzigd door</w:t>
            </w:r>
          </w:p>
        </w:tc>
        <w:tc>
          <w:tcPr>
            <w:tcW w:w="5260" w:type="dxa"/>
            <w:tcBorders>
              <w:bottom w:val="double" w:sz="4" w:space="0" w:color="auto"/>
            </w:tcBorders>
          </w:tcPr>
          <w:p w14:paraId="2DECC828" w14:textId="77777777" w:rsidR="005051B4" w:rsidRPr="007555BE" w:rsidRDefault="005051B4" w:rsidP="00F5606F">
            <w:pPr>
              <w:rPr>
                <w:b/>
                <w:bCs/>
                <w:sz w:val="16"/>
                <w:szCs w:val="18"/>
              </w:rPr>
            </w:pPr>
            <w:r w:rsidRPr="007555BE">
              <w:rPr>
                <w:b/>
                <w:bCs/>
                <w:sz w:val="16"/>
                <w:szCs w:val="18"/>
              </w:rPr>
              <w:t>Wijziging</w:t>
            </w:r>
          </w:p>
        </w:tc>
      </w:tr>
      <w:tr w:rsidR="005051B4" w:rsidRPr="007555BE" w14:paraId="53BA6861" w14:textId="77777777" w:rsidTr="00A43CAB">
        <w:tc>
          <w:tcPr>
            <w:tcW w:w="941" w:type="dxa"/>
            <w:tcBorders>
              <w:top w:val="double" w:sz="4" w:space="0" w:color="auto"/>
              <w:bottom w:val="double" w:sz="4" w:space="0" w:color="auto"/>
            </w:tcBorders>
          </w:tcPr>
          <w:p w14:paraId="52EDD5AF" w14:textId="77777777" w:rsidR="005051B4" w:rsidRPr="007555BE" w:rsidRDefault="005051B4" w:rsidP="00F5606F">
            <w:pPr>
              <w:jc w:val="right"/>
              <w:rPr>
                <w:sz w:val="16"/>
                <w:szCs w:val="18"/>
              </w:rPr>
            </w:pPr>
            <w:r w:rsidRPr="007555BE">
              <w:rPr>
                <w:sz w:val="16"/>
                <w:szCs w:val="18"/>
              </w:rPr>
              <w:t>0.1</w:t>
            </w:r>
          </w:p>
        </w:tc>
        <w:tc>
          <w:tcPr>
            <w:tcW w:w="1263" w:type="dxa"/>
            <w:tcBorders>
              <w:top w:val="double" w:sz="4" w:space="0" w:color="auto"/>
              <w:bottom w:val="double" w:sz="4" w:space="0" w:color="auto"/>
            </w:tcBorders>
          </w:tcPr>
          <w:p w14:paraId="092B7CCF" w14:textId="32CD0A36" w:rsidR="005051B4" w:rsidRPr="007555BE" w:rsidRDefault="005051B4" w:rsidP="00F5606F">
            <w:pPr>
              <w:jc w:val="right"/>
              <w:rPr>
                <w:sz w:val="16"/>
                <w:szCs w:val="18"/>
              </w:rPr>
            </w:pPr>
            <w:r>
              <w:rPr>
                <w:sz w:val="16"/>
                <w:szCs w:val="18"/>
              </w:rPr>
              <w:t>2</w:t>
            </w:r>
            <w:r w:rsidR="001D4ED6">
              <w:rPr>
                <w:sz w:val="16"/>
                <w:szCs w:val="18"/>
              </w:rPr>
              <w:t>6</w:t>
            </w:r>
            <w:r>
              <w:rPr>
                <w:sz w:val="16"/>
                <w:szCs w:val="18"/>
              </w:rPr>
              <w:t>-</w:t>
            </w:r>
            <w:r w:rsidR="00FB12B0">
              <w:rPr>
                <w:sz w:val="16"/>
                <w:szCs w:val="18"/>
              </w:rPr>
              <w:t>8</w:t>
            </w:r>
            <w:r>
              <w:rPr>
                <w:sz w:val="16"/>
                <w:szCs w:val="18"/>
              </w:rPr>
              <w:t>-2021</w:t>
            </w:r>
          </w:p>
        </w:tc>
        <w:tc>
          <w:tcPr>
            <w:tcW w:w="1745" w:type="dxa"/>
            <w:tcBorders>
              <w:top w:val="double" w:sz="4" w:space="0" w:color="auto"/>
              <w:bottom w:val="double" w:sz="4" w:space="0" w:color="auto"/>
            </w:tcBorders>
          </w:tcPr>
          <w:p w14:paraId="645FC9B1" w14:textId="731A40D6" w:rsidR="005051B4" w:rsidRPr="007555BE" w:rsidRDefault="00DA60F3" w:rsidP="00F5606F">
            <w:pPr>
              <w:rPr>
                <w:sz w:val="16"/>
                <w:szCs w:val="18"/>
              </w:rPr>
            </w:pPr>
            <w:r>
              <w:rPr>
                <w:sz w:val="16"/>
                <w:szCs w:val="18"/>
              </w:rPr>
              <w:t xml:space="preserve">Daan </w:t>
            </w:r>
            <w:proofErr w:type="spellStart"/>
            <w:r>
              <w:rPr>
                <w:sz w:val="16"/>
                <w:szCs w:val="18"/>
              </w:rPr>
              <w:t>Mäkel</w:t>
            </w:r>
            <w:proofErr w:type="spellEnd"/>
          </w:p>
        </w:tc>
        <w:tc>
          <w:tcPr>
            <w:tcW w:w="5260" w:type="dxa"/>
            <w:tcBorders>
              <w:top w:val="double" w:sz="4" w:space="0" w:color="auto"/>
              <w:bottom w:val="double" w:sz="4" w:space="0" w:color="auto"/>
            </w:tcBorders>
          </w:tcPr>
          <w:p w14:paraId="49C989DB" w14:textId="4E3B92C7" w:rsidR="005051B4" w:rsidRPr="007555BE" w:rsidRDefault="00DA60F3" w:rsidP="00F5606F">
            <w:pPr>
              <w:rPr>
                <w:sz w:val="16"/>
                <w:szCs w:val="18"/>
              </w:rPr>
            </w:pPr>
            <w:r>
              <w:rPr>
                <w:sz w:val="16"/>
                <w:szCs w:val="18"/>
              </w:rPr>
              <w:t>Eerste opzet</w:t>
            </w:r>
          </w:p>
        </w:tc>
      </w:tr>
      <w:tr w:rsidR="00FB12B0" w:rsidRPr="007555BE" w14:paraId="5155847F" w14:textId="77777777" w:rsidTr="00A43CAB">
        <w:tc>
          <w:tcPr>
            <w:tcW w:w="941" w:type="dxa"/>
            <w:tcBorders>
              <w:top w:val="double" w:sz="4" w:space="0" w:color="auto"/>
            </w:tcBorders>
          </w:tcPr>
          <w:p w14:paraId="32C46280" w14:textId="3B70582B" w:rsidR="00FB12B0" w:rsidRDefault="00FB12B0" w:rsidP="00FB12B0">
            <w:pPr>
              <w:tabs>
                <w:tab w:val="left" w:pos="463"/>
              </w:tabs>
              <w:jc w:val="right"/>
              <w:rPr>
                <w:sz w:val="16"/>
                <w:szCs w:val="18"/>
              </w:rPr>
            </w:pPr>
            <w:r>
              <w:rPr>
                <w:sz w:val="16"/>
                <w:szCs w:val="18"/>
              </w:rPr>
              <w:t>0.</w:t>
            </w:r>
            <w:r w:rsidR="00A2369B">
              <w:rPr>
                <w:sz w:val="16"/>
                <w:szCs w:val="18"/>
              </w:rPr>
              <w:t>2</w:t>
            </w:r>
          </w:p>
        </w:tc>
        <w:tc>
          <w:tcPr>
            <w:tcW w:w="1263" w:type="dxa"/>
            <w:tcBorders>
              <w:top w:val="double" w:sz="4" w:space="0" w:color="auto"/>
            </w:tcBorders>
          </w:tcPr>
          <w:p w14:paraId="33038C9C" w14:textId="522384DA" w:rsidR="00FB12B0" w:rsidRDefault="00FB12B0" w:rsidP="00F5606F">
            <w:pPr>
              <w:jc w:val="right"/>
              <w:rPr>
                <w:sz w:val="16"/>
                <w:szCs w:val="18"/>
              </w:rPr>
            </w:pPr>
            <w:r>
              <w:rPr>
                <w:sz w:val="16"/>
                <w:szCs w:val="18"/>
              </w:rPr>
              <w:t>12-9-2021</w:t>
            </w:r>
          </w:p>
        </w:tc>
        <w:tc>
          <w:tcPr>
            <w:tcW w:w="1745" w:type="dxa"/>
            <w:tcBorders>
              <w:top w:val="double" w:sz="4" w:space="0" w:color="auto"/>
            </w:tcBorders>
          </w:tcPr>
          <w:p w14:paraId="2A361AC9" w14:textId="04A9EC70" w:rsidR="00FB12B0" w:rsidRDefault="00FB12B0" w:rsidP="00F5606F">
            <w:pPr>
              <w:rPr>
                <w:sz w:val="16"/>
                <w:szCs w:val="18"/>
              </w:rPr>
            </w:pPr>
            <w:r>
              <w:rPr>
                <w:sz w:val="16"/>
                <w:szCs w:val="18"/>
              </w:rPr>
              <w:t>Thomas Verkeste</w:t>
            </w:r>
          </w:p>
        </w:tc>
        <w:tc>
          <w:tcPr>
            <w:tcW w:w="5260" w:type="dxa"/>
            <w:tcBorders>
              <w:top w:val="double" w:sz="4" w:space="0" w:color="auto"/>
            </w:tcBorders>
          </w:tcPr>
          <w:p w14:paraId="78AE49E3" w14:textId="3BAEE73F" w:rsidR="00FB12B0" w:rsidRDefault="00FB12B0" w:rsidP="00F5606F">
            <w:pPr>
              <w:rPr>
                <w:sz w:val="16"/>
                <w:szCs w:val="18"/>
              </w:rPr>
            </w:pPr>
            <w:r>
              <w:rPr>
                <w:sz w:val="16"/>
                <w:szCs w:val="18"/>
              </w:rPr>
              <w:t xml:space="preserve">Controle en </w:t>
            </w:r>
            <w:r w:rsidR="00A43CAB">
              <w:rPr>
                <w:sz w:val="16"/>
                <w:szCs w:val="18"/>
              </w:rPr>
              <w:t>aanpassingen</w:t>
            </w:r>
          </w:p>
        </w:tc>
      </w:tr>
    </w:tbl>
    <w:p w14:paraId="31433891" w14:textId="77777777" w:rsidR="005051B4" w:rsidRDefault="005051B4" w:rsidP="005051B4"/>
    <w:p w14:paraId="7ADDD8A8" w14:textId="77777777" w:rsidR="005051B4" w:rsidRDefault="005051B4" w:rsidP="001A4233"/>
    <w:p w14:paraId="2BCD97E6" w14:textId="77777777" w:rsidR="001A4233" w:rsidRDefault="008B0CE4" w:rsidP="001A4233">
      <w:pPr>
        <w:pStyle w:val="Kop1"/>
      </w:pPr>
      <w:bookmarkStart w:id="1" w:name="_Toc70327629"/>
      <w:r>
        <w:lastRenderedPageBreak/>
        <w:t>Project scope</w:t>
      </w:r>
      <w:bookmarkEnd w:id="1"/>
    </w:p>
    <w:p w14:paraId="09491791" w14:textId="77777777" w:rsidR="008B0CE4" w:rsidRDefault="0040173A" w:rsidP="008B0CE4">
      <w:pPr>
        <w:pStyle w:val="Kop2"/>
      </w:pPr>
      <w:bookmarkStart w:id="2" w:name="_Toc70327630"/>
      <w:r>
        <w:t>Belanghebbenden</w:t>
      </w:r>
      <w:bookmarkEnd w:id="2"/>
    </w:p>
    <w:p w14:paraId="5419D451" w14:textId="77777777" w:rsidR="008B0CE4" w:rsidRDefault="00745823" w:rsidP="008B0CE4">
      <w:r>
        <w:t>Wie zijn er allemaal betrokken bij dit project?</w:t>
      </w:r>
    </w:p>
    <w:tbl>
      <w:tblPr>
        <w:tblStyle w:val="Tabelraster"/>
        <w:tblW w:w="6114" w:type="dxa"/>
        <w:tblLook w:val="04A0" w:firstRow="1" w:lastRow="0" w:firstColumn="1" w:lastColumn="0" w:noHBand="0" w:noVBand="1"/>
      </w:tblPr>
      <w:tblGrid>
        <w:gridCol w:w="2414"/>
        <w:gridCol w:w="3700"/>
      </w:tblGrid>
      <w:tr w:rsidR="00745823" w:rsidRPr="009E6B9B" w14:paraId="2A644FBA" w14:textId="77777777" w:rsidTr="000454E8">
        <w:trPr>
          <w:trHeight w:val="388"/>
        </w:trPr>
        <w:tc>
          <w:tcPr>
            <w:tcW w:w="2414" w:type="dxa"/>
            <w:shd w:val="clear" w:color="auto" w:fill="009C82"/>
            <w:vAlign w:val="bottom"/>
          </w:tcPr>
          <w:p w14:paraId="7DF2FB91" w14:textId="77777777" w:rsidR="00745823" w:rsidRPr="009E6B9B" w:rsidRDefault="00745823" w:rsidP="00F5606F">
            <w:pPr>
              <w:rPr>
                <w:b/>
                <w:bCs/>
                <w:color w:val="FFFFFF" w:themeColor="background1"/>
              </w:rPr>
            </w:pPr>
            <w:r>
              <w:rPr>
                <w:b/>
                <w:bCs/>
                <w:color w:val="FFFFFF" w:themeColor="background1"/>
              </w:rPr>
              <w:t>Rol</w:t>
            </w:r>
          </w:p>
        </w:tc>
        <w:tc>
          <w:tcPr>
            <w:tcW w:w="3700" w:type="dxa"/>
            <w:shd w:val="clear" w:color="auto" w:fill="009C82"/>
            <w:vAlign w:val="bottom"/>
          </w:tcPr>
          <w:p w14:paraId="6DA9E934" w14:textId="77777777" w:rsidR="00745823" w:rsidRPr="009E6B9B" w:rsidRDefault="00745823" w:rsidP="00F5606F">
            <w:pPr>
              <w:rPr>
                <w:b/>
                <w:bCs/>
                <w:color w:val="FFFFFF" w:themeColor="background1"/>
              </w:rPr>
            </w:pPr>
            <w:r>
              <w:rPr>
                <w:b/>
                <w:bCs/>
                <w:color w:val="FFFFFF" w:themeColor="background1"/>
              </w:rPr>
              <w:t>Persoon</w:t>
            </w:r>
          </w:p>
        </w:tc>
      </w:tr>
      <w:tr w:rsidR="00745823" w14:paraId="02FD3E5E" w14:textId="77777777" w:rsidTr="000454E8">
        <w:trPr>
          <w:trHeight w:val="388"/>
        </w:trPr>
        <w:tc>
          <w:tcPr>
            <w:tcW w:w="2414" w:type="dxa"/>
          </w:tcPr>
          <w:p w14:paraId="65535255" w14:textId="4E1583EF" w:rsidR="00745823" w:rsidRDefault="000454E8" w:rsidP="00F5606F">
            <w:r>
              <w:t xml:space="preserve">Product </w:t>
            </w:r>
            <w:proofErr w:type="spellStart"/>
            <w:r>
              <w:t>Owner</w:t>
            </w:r>
            <w:proofErr w:type="spellEnd"/>
          </w:p>
        </w:tc>
        <w:tc>
          <w:tcPr>
            <w:tcW w:w="3700" w:type="dxa"/>
          </w:tcPr>
          <w:p w14:paraId="488A76D2" w14:textId="7A043A6A" w:rsidR="00745823" w:rsidRDefault="000454E8" w:rsidP="00F5606F">
            <w:proofErr w:type="spellStart"/>
            <w:r>
              <w:t>Jeffery</w:t>
            </w:r>
            <w:proofErr w:type="spellEnd"/>
            <w:r>
              <w:t xml:space="preserve"> van der Heide</w:t>
            </w:r>
          </w:p>
        </w:tc>
      </w:tr>
      <w:tr w:rsidR="000454E8" w14:paraId="5395C994" w14:textId="77777777" w:rsidTr="000454E8">
        <w:trPr>
          <w:trHeight w:val="388"/>
        </w:trPr>
        <w:tc>
          <w:tcPr>
            <w:tcW w:w="2414" w:type="dxa"/>
          </w:tcPr>
          <w:p w14:paraId="584B5FE4" w14:textId="1F2F3CAB" w:rsidR="000454E8" w:rsidRDefault="00643DC0" w:rsidP="00F5606F">
            <w:r>
              <w:t>Developer</w:t>
            </w:r>
          </w:p>
        </w:tc>
        <w:tc>
          <w:tcPr>
            <w:tcW w:w="3700" w:type="dxa"/>
          </w:tcPr>
          <w:p w14:paraId="5EAAA556" w14:textId="2E738EA3" w:rsidR="000454E8" w:rsidRDefault="000454E8" w:rsidP="00F5606F">
            <w:r>
              <w:t xml:space="preserve">Jeroen </w:t>
            </w:r>
            <w:proofErr w:type="spellStart"/>
            <w:r>
              <w:t>Schraa</w:t>
            </w:r>
            <w:proofErr w:type="spellEnd"/>
          </w:p>
        </w:tc>
      </w:tr>
      <w:tr w:rsidR="000454E8" w14:paraId="19D0046E" w14:textId="77777777" w:rsidTr="000454E8">
        <w:trPr>
          <w:trHeight w:val="388"/>
        </w:trPr>
        <w:tc>
          <w:tcPr>
            <w:tcW w:w="2414" w:type="dxa"/>
          </w:tcPr>
          <w:p w14:paraId="34631DD7" w14:textId="777FE10E" w:rsidR="000454E8" w:rsidRDefault="00643DC0" w:rsidP="00643DC0">
            <w:r>
              <w:t>Developer</w:t>
            </w:r>
          </w:p>
        </w:tc>
        <w:tc>
          <w:tcPr>
            <w:tcW w:w="3700" w:type="dxa"/>
          </w:tcPr>
          <w:p w14:paraId="597C8A3C" w14:textId="63A93F82" w:rsidR="000454E8" w:rsidRDefault="000454E8" w:rsidP="00F5606F">
            <w:r>
              <w:t xml:space="preserve">Casper </w:t>
            </w:r>
            <w:proofErr w:type="spellStart"/>
            <w:r>
              <w:t>Toes</w:t>
            </w:r>
            <w:proofErr w:type="spellEnd"/>
          </w:p>
        </w:tc>
      </w:tr>
      <w:tr w:rsidR="000454E8" w14:paraId="52F148D4" w14:textId="77777777" w:rsidTr="000454E8">
        <w:trPr>
          <w:trHeight w:val="388"/>
        </w:trPr>
        <w:tc>
          <w:tcPr>
            <w:tcW w:w="2414" w:type="dxa"/>
          </w:tcPr>
          <w:p w14:paraId="41CB0ADD" w14:textId="2327CF83" w:rsidR="000454E8" w:rsidRDefault="00643DC0" w:rsidP="00F5606F">
            <w:r>
              <w:t>Developer</w:t>
            </w:r>
          </w:p>
        </w:tc>
        <w:tc>
          <w:tcPr>
            <w:tcW w:w="3700" w:type="dxa"/>
          </w:tcPr>
          <w:p w14:paraId="256C9DDF" w14:textId="55DB636D" w:rsidR="000454E8" w:rsidRDefault="000454E8" w:rsidP="00F5606F">
            <w:r>
              <w:t>Thomas Verkeste</w:t>
            </w:r>
          </w:p>
        </w:tc>
      </w:tr>
      <w:tr w:rsidR="000454E8" w14:paraId="7FDB9999" w14:textId="77777777" w:rsidTr="000454E8">
        <w:trPr>
          <w:trHeight w:val="388"/>
        </w:trPr>
        <w:tc>
          <w:tcPr>
            <w:tcW w:w="2414" w:type="dxa"/>
          </w:tcPr>
          <w:p w14:paraId="57824444" w14:textId="0561420D" w:rsidR="000454E8" w:rsidRDefault="003E25EE" w:rsidP="00F5606F">
            <w:r>
              <w:t>Contact Persoon</w:t>
            </w:r>
            <w:r w:rsidR="00643DC0">
              <w:t>/Developer</w:t>
            </w:r>
          </w:p>
        </w:tc>
        <w:tc>
          <w:tcPr>
            <w:tcW w:w="3700" w:type="dxa"/>
          </w:tcPr>
          <w:p w14:paraId="3B81DBD7" w14:textId="0A428EC2" w:rsidR="000454E8" w:rsidRDefault="000454E8" w:rsidP="00F5606F">
            <w:r>
              <w:t xml:space="preserve">Daan </w:t>
            </w:r>
            <w:proofErr w:type="spellStart"/>
            <w:r>
              <w:t>Mäkel</w:t>
            </w:r>
            <w:proofErr w:type="spellEnd"/>
          </w:p>
        </w:tc>
      </w:tr>
    </w:tbl>
    <w:p w14:paraId="484E5B17" w14:textId="77777777" w:rsidR="008B0CE4" w:rsidRDefault="008B0CE4" w:rsidP="008B0CE4">
      <w:pPr>
        <w:pStyle w:val="Kop2"/>
      </w:pPr>
      <w:bookmarkStart w:id="3" w:name="_Toc70327631"/>
      <w:r>
        <w:t>Doelen</w:t>
      </w:r>
      <w:bookmarkEnd w:id="3"/>
    </w:p>
    <w:p w14:paraId="03A63209" w14:textId="2CA37E3C" w:rsidR="000454E8" w:rsidRDefault="000454E8" w:rsidP="008B0CE4">
      <w:r>
        <w:t xml:space="preserve">Het bedrijf </w:t>
      </w:r>
      <w:proofErr w:type="spellStart"/>
      <w:r>
        <w:t>Trimm</w:t>
      </w:r>
      <w:proofErr w:type="spellEnd"/>
      <w:r>
        <w:t xml:space="preserve"> heeft ons gevraagd om een </w:t>
      </w:r>
      <w:proofErr w:type="spellStart"/>
      <w:r w:rsidRPr="000454E8">
        <w:t>Progressive</w:t>
      </w:r>
      <w:proofErr w:type="spellEnd"/>
      <w:r w:rsidRPr="000454E8">
        <w:t xml:space="preserve"> Web </w:t>
      </w:r>
      <w:proofErr w:type="gramStart"/>
      <w:r w:rsidRPr="000454E8">
        <w:t>App</w:t>
      </w:r>
      <w:r>
        <w:t>(</w:t>
      </w:r>
      <w:proofErr w:type="gramEnd"/>
      <w:r>
        <w:t xml:space="preserve">PWA) te ontwikkelen. De PWA moet een oplossing zijn voor </w:t>
      </w:r>
      <w:r w:rsidR="00385EC9">
        <w:t xml:space="preserve">de werknemers van </w:t>
      </w:r>
      <w:proofErr w:type="spellStart"/>
      <w:r w:rsidR="00385EC9">
        <w:t>Trimm</w:t>
      </w:r>
      <w:proofErr w:type="spellEnd"/>
      <w:r w:rsidR="00385EC9">
        <w:t xml:space="preserve">. De </w:t>
      </w:r>
      <w:r w:rsidR="002625DE">
        <w:t>werknemers</w:t>
      </w:r>
      <w:r w:rsidR="00385EC9">
        <w:t xml:space="preserve"> van </w:t>
      </w:r>
      <w:proofErr w:type="spellStart"/>
      <w:r w:rsidR="00385EC9">
        <w:t>Trimm</w:t>
      </w:r>
      <w:proofErr w:type="spellEnd"/>
      <w:r w:rsidR="00385EC9">
        <w:t xml:space="preserve"> hebben een tablet. Daarmee gaan ze langs evenementen/beurzen om klanten te werven. De producten die </w:t>
      </w:r>
      <w:proofErr w:type="spellStart"/>
      <w:r w:rsidR="00385EC9">
        <w:t>Trimm</w:t>
      </w:r>
      <w:proofErr w:type="spellEnd"/>
      <w:r w:rsidR="00385EC9">
        <w:t xml:space="preserve"> verkoopt </w:t>
      </w:r>
      <w:r w:rsidR="002625DE">
        <w:t>zijn opleggers voor zwaar transport</w:t>
      </w:r>
      <w:r w:rsidR="00385EC9">
        <w:t>. Op de tablet moet de PWA komen te staan met de producten zodat ze die producten aan de klant kunnen laten zien. Daarnaast moet er een mogelijkheid komen om een offerte op te stellen voor de klant. De PWA moet ook offline kunnen werken omdat de werknemers niet overal beschikking hebben van internet.</w:t>
      </w:r>
    </w:p>
    <w:p w14:paraId="5C8F91C6" w14:textId="499AF492" w:rsidR="008B0CE4" w:rsidRDefault="008B0CE4" w:rsidP="008B0CE4">
      <w:pPr>
        <w:pStyle w:val="Kop2"/>
      </w:pPr>
      <w:bookmarkStart w:id="4" w:name="_Toc70327632"/>
      <w:r>
        <w:t>Product</w:t>
      </w:r>
      <w:bookmarkEnd w:id="4"/>
    </w:p>
    <w:p w14:paraId="4344DDBA" w14:textId="554B7687" w:rsidR="002625DE" w:rsidRPr="00103A40" w:rsidRDefault="002625DE" w:rsidP="00103A40">
      <w:r>
        <w:t xml:space="preserve">De </w:t>
      </w:r>
      <w:proofErr w:type="spellStart"/>
      <w:r>
        <w:t>Progressive</w:t>
      </w:r>
      <w:proofErr w:type="spellEnd"/>
      <w:r>
        <w:t xml:space="preserve"> Web App wordt opgeleverd als product.</w:t>
      </w:r>
      <w:r w:rsidR="006926D9">
        <w:t xml:space="preserve"> Met hierin </w:t>
      </w:r>
      <w:r w:rsidR="00265DA7">
        <w:t xml:space="preserve">de producten en het </w:t>
      </w:r>
      <w:r w:rsidR="004C049D">
        <w:t>bestelformulier</w:t>
      </w:r>
      <w:r w:rsidR="00265DA7">
        <w:t xml:space="preserve">. </w:t>
      </w:r>
    </w:p>
    <w:p w14:paraId="22DE6FAE" w14:textId="77777777" w:rsidR="008B0CE4" w:rsidRDefault="00103A40" w:rsidP="00745823">
      <w:pPr>
        <w:pStyle w:val="Kop2"/>
      </w:pPr>
      <w:bookmarkStart w:id="5" w:name="_Toc70327633"/>
      <w:r>
        <w:t>Koppelvlakken</w:t>
      </w:r>
      <w:bookmarkEnd w:id="5"/>
    </w:p>
    <w:p w14:paraId="4A6F2347" w14:textId="1969A8A5" w:rsidR="008B0CE4" w:rsidRPr="008B0CE4" w:rsidRDefault="006926D9" w:rsidP="008B0CE4">
      <w:r>
        <w:t>Het project heeft geen koppelvlakken met andere applicaties</w:t>
      </w:r>
      <w:r w:rsidR="00265DA7">
        <w:t xml:space="preserve"> of processen</w:t>
      </w:r>
      <w:r>
        <w:t>.</w:t>
      </w:r>
    </w:p>
    <w:p w14:paraId="24A9360F" w14:textId="77777777" w:rsidR="009E6B9B" w:rsidRDefault="009E6B9B" w:rsidP="00577DA2">
      <w:pPr>
        <w:pStyle w:val="Kop1"/>
        <w:sectPr w:rsidR="009E6B9B" w:rsidSect="005D66E3">
          <w:headerReference w:type="default" r:id="rId13"/>
          <w:footerReference w:type="default" r:id="rId14"/>
          <w:type w:val="continuous"/>
          <w:pgSz w:w="11906" w:h="16838"/>
          <w:pgMar w:top="1417" w:right="1417" w:bottom="1417" w:left="1417" w:header="708" w:footer="708" w:gutter="0"/>
          <w:cols w:space="708"/>
          <w:docGrid w:linePitch="360"/>
        </w:sectPr>
      </w:pPr>
    </w:p>
    <w:p w14:paraId="0A8B9A12" w14:textId="77777777" w:rsidR="008B0CE4" w:rsidRDefault="00577DA2" w:rsidP="00577DA2">
      <w:pPr>
        <w:pStyle w:val="Kop1"/>
      </w:pPr>
      <w:bookmarkStart w:id="6" w:name="_Toc70327634"/>
      <w:r w:rsidRPr="00577DA2">
        <w:lastRenderedPageBreak/>
        <w:t>Risico’s</w:t>
      </w:r>
      <w:bookmarkEnd w:id="6"/>
    </w:p>
    <w:p w14:paraId="28A255FE" w14:textId="13D0DF24" w:rsidR="009E6B9B" w:rsidRDefault="00347640" w:rsidP="009E6B9B">
      <w:r>
        <w:t>Wat zijn de</w:t>
      </w:r>
      <w:r w:rsidR="00842C80">
        <w:t xml:space="preserve"> risico’s bij </w:t>
      </w:r>
      <w:r w:rsidR="00417E30">
        <w:t>dit project</w:t>
      </w:r>
      <w:r w:rsidR="00842C80">
        <w:t xml:space="preserve">, hoe groot </w:t>
      </w:r>
      <w:r w:rsidR="00232480">
        <w:t xml:space="preserve">(Groot, Middel of Klein) </w:t>
      </w:r>
      <w:r>
        <w:t>is</w:t>
      </w:r>
      <w:r w:rsidR="00232480">
        <w:t xml:space="preserve"> </w:t>
      </w:r>
      <w:r w:rsidR="00842C80">
        <w:t xml:space="preserve">de kans </w:t>
      </w:r>
      <w:r w:rsidR="00232480">
        <w:t xml:space="preserve">in </w:t>
      </w:r>
      <w:r w:rsidR="00842C80">
        <w:t>dat deze optreedt</w:t>
      </w:r>
      <w:r w:rsidR="00232480">
        <w:t>, hoe groot (idem G/M/K)</w:t>
      </w:r>
      <w:r w:rsidR="00417E30">
        <w:t xml:space="preserve"> </w:t>
      </w:r>
      <w:r>
        <w:t>is</w:t>
      </w:r>
      <w:r w:rsidR="00417E30">
        <w:t xml:space="preserve"> de impact als dit risico daadwerkelijk optreedt en wat wordt hier als tegenmaatregel aan gedaan</w:t>
      </w:r>
      <w:r>
        <w:t>.</w:t>
      </w:r>
    </w:p>
    <w:p w14:paraId="4F0D28BE" w14:textId="77777777" w:rsidR="00347640" w:rsidRPr="009E6B9B" w:rsidRDefault="00347640" w:rsidP="009E6B9B"/>
    <w:tbl>
      <w:tblPr>
        <w:tblStyle w:val="Tabelraster"/>
        <w:tblW w:w="14170" w:type="dxa"/>
        <w:tblLayout w:type="fixed"/>
        <w:tblLook w:val="04A0" w:firstRow="1" w:lastRow="0" w:firstColumn="1" w:lastColumn="0" w:noHBand="0" w:noVBand="1"/>
      </w:tblPr>
      <w:tblGrid>
        <w:gridCol w:w="599"/>
        <w:gridCol w:w="5208"/>
        <w:gridCol w:w="992"/>
        <w:gridCol w:w="1134"/>
        <w:gridCol w:w="6237"/>
      </w:tblGrid>
      <w:tr w:rsidR="009E6B9B" w:rsidRPr="009E6B9B" w14:paraId="0ACBC837" w14:textId="77777777" w:rsidTr="002A49F7">
        <w:trPr>
          <w:trHeight w:val="502"/>
        </w:trPr>
        <w:tc>
          <w:tcPr>
            <w:tcW w:w="599" w:type="dxa"/>
            <w:shd w:val="clear" w:color="auto" w:fill="009C82"/>
            <w:vAlign w:val="bottom"/>
          </w:tcPr>
          <w:p w14:paraId="76C9C69D" w14:textId="77777777" w:rsidR="009E6B9B" w:rsidRPr="009E6B9B" w:rsidRDefault="009E6B9B" w:rsidP="00F5606F">
            <w:pPr>
              <w:jc w:val="right"/>
              <w:rPr>
                <w:b/>
                <w:bCs/>
                <w:color w:val="FFFFFF" w:themeColor="background1"/>
              </w:rPr>
            </w:pPr>
            <w:r w:rsidRPr="009E6B9B">
              <w:rPr>
                <w:b/>
                <w:bCs/>
                <w:color w:val="FFFFFF" w:themeColor="background1"/>
              </w:rPr>
              <w:t>Nr.</w:t>
            </w:r>
          </w:p>
        </w:tc>
        <w:tc>
          <w:tcPr>
            <w:tcW w:w="5208" w:type="dxa"/>
            <w:shd w:val="clear" w:color="auto" w:fill="009C82"/>
            <w:vAlign w:val="bottom"/>
          </w:tcPr>
          <w:p w14:paraId="35D570F8" w14:textId="77777777" w:rsidR="009E6B9B" w:rsidRPr="009E6B9B" w:rsidRDefault="009E6B9B" w:rsidP="00F5606F">
            <w:pPr>
              <w:rPr>
                <w:b/>
                <w:bCs/>
                <w:color w:val="FFFFFF" w:themeColor="background1"/>
              </w:rPr>
            </w:pPr>
            <w:r>
              <w:rPr>
                <w:b/>
                <w:bCs/>
                <w:color w:val="FFFFFF" w:themeColor="background1"/>
              </w:rPr>
              <w:t>Risico</w:t>
            </w:r>
          </w:p>
        </w:tc>
        <w:tc>
          <w:tcPr>
            <w:tcW w:w="992" w:type="dxa"/>
            <w:shd w:val="clear" w:color="auto" w:fill="009C82"/>
            <w:vAlign w:val="bottom"/>
          </w:tcPr>
          <w:p w14:paraId="585B9E5A" w14:textId="77777777" w:rsidR="009E6B9B" w:rsidRDefault="009E6B9B" w:rsidP="009E6B9B">
            <w:pPr>
              <w:jc w:val="center"/>
              <w:rPr>
                <w:b/>
                <w:bCs/>
                <w:color w:val="FFFFFF" w:themeColor="background1"/>
              </w:rPr>
            </w:pPr>
            <w:r>
              <w:rPr>
                <w:b/>
                <w:bCs/>
                <w:color w:val="FFFFFF" w:themeColor="background1"/>
              </w:rPr>
              <w:t>Kans</w:t>
            </w:r>
          </w:p>
          <w:p w14:paraId="4DD6CEBE" w14:textId="77777777" w:rsidR="009E6B9B" w:rsidRPr="009E6B9B" w:rsidRDefault="009E6B9B" w:rsidP="009E6B9B">
            <w:pPr>
              <w:jc w:val="center"/>
              <w:rPr>
                <w:b/>
                <w:bCs/>
                <w:color w:val="FFFFFF" w:themeColor="background1"/>
              </w:rPr>
            </w:pPr>
            <w:r>
              <w:rPr>
                <w:b/>
                <w:bCs/>
                <w:color w:val="FFFFFF" w:themeColor="background1"/>
              </w:rPr>
              <w:t>(GML)</w:t>
            </w:r>
          </w:p>
        </w:tc>
        <w:tc>
          <w:tcPr>
            <w:tcW w:w="1134" w:type="dxa"/>
            <w:shd w:val="clear" w:color="auto" w:fill="009C82"/>
            <w:vAlign w:val="bottom"/>
          </w:tcPr>
          <w:p w14:paraId="44C62604" w14:textId="77777777" w:rsidR="009E6B9B" w:rsidRDefault="009E6B9B" w:rsidP="009E6B9B">
            <w:pPr>
              <w:jc w:val="center"/>
              <w:rPr>
                <w:b/>
                <w:bCs/>
                <w:color w:val="FFFFFF" w:themeColor="background1"/>
              </w:rPr>
            </w:pPr>
            <w:r>
              <w:rPr>
                <w:b/>
                <w:bCs/>
                <w:color w:val="FFFFFF" w:themeColor="background1"/>
              </w:rPr>
              <w:t>Impact</w:t>
            </w:r>
          </w:p>
          <w:p w14:paraId="00AD3CE0" w14:textId="77777777" w:rsidR="009E6B9B" w:rsidRPr="009E6B9B" w:rsidRDefault="009E6B9B" w:rsidP="009E6B9B">
            <w:pPr>
              <w:jc w:val="center"/>
              <w:rPr>
                <w:b/>
                <w:bCs/>
                <w:color w:val="FFFFFF" w:themeColor="background1"/>
              </w:rPr>
            </w:pPr>
            <w:r>
              <w:rPr>
                <w:b/>
                <w:bCs/>
                <w:color w:val="FFFFFF" w:themeColor="background1"/>
              </w:rPr>
              <w:t>(GML)</w:t>
            </w:r>
          </w:p>
        </w:tc>
        <w:tc>
          <w:tcPr>
            <w:tcW w:w="6237" w:type="dxa"/>
            <w:shd w:val="clear" w:color="auto" w:fill="009C82"/>
            <w:vAlign w:val="bottom"/>
          </w:tcPr>
          <w:p w14:paraId="1105138D" w14:textId="77777777" w:rsidR="009E6B9B" w:rsidRPr="009E6B9B" w:rsidRDefault="009E6B9B" w:rsidP="00F5606F">
            <w:pPr>
              <w:rPr>
                <w:b/>
                <w:bCs/>
                <w:color w:val="FFFFFF" w:themeColor="background1"/>
              </w:rPr>
            </w:pPr>
            <w:r>
              <w:rPr>
                <w:b/>
                <w:bCs/>
                <w:color w:val="FFFFFF" w:themeColor="background1"/>
              </w:rPr>
              <w:t>Mitigatie/ actie</w:t>
            </w:r>
          </w:p>
        </w:tc>
      </w:tr>
      <w:tr w:rsidR="009E6B9B" w14:paraId="5C6D1C8E" w14:textId="77777777" w:rsidTr="009E6B9B">
        <w:tc>
          <w:tcPr>
            <w:tcW w:w="599" w:type="dxa"/>
          </w:tcPr>
          <w:p w14:paraId="46CCA99A" w14:textId="20DD5FC2" w:rsidR="009E6B9B" w:rsidRDefault="00E61272" w:rsidP="00F5606F">
            <w:pPr>
              <w:jc w:val="right"/>
            </w:pPr>
            <w:r>
              <w:t>1</w:t>
            </w:r>
          </w:p>
        </w:tc>
        <w:tc>
          <w:tcPr>
            <w:tcW w:w="5208" w:type="dxa"/>
          </w:tcPr>
          <w:p w14:paraId="3493634F" w14:textId="164E2F54" w:rsidR="009E6B9B" w:rsidRDefault="00AB78A6" w:rsidP="00F5606F">
            <w:r>
              <w:t>Een teamlid is ziek</w:t>
            </w:r>
          </w:p>
        </w:tc>
        <w:tc>
          <w:tcPr>
            <w:tcW w:w="992" w:type="dxa"/>
          </w:tcPr>
          <w:p w14:paraId="15558E24" w14:textId="00C73407" w:rsidR="009E6B9B" w:rsidRDefault="00AB78A6" w:rsidP="009E6B9B">
            <w:pPr>
              <w:jc w:val="center"/>
            </w:pPr>
            <w:r>
              <w:t>M</w:t>
            </w:r>
          </w:p>
        </w:tc>
        <w:tc>
          <w:tcPr>
            <w:tcW w:w="1134" w:type="dxa"/>
          </w:tcPr>
          <w:p w14:paraId="0E3AB6A6" w14:textId="48625EFC" w:rsidR="009E6B9B" w:rsidRDefault="00E61272" w:rsidP="009E6B9B">
            <w:pPr>
              <w:jc w:val="center"/>
            </w:pPr>
            <w:r>
              <w:t>M</w:t>
            </w:r>
          </w:p>
        </w:tc>
        <w:tc>
          <w:tcPr>
            <w:tcW w:w="6237" w:type="dxa"/>
          </w:tcPr>
          <w:p w14:paraId="7D7DC14A" w14:textId="0DE74433" w:rsidR="009E6B9B" w:rsidRDefault="00E61272" w:rsidP="00F5606F">
            <w:r>
              <w:t xml:space="preserve">Zorgen dat iedereen zich op tijd </w:t>
            </w:r>
            <w:r w:rsidR="004C049D">
              <w:t>afmeldt</w:t>
            </w:r>
          </w:p>
        </w:tc>
      </w:tr>
      <w:tr w:rsidR="00E61272" w14:paraId="51CED477" w14:textId="77777777" w:rsidTr="009E6B9B">
        <w:tc>
          <w:tcPr>
            <w:tcW w:w="599" w:type="dxa"/>
          </w:tcPr>
          <w:p w14:paraId="79163274" w14:textId="67AF6B44" w:rsidR="00E61272" w:rsidRDefault="00E61272" w:rsidP="00F5606F">
            <w:pPr>
              <w:jc w:val="right"/>
            </w:pPr>
            <w:r>
              <w:t>2</w:t>
            </w:r>
          </w:p>
        </w:tc>
        <w:tc>
          <w:tcPr>
            <w:tcW w:w="5208" w:type="dxa"/>
          </w:tcPr>
          <w:p w14:paraId="639A7EA2" w14:textId="11A097DB" w:rsidR="00E61272" w:rsidRDefault="00E61272" w:rsidP="00F5606F">
            <w:r>
              <w:t>Onduidelijkheden bij de klant</w:t>
            </w:r>
          </w:p>
        </w:tc>
        <w:tc>
          <w:tcPr>
            <w:tcW w:w="992" w:type="dxa"/>
          </w:tcPr>
          <w:p w14:paraId="38F8EC63" w14:textId="58EE73D0" w:rsidR="00E61272" w:rsidRDefault="00E61272" w:rsidP="009E6B9B">
            <w:pPr>
              <w:jc w:val="center"/>
            </w:pPr>
            <w:r>
              <w:t>L</w:t>
            </w:r>
          </w:p>
        </w:tc>
        <w:tc>
          <w:tcPr>
            <w:tcW w:w="1134" w:type="dxa"/>
          </w:tcPr>
          <w:p w14:paraId="40915C25" w14:textId="4EDDE8CC" w:rsidR="00E61272" w:rsidRDefault="00E61272" w:rsidP="009E6B9B">
            <w:pPr>
              <w:jc w:val="center"/>
            </w:pPr>
            <w:r>
              <w:t>G</w:t>
            </w:r>
          </w:p>
        </w:tc>
        <w:tc>
          <w:tcPr>
            <w:tcW w:w="6237" w:type="dxa"/>
          </w:tcPr>
          <w:p w14:paraId="2388CA8A" w14:textId="6FB75632" w:rsidR="00E61272" w:rsidRDefault="00E61272" w:rsidP="00F5606F">
            <w:r>
              <w:t xml:space="preserve">Zorgen dat er goed wordt gecommuniceerd </w:t>
            </w:r>
          </w:p>
        </w:tc>
      </w:tr>
      <w:tr w:rsidR="00E61272" w14:paraId="741199E0" w14:textId="77777777" w:rsidTr="009E6B9B">
        <w:tc>
          <w:tcPr>
            <w:tcW w:w="599" w:type="dxa"/>
          </w:tcPr>
          <w:p w14:paraId="47323E07" w14:textId="62491D0F" w:rsidR="00E61272" w:rsidRDefault="00E61272" w:rsidP="00F5606F">
            <w:pPr>
              <w:jc w:val="right"/>
            </w:pPr>
            <w:r>
              <w:t>3</w:t>
            </w:r>
          </w:p>
        </w:tc>
        <w:tc>
          <w:tcPr>
            <w:tcW w:w="5208" w:type="dxa"/>
          </w:tcPr>
          <w:p w14:paraId="6D826111" w14:textId="2217F740" w:rsidR="00E61272" w:rsidRDefault="008F5C7C" w:rsidP="00F5606F">
            <w:r>
              <w:t>Er is te weinig kennis beschikbaar</w:t>
            </w:r>
          </w:p>
        </w:tc>
        <w:tc>
          <w:tcPr>
            <w:tcW w:w="992" w:type="dxa"/>
          </w:tcPr>
          <w:p w14:paraId="3DD2B0CD" w14:textId="0C751ED5" w:rsidR="00E61272" w:rsidRDefault="008F5C7C" w:rsidP="009E6B9B">
            <w:pPr>
              <w:jc w:val="center"/>
            </w:pPr>
            <w:r>
              <w:t>L</w:t>
            </w:r>
          </w:p>
        </w:tc>
        <w:tc>
          <w:tcPr>
            <w:tcW w:w="1134" w:type="dxa"/>
          </w:tcPr>
          <w:p w14:paraId="56D58A67" w14:textId="042C76EC" w:rsidR="00E61272" w:rsidRDefault="008F5C7C" w:rsidP="009E6B9B">
            <w:pPr>
              <w:jc w:val="center"/>
            </w:pPr>
            <w:r>
              <w:t>M</w:t>
            </w:r>
          </w:p>
        </w:tc>
        <w:tc>
          <w:tcPr>
            <w:tcW w:w="6237" w:type="dxa"/>
          </w:tcPr>
          <w:p w14:paraId="592B7AC4" w14:textId="789466F9" w:rsidR="00E61272" w:rsidRDefault="008F5C7C" w:rsidP="00F5606F">
            <w:r>
              <w:t>Zorgen dat iedereen de juiste kennis heeft</w:t>
            </w:r>
          </w:p>
        </w:tc>
      </w:tr>
      <w:tr w:rsidR="008F5C7C" w14:paraId="461FF5AE" w14:textId="77777777" w:rsidTr="009E6B9B">
        <w:tc>
          <w:tcPr>
            <w:tcW w:w="599" w:type="dxa"/>
          </w:tcPr>
          <w:p w14:paraId="36855E71" w14:textId="5320FD2F" w:rsidR="008F5C7C" w:rsidRDefault="008F5C7C" w:rsidP="00F5606F">
            <w:pPr>
              <w:jc w:val="right"/>
            </w:pPr>
            <w:r>
              <w:t>4</w:t>
            </w:r>
          </w:p>
        </w:tc>
        <w:tc>
          <w:tcPr>
            <w:tcW w:w="5208" w:type="dxa"/>
          </w:tcPr>
          <w:p w14:paraId="3584E141" w14:textId="4A950F80" w:rsidR="008F5C7C" w:rsidRDefault="00170478" w:rsidP="00F5606F">
            <w:r>
              <w:t>De klant veranderd voortdurend van mening</w:t>
            </w:r>
          </w:p>
        </w:tc>
        <w:tc>
          <w:tcPr>
            <w:tcW w:w="992" w:type="dxa"/>
          </w:tcPr>
          <w:p w14:paraId="45C24A0A" w14:textId="18F5ABF5" w:rsidR="008F5C7C" w:rsidRDefault="00170478" w:rsidP="009E6B9B">
            <w:pPr>
              <w:jc w:val="center"/>
            </w:pPr>
            <w:r>
              <w:t>L</w:t>
            </w:r>
          </w:p>
        </w:tc>
        <w:tc>
          <w:tcPr>
            <w:tcW w:w="1134" w:type="dxa"/>
          </w:tcPr>
          <w:p w14:paraId="499F29CA" w14:textId="23D284D6" w:rsidR="008F5C7C" w:rsidRDefault="00170478" w:rsidP="009E6B9B">
            <w:pPr>
              <w:jc w:val="center"/>
            </w:pPr>
            <w:r>
              <w:t>G</w:t>
            </w:r>
          </w:p>
        </w:tc>
        <w:tc>
          <w:tcPr>
            <w:tcW w:w="6237" w:type="dxa"/>
          </w:tcPr>
          <w:p w14:paraId="7A130126" w14:textId="3F505C27" w:rsidR="008F5C7C" w:rsidRDefault="00170478" w:rsidP="00F5606F">
            <w:r>
              <w:t xml:space="preserve">Zorgen dat de klant </w:t>
            </w:r>
            <w:r w:rsidR="00C85381">
              <w:t>goed op de hoogte gehouden wordt van het project</w:t>
            </w:r>
          </w:p>
        </w:tc>
      </w:tr>
      <w:tr w:rsidR="00C85381" w14:paraId="78683498" w14:textId="77777777" w:rsidTr="009E6B9B">
        <w:tc>
          <w:tcPr>
            <w:tcW w:w="599" w:type="dxa"/>
          </w:tcPr>
          <w:p w14:paraId="747945F1" w14:textId="3D2E96A2" w:rsidR="00C85381" w:rsidRDefault="00B20130" w:rsidP="00F5606F">
            <w:pPr>
              <w:jc w:val="right"/>
            </w:pPr>
            <w:r>
              <w:t>5</w:t>
            </w:r>
          </w:p>
        </w:tc>
        <w:tc>
          <w:tcPr>
            <w:tcW w:w="5208" w:type="dxa"/>
          </w:tcPr>
          <w:p w14:paraId="6B7D2BC1" w14:textId="7065CCB9" w:rsidR="00C85381" w:rsidRDefault="00B20130" w:rsidP="00F5606F">
            <w:r>
              <w:t>Het resultaat blijkt niet het oplossing voor het probleem te zijn</w:t>
            </w:r>
          </w:p>
        </w:tc>
        <w:tc>
          <w:tcPr>
            <w:tcW w:w="992" w:type="dxa"/>
          </w:tcPr>
          <w:p w14:paraId="3C047909" w14:textId="0C6BCC46" w:rsidR="00C85381" w:rsidRDefault="00B20130" w:rsidP="009E6B9B">
            <w:pPr>
              <w:jc w:val="center"/>
            </w:pPr>
            <w:r>
              <w:t>L</w:t>
            </w:r>
          </w:p>
        </w:tc>
        <w:tc>
          <w:tcPr>
            <w:tcW w:w="1134" w:type="dxa"/>
          </w:tcPr>
          <w:p w14:paraId="12A413BB" w14:textId="1E883EAC" w:rsidR="00C85381" w:rsidRDefault="00B20130" w:rsidP="009E6B9B">
            <w:pPr>
              <w:jc w:val="center"/>
            </w:pPr>
            <w:r>
              <w:t>G</w:t>
            </w:r>
          </w:p>
        </w:tc>
        <w:tc>
          <w:tcPr>
            <w:tcW w:w="6237" w:type="dxa"/>
          </w:tcPr>
          <w:p w14:paraId="3B95AF05" w14:textId="00759FCF" w:rsidR="00C85381" w:rsidRDefault="00B20130" w:rsidP="00F5606F">
            <w:r>
              <w:t>Zorgen dat de klant goed op de hoogte gehouden wordt van het project</w:t>
            </w:r>
          </w:p>
        </w:tc>
      </w:tr>
      <w:tr w:rsidR="00B20130" w14:paraId="11332C44" w14:textId="77777777" w:rsidTr="009E6B9B">
        <w:tc>
          <w:tcPr>
            <w:tcW w:w="599" w:type="dxa"/>
          </w:tcPr>
          <w:p w14:paraId="235E86AD" w14:textId="754C6B82" w:rsidR="00B20130" w:rsidRDefault="00B20130" w:rsidP="00F5606F">
            <w:pPr>
              <w:jc w:val="right"/>
            </w:pPr>
            <w:r>
              <w:t>6</w:t>
            </w:r>
          </w:p>
        </w:tc>
        <w:tc>
          <w:tcPr>
            <w:tcW w:w="5208" w:type="dxa"/>
          </w:tcPr>
          <w:p w14:paraId="7C61573D" w14:textId="2C95E137" w:rsidR="00B20130" w:rsidRDefault="000E2D5C" w:rsidP="00F5606F">
            <w:r>
              <w:t>Er is geen duidelijke planning</w:t>
            </w:r>
          </w:p>
        </w:tc>
        <w:tc>
          <w:tcPr>
            <w:tcW w:w="992" w:type="dxa"/>
          </w:tcPr>
          <w:p w14:paraId="3D5CA86F" w14:textId="0CEDCB3B" w:rsidR="00B20130" w:rsidRDefault="000E2D5C" w:rsidP="009E6B9B">
            <w:pPr>
              <w:jc w:val="center"/>
            </w:pPr>
            <w:r>
              <w:t>L</w:t>
            </w:r>
          </w:p>
        </w:tc>
        <w:tc>
          <w:tcPr>
            <w:tcW w:w="1134" w:type="dxa"/>
          </w:tcPr>
          <w:p w14:paraId="26B68C1C" w14:textId="199A5E84" w:rsidR="00B20130" w:rsidRDefault="000E2D5C" w:rsidP="009E6B9B">
            <w:pPr>
              <w:jc w:val="center"/>
            </w:pPr>
            <w:r>
              <w:t>M</w:t>
            </w:r>
          </w:p>
        </w:tc>
        <w:tc>
          <w:tcPr>
            <w:tcW w:w="6237" w:type="dxa"/>
          </w:tcPr>
          <w:p w14:paraId="4429C339" w14:textId="5C327DBE" w:rsidR="00B20130" w:rsidRDefault="000E2D5C" w:rsidP="00F5606F">
            <w:r>
              <w:t xml:space="preserve">Zorgen dat we </w:t>
            </w:r>
            <w:r w:rsidR="00A4598C">
              <w:t xml:space="preserve">duidelijk hebben wat de planning is door </w:t>
            </w:r>
            <w:r w:rsidR="00DA60F3">
              <w:t>naar voren te kijken in het project</w:t>
            </w:r>
          </w:p>
        </w:tc>
      </w:tr>
    </w:tbl>
    <w:p w14:paraId="60ED6A58" w14:textId="77777777" w:rsidR="002A49F7" w:rsidRDefault="002A49F7"/>
    <w:p w14:paraId="0F15AE5A" w14:textId="77777777" w:rsidR="009E6B9B" w:rsidRDefault="009E6B9B" w:rsidP="00577DA2">
      <w:pPr>
        <w:pStyle w:val="Kop1"/>
        <w:sectPr w:rsidR="009E6B9B" w:rsidSect="009E6B9B">
          <w:pgSz w:w="16838" w:h="11906" w:orient="landscape"/>
          <w:pgMar w:top="1417" w:right="1417" w:bottom="1417" w:left="1417" w:header="708" w:footer="708" w:gutter="0"/>
          <w:cols w:space="708"/>
          <w:docGrid w:linePitch="360"/>
        </w:sectPr>
      </w:pPr>
    </w:p>
    <w:p w14:paraId="4DCE7A40" w14:textId="77777777" w:rsidR="008B0CE4" w:rsidRPr="00577DA2" w:rsidRDefault="00577DA2" w:rsidP="00577DA2">
      <w:pPr>
        <w:pStyle w:val="Kop1"/>
      </w:pPr>
      <w:bookmarkStart w:id="7" w:name="_Toc70327635"/>
      <w:r w:rsidRPr="00577DA2">
        <w:lastRenderedPageBreak/>
        <w:t>Product overzicht</w:t>
      </w:r>
      <w:bookmarkEnd w:id="7"/>
    </w:p>
    <w:p w14:paraId="14BE9B9A" w14:textId="306C94E4" w:rsidR="0021468A" w:rsidRDefault="00577DA2" w:rsidP="00DA60F3">
      <w:pPr>
        <w:pStyle w:val="Kop2"/>
      </w:pPr>
      <w:bookmarkStart w:id="8" w:name="_Toc70327636"/>
      <w:r w:rsidRPr="00577DA2">
        <w:t>Korte omschrijving</w:t>
      </w:r>
      <w:bookmarkEnd w:id="8"/>
      <w:r w:rsidR="008B0CE4" w:rsidRPr="00577DA2">
        <w:t xml:space="preserve"> </w:t>
      </w:r>
    </w:p>
    <w:p w14:paraId="6FE20634" w14:textId="228B6B12" w:rsidR="0021468A" w:rsidRPr="00745823" w:rsidRDefault="0021468A" w:rsidP="00745823">
      <w:r>
        <w:t xml:space="preserve">Er wordt een PWA gemaakt voor de werknemers van </w:t>
      </w:r>
      <w:proofErr w:type="spellStart"/>
      <w:r>
        <w:t>Trimm</w:t>
      </w:r>
      <w:proofErr w:type="spellEnd"/>
      <w:r>
        <w:t xml:space="preserve">. De werknemers van </w:t>
      </w:r>
      <w:proofErr w:type="spellStart"/>
      <w:r>
        <w:t>Trimm</w:t>
      </w:r>
      <w:proofErr w:type="spellEnd"/>
      <w:r>
        <w:t xml:space="preserve"> hebben een tablet waarmee ze naar evenementen/beurzen</w:t>
      </w:r>
      <w:r w:rsidR="00636A37">
        <w:t xml:space="preserve"> </w:t>
      </w:r>
      <w:r>
        <w:t xml:space="preserve">gaan. Op de tablet staat de PWA met de opleggers voor zwaar transport. Dit zijn de producten die </w:t>
      </w:r>
      <w:proofErr w:type="spellStart"/>
      <w:r>
        <w:t>Trimm</w:t>
      </w:r>
      <w:proofErr w:type="spellEnd"/>
      <w:r>
        <w:t xml:space="preserve"> </w:t>
      </w:r>
      <w:r w:rsidR="004C049D">
        <w:t>aanbiedt</w:t>
      </w:r>
      <w:r>
        <w:t xml:space="preserve">. Via de PWA kunnen de werknemers van </w:t>
      </w:r>
      <w:proofErr w:type="spellStart"/>
      <w:r>
        <w:t>Trimm</w:t>
      </w:r>
      <w:proofErr w:type="spellEnd"/>
      <w:r>
        <w:t xml:space="preserve"> de producten aan </w:t>
      </w:r>
      <w:r w:rsidR="004911AA">
        <w:t>de geïnteresseerde</w:t>
      </w:r>
      <w:r>
        <w:t xml:space="preserve"> klanten laten zien. Daarnaast kan er ook een offerte voor die klant aangemaakt worden. De PWA moet offline kunnen werken omdat er niet overal internet beschikbaar is op de evenementen/beurzen.</w:t>
      </w:r>
    </w:p>
    <w:p w14:paraId="552F90CD" w14:textId="5FF048DC" w:rsidR="004837D7" w:rsidRDefault="00103A40" w:rsidP="00103A40">
      <w:pPr>
        <w:pStyle w:val="Kop2"/>
      </w:pPr>
      <w:bookmarkStart w:id="9" w:name="_Toc70327637"/>
      <w:r w:rsidRPr="00745823">
        <w:t>Diagrammen</w:t>
      </w:r>
      <w:bookmarkEnd w:id="9"/>
    </w:p>
    <w:p w14:paraId="4BF32160" w14:textId="76232AC7" w:rsidR="00D64B0A" w:rsidRDefault="00207B15" w:rsidP="00B8752D">
      <w:r>
        <w:t xml:space="preserve">Hieronder staat de home </w:t>
      </w:r>
      <w:r w:rsidR="004C049D">
        <w:t>pagina/</w:t>
      </w:r>
      <w:r>
        <w:t>producten pagina</w:t>
      </w:r>
      <w:r w:rsidR="0098390C">
        <w:t>. H</w:t>
      </w:r>
      <w:r>
        <w:t xml:space="preserve">ier </w:t>
      </w:r>
      <w:r w:rsidR="0098390C">
        <w:t xml:space="preserve">wordt een lijst van alle trailers weergegeven. </w:t>
      </w:r>
      <w:r w:rsidR="00D369A3">
        <w:t xml:space="preserve">Bovenaan in de header komt het logo van het bedrijf de naam van het bedrijf en eventueel nog het </w:t>
      </w:r>
      <w:r w:rsidR="004C049D">
        <w:t>telefoonnummer</w:t>
      </w:r>
      <w:r w:rsidR="00D369A3">
        <w:t xml:space="preserve"> van het bedrijf. Aan de rechter kant van de header staat een icoontje om te zoeken. Dit icoontje moet een zoekveld openen. Daarnaast staat een hamburger menu. Deze zorgt ervoor dat er rechts een menu openklapt. </w:t>
      </w:r>
      <w:r w:rsidR="00D64B0A">
        <w:t>Naast de titel “Categorie” staat een filter knopje hier kun je filters selecteren.</w:t>
      </w:r>
    </w:p>
    <w:p w14:paraId="71BFDB12" w14:textId="5CF836B0" w:rsidR="00D64B0A" w:rsidRPr="00B8752D" w:rsidRDefault="00D64B0A" w:rsidP="00B8752D">
      <w:r>
        <w:t xml:space="preserve">In </w:t>
      </w:r>
      <w:r w:rsidR="00156DBD">
        <w:t xml:space="preserve">de lijst daaronder komen de producten. De blokken zijn </w:t>
      </w:r>
      <w:proofErr w:type="spellStart"/>
      <w:r w:rsidR="00156DBD">
        <w:t>klikbaar</w:t>
      </w:r>
      <w:proofErr w:type="spellEnd"/>
      <w:r w:rsidR="00156DBD">
        <w:t xml:space="preserve"> je wordt dan doorgestuurd naar de detail pagina </w:t>
      </w:r>
      <w:r w:rsidR="00CD531B">
        <w:t>van het product</w:t>
      </w:r>
      <w:r w:rsidR="00AC25FA">
        <w:t xml:space="preserve"> waar</w:t>
      </w:r>
      <w:r w:rsidR="00CD531B">
        <w:t xml:space="preserve"> </w:t>
      </w:r>
      <w:r w:rsidR="00156DBD">
        <w:t xml:space="preserve">meer info van het product </w:t>
      </w:r>
      <w:r w:rsidR="00CD531B">
        <w:t xml:space="preserve">beschikbaar is. Tevens kun je hier ook het product bestellen. </w:t>
      </w:r>
    </w:p>
    <w:p w14:paraId="7859B95A" w14:textId="2042E6E1" w:rsidR="0021468A" w:rsidRDefault="00755E91" w:rsidP="00103A40">
      <w:r>
        <w:rPr>
          <w:noProof/>
        </w:rPr>
        <w:drawing>
          <wp:inline distT="0" distB="0" distL="0" distR="0" wp14:anchorId="7382924A" wp14:editId="3A83136B">
            <wp:extent cx="3436620" cy="46634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4663440"/>
                    </a:xfrm>
                    <a:prstGeom prst="rect">
                      <a:avLst/>
                    </a:prstGeom>
                    <a:noFill/>
                    <a:ln>
                      <a:noFill/>
                    </a:ln>
                  </pic:spPr>
                </pic:pic>
              </a:graphicData>
            </a:graphic>
          </wp:inline>
        </w:drawing>
      </w:r>
    </w:p>
    <w:p w14:paraId="41A0074D" w14:textId="3956E976" w:rsidR="00755E91" w:rsidRDefault="00755E91" w:rsidP="00103A40"/>
    <w:p w14:paraId="56472071" w14:textId="7FCCCAF6" w:rsidR="00AC25FA" w:rsidRDefault="00AC25FA" w:rsidP="00103A40">
      <w:r>
        <w:lastRenderedPageBreak/>
        <w:t xml:space="preserve">Hieronder </w:t>
      </w:r>
      <w:r w:rsidR="006008BE">
        <w:t xml:space="preserve">is de detail pagina van het product. </w:t>
      </w:r>
      <w:r w:rsidR="004F66BB">
        <w:t xml:space="preserve">Hier komt de titel van het product te staan, een foto van het product en </w:t>
      </w:r>
      <w:r w:rsidR="00A02BA8">
        <w:t>een</w:t>
      </w:r>
      <w:r w:rsidR="00413997">
        <w:t xml:space="preserve"> productomschrijving. </w:t>
      </w:r>
      <w:r w:rsidR="003A4599">
        <w:t>Daaronder staat een knop om dit product te bestellen je wordt dan doorgestuurd naar de betaal pagina.</w:t>
      </w:r>
    </w:p>
    <w:p w14:paraId="03CA85FA" w14:textId="0BA28F54" w:rsidR="007511F1" w:rsidRDefault="007511F1" w:rsidP="00103A40">
      <w:r>
        <w:t xml:space="preserve">Helemaal aan de onderkant staat een balk. Deze geeft aan dat er geen </w:t>
      </w:r>
      <w:r w:rsidR="004C049D">
        <w:t>internetverbinding</w:t>
      </w:r>
      <w:r>
        <w:t xml:space="preserve"> is. Als de </w:t>
      </w:r>
      <w:r w:rsidR="004C049D">
        <w:t>internetverbinding</w:t>
      </w:r>
      <w:r>
        <w:t xml:space="preserve"> </w:t>
      </w:r>
      <w:r w:rsidR="004C049D">
        <w:t>hersteld</w:t>
      </w:r>
      <w:r>
        <w:t xml:space="preserve"> is verdwijnt de balk weer.</w:t>
      </w:r>
    </w:p>
    <w:p w14:paraId="59B20EF8" w14:textId="0D40BE78" w:rsidR="00755E91" w:rsidRDefault="001762C4" w:rsidP="00103A40">
      <w:r>
        <w:rPr>
          <w:noProof/>
        </w:rPr>
        <w:drawing>
          <wp:inline distT="0" distB="0" distL="0" distR="0" wp14:anchorId="7372353E" wp14:editId="7CCCCA50">
            <wp:extent cx="3307080" cy="457962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080" cy="4579620"/>
                    </a:xfrm>
                    <a:prstGeom prst="rect">
                      <a:avLst/>
                    </a:prstGeom>
                    <a:noFill/>
                    <a:ln>
                      <a:noFill/>
                    </a:ln>
                  </pic:spPr>
                </pic:pic>
              </a:graphicData>
            </a:graphic>
          </wp:inline>
        </w:drawing>
      </w:r>
    </w:p>
    <w:p w14:paraId="07D7C33C" w14:textId="35B0BF4A" w:rsidR="001762C4" w:rsidRDefault="001762C4" w:rsidP="00103A40"/>
    <w:p w14:paraId="58A747BB" w14:textId="2477C693" w:rsidR="005F6DA6" w:rsidRDefault="005F6DA6" w:rsidP="00103A40"/>
    <w:p w14:paraId="2209AFA0" w14:textId="68A345C5" w:rsidR="005F6DA6" w:rsidRDefault="005F6DA6" w:rsidP="00103A40"/>
    <w:p w14:paraId="5AB87CB1" w14:textId="7294823E" w:rsidR="005F6DA6" w:rsidRDefault="005F6DA6" w:rsidP="00103A40"/>
    <w:p w14:paraId="46556C99" w14:textId="56340EF5" w:rsidR="005F6DA6" w:rsidRDefault="005F6DA6" w:rsidP="00103A40"/>
    <w:p w14:paraId="262EC3FE" w14:textId="6B21ABD5" w:rsidR="005F6DA6" w:rsidRDefault="005F6DA6" w:rsidP="00103A40"/>
    <w:p w14:paraId="05C9EBF0" w14:textId="2E6D1CD9" w:rsidR="005F6DA6" w:rsidRDefault="005F6DA6" w:rsidP="00103A40"/>
    <w:p w14:paraId="2AF86F53" w14:textId="17D3895D" w:rsidR="005F6DA6" w:rsidRDefault="005F6DA6" w:rsidP="00103A40"/>
    <w:p w14:paraId="29496FD5" w14:textId="0153F6F4" w:rsidR="005F6DA6" w:rsidRDefault="005F6DA6" w:rsidP="00103A40"/>
    <w:p w14:paraId="0D35A771" w14:textId="5E654163" w:rsidR="005F6DA6" w:rsidRDefault="005F6DA6" w:rsidP="00103A40"/>
    <w:p w14:paraId="6D8A662A" w14:textId="717E50B1" w:rsidR="005F6DA6" w:rsidRDefault="005F6DA6" w:rsidP="00103A40"/>
    <w:p w14:paraId="15EA84D3" w14:textId="60F64321" w:rsidR="005F6DA6" w:rsidRDefault="005F6DA6" w:rsidP="00103A40"/>
    <w:p w14:paraId="627A36D5" w14:textId="05966E29" w:rsidR="005F6DA6" w:rsidRDefault="005F6DA6" w:rsidP="00103A40"/>
    <w:p w14:paraId="770CDA22" w14:textId="43192FE1" w:rsidR="005F6DA6" w:rsidRDefault="005F6DA6" w:rsidP="00103A40"/>
    <w:p w14:paraId="384EA960" w14:textId="6BB47CE9" w:rsidR="005F6DA6" w:rsidRDefault="005F6DA6" w:rsidP="00103A40">
      <w:r>
        <w:lastRenderedPageBreak/>
        <w:t xml:space="preserve">Hieronder staat de betaal pagina. Bovenaan de betaal pagina komt een samenvatting van de producten </w:t>
      </w:r>
      <w:r w:rsidR="00D47F1B">
        <w:t xml:space="preserve">die de gebruiker wil afreken. Daaronder kan de klant zijn contact gegevens invullen. Als er op </w:t>
      </w:r>
      <w:r w:rsidR="00526E33">
        <w:t>de gebruiker op de knop klikt wordt het bestand opgestuurd.</w:t>
      </w:r>
    </w:p>
    <w:p w14:paraId="114E20E1" w14:textId="40824AB0" w:rsidR="001762C4" w:rsidRDefault="001762C4" w:rsidP="00103A40">
      <w:r>
        <w:rPr>
          <w:noProof/>
        </w:rPr>
        <w:drawing>
          <wp:inline distT="0" distB="0" distL="0" distR="0" wp14:anchorId="402A0D65" wp14:editId="320337D9">
            <wp:extent cx="3352800" cy="45872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4587240"/>
                    </a:xfrm>
                    <a:prstGeom prst="rect">
                      <a:avLst/>
                    </a:prstGeom>
                    <a:noFill/>
                    <a:ln>
                      <a:noFill/>
                    </a:ln>
                  </pic:spPr>
                </pic:pic>
              </a:graphicData>
            </a:graphic>
          </wp:inline>
        </w:drawing>
      </w:r>
    </w:p>
    <w:p w14:paraId="616EE6AA" w14:textId="77777777" w:rsidR="00745823" w:rsidRDefault="00745823" w:rsidP="00745823">
      <w:pPr>
        <w:pStyle w:val="Kop1"/>
      </w:pPr>
      <w:bookmarkStart w:id="10" w:name="_Toc70327638"/>
      <w:proofErr w:type="spellStart"/>
      <w:r>
        <w:lastRenderedPageBreak/>
        <w:t>Requirements</w:t>
      </w:r>
      <w:bookmarkEnd w:id="10"/>
      <w:proofErr w:type="spellEnd"/>
    </w:p>
    <w:p w14:paraId="23CF2A69" w14:textId="0C5F2316" w:rsidR="00842C80" w:rsidRDefault="001274D7" w:rsidP="001274D7">
      <w:r>
        <w:t xml:space="preserve">Hieronder staat een lijst met alle </w:t>
      </w:r>
      <w:proofErr w:type="spellStart"/>
      <w:r>
        <w:t>requirements</w:t>
      </w:r>
      <w:proofErr w:type="spellEnd"/>
      <w:r>
        <w:t xml:space="preserve"> die nodig zijn om van dit project een goede applicatie te maken.</w:t>
      </w:r>
    </w:p>
    <w:p w14:paraId="416F32F8" w14:textId="77777777" w:rsidR="00025DA4" w:rsidRPr="00842C80" w:rsidRDefault="00025DA4" w:rsidP="00842C80"/>
    <w:tbl>
      <w:tblPr>
        <w:tblStyle w:val="Tabelraster"/>
        <w:tblW w:w="9209" w:type="dxa"/>
        <w:tblLook w:val="04A0" w:firstRow="1" w:lastRow="0" w:firstColumn="1" w:lastColumn="0" w:noHBand="0" w:noVBand="1"/>
      </w:tblPr>
      <w:tblGrid>
        <w:gridCol w:w="596"/>
        <w:gridCol w:w="5686"/>
        <w:gridCol w:w="516"/>
        <w:gridCol w:w="907"/>
        <w:gridCol w:w="1504"/>
      </w:tblGrid>
      <w:tr w:rsidR="00745823" w:rsidRPr="009E6B9B" w14:paraId="7AA31D6B" w14:textId="77777777" w:rsidTr="001274D7">
        <w:tc>
          <w:tcPr>
            <w:tcW w:w="596" w:type="dxa"/>
            <w:shd w:val="clear" w:color="auto" w:fill="009C82"/>
            <w:vAlign w:val="bottom"/>
          </w:tcPr>
          <w:p w14:paraId="5D9AB7EA" w14:textId="77777777" w:rsidR="00745823" w:rsidRPr="009E6B9B" w:rsidRDefault="00745823" w:rsidP="00F5606F">
            <w:pPr>
              <w:jc w:val="right"/>
              <w:rPr>
                <w:b/>
                <w:bCs/>
                <w:color w:val="FFFFFF" w:themeColor="background1"/>
              </w:rPr>
            </w:pPr>
            <w:r w:rsidRPr="009E6B9B">
              <w:rPr>
                <w:b/>
                <w:bCs/>
                <w:color w:val="FFFFFF" w:themeColor="background1"/>
              </w:rPr>
              <w:t>Nr.</w:t>
            </w:r>
          </w:p>
        </w:tc>
        <w:tc>
          <w:tcPr>
            <w:tcW w:w="5686" w:type="dxa"/>
            <w:shd w:val="clear" w:color="auto" w:fill="009C82"/>
            <w:vAlign w:val="bottom"/>
          </w:tcPr>
          <w:p w14:paraId="138E6793" w14:textId="77777777" w:rsidR="00745823" w:rsidRPr="009E6B9B" w:rsidRDefault="00745823" w:rsidP="00F5606F">
            <w:pPr>
              <w:rPr>
                <w:b/>
                <w:bCs/>
                <w:color w:val="FFFFFF" w:themeColor="background1"/>
              </w:rPr>
            </w:pPr>
            <w:proofErr w:type="spellStart"/>
            <w:r>
              <w:rPr>
                <w:b/>
                <w:bCs/>
                <w:color w:val="FFFFFF" w:themeColor="background1"/>
              </w:rPr>
              <w:t>Requirement</w:t>
            </w:r>
            <w:proofErr w:type="spellEnd"/>
          </w:p>
        </w:tc>
        <w:tc>
          <w:tcPr>
            <w:tcW w:w="516" w:type="dxa"/>
            <w:shd w:val="clear" w:color="auto" w:fill="009C82"/>
            <w:vAlign w:val="bottom"/>
          </w:tcPr>
          <w:p w14:paraId="59282487" w14:textId="77777777" w:rsidR="00745823" w:rsidRPr="009E6B9B" w:rsidRDefault="00745823" w:rsidP="00F5606F">
            <w:pPr>
              <w:rPr>
                <w:b/>
                <w:bCs/>
                <w:color w:val="FFFFFF" w:themeColor="background1"/>
              </w:rPr>
            </w:pPr>
            <w:r w:rsidRPr="009E6B9B">
              <w:rPr>
                <w:b/>
                <w:bCs/>
                <w:color w:val="FFFFFF" w:themeColor="background1"/>
              </w:rPr>
              <w:t>F/</w:t>
            </w:r>
            <w:r>
              <w:rPr>
                <w:b/>
                <w:bCs/>
                <w:color w:val="FFFFFF" w:themeColor="background1"/>
              </w:rPr>
              <w:br/>
            </w:r>
            <w:r w:rsidRPr="009E6B9B">
              <w:rPr>
                <w:b/>
                <w:bCs/>
                <w:color w:val="FFFFFF" w:themeColor="background1"/>
              </w:rPr>
              <w:t>NF</w:t>
            </w:r>
          </w:p>
        </w:tc>
        <w:tc>
          <w:tcPr>
            <w:tcW w:w="907" w:type="dxa"/>
            <w:shd w:val="clear" w:color="auto" w:fill="009C82"/>
            <w:vAlign w:val="bottom"/>
          </w:tcPr>
          <w:p w14:paraId="740E3CBC" w14:textId="77777777" w:rsidR="00745823" w:rsidRPr="009E6B9B" w:rsidRDefault="00745823" w:rsidP="00F5606F">
            <w:pPr>
              <w:rPr>
                <w:b/>
                <w:bCs/>
                <w:color w:val="FFFFFF" w:themeColor="background1"/>
              </w:rPr>
            </w:pPr>
            <w:proofErr w:type="spellStart"/>
            <w:r w:rsidRPr="009E6B9B">
              <w:rPr>
                <w:b/>
                <w:bCs/>
                <w:color w:val="FFFFFF" w:themeColor="background1"/>
              </w:rPr>
              <w:t>MoS</w:t>
            </w:r>
            <w:proofErr w:type="spellEnd"/>
            <w:r>
              <w:rPr>
                <w:b/>
                <w:bCs/>
                <w:color w:val="FFFFFF" w:themeColor="background1"/>
              </w:rPr>
              <w:br/>
            </w:r>
            <w:proofErr w:type="spellStart"/>
            <w:r w:rsidRPr="009E6B9B">
              <w:rPr>
                <w:b/>
                <w:bCs/>
                <w:color w:val="FFFFFF" w:themeColor="background1"/>
              </w:rPr>
              <w:t>CoW</w:t>
            </w:r>
            <w:proofErr w:type="spellEnd"/>
          </w:p>
        </w:tc>
        <w:tc>
          <w:tcPr>
            <w:tcW w:w="1504" w:type="dxa"/>
            <w:shd w:val="clear" w:color="auto" w:fill="009C82"/>
            <w:vAlign w:val="bottom"/>
          </w:tcPr>
          <w:p w14:paraId="613CF580" w14:textId="77777777" w:rsidR="00745823" w:rsidRPr="009E6B9B" w:rsidRDefault="00842C80" w:rsidP="00F5606F">
            <w:pPr>
              <w:rPr>
                <w:b/>
                <w:bCs/>
                <w:color w:val="FFFFFF" w:themeColor="background1"/>
              </w:rPr>
            </w:pPr>
            <w:r>
              <w:rPr>
                <w:b/>
                <w:bCs/>
                <w:color w:val="FFFFFF" w:themeColor="background1"/>
              </w:rPr>
              <w:t>Bron</w:t>
            </w:r>
          </w:p>
        </w:tc>
      </w:tr>
      <w:tr w:rsidR="00745823" w14:paraId="328379E0" w14:textId="77777777" w:rsidTr="001274D7">
        <w:tc>
          <w:tcPr>
            <w:tcW w:w="596" w:type="dxa"/>
          </w:tcPr>
          <w:p w14:paraId="5EAC7D9E" w14:textId="510E5129" w:rsidR="00745823" w:rsidRDefault="00B423A8" w:rsidP="00F5606F">
            <w:pPr>
              <w:jc w:val="right"/>
            </w:pPr>
            <w:r>
              <w:t>1</w:t>
            </w:r>
          </w:p>
        </w:tc>
        <w:tc>
          <w:tcPr>
            <w:tcW w:w="5686" w:type="dxa"/>
          </w:tcPr>
          <w:p w14:paraId="1A5BF808" w14:textId="700096BE" w:rsidR="00745823" w:rsidRDefault="00B423A8" w:rsidP="00F5606F">
            <w:r w:rsidRPr="00794FF3">
              <w:t>De Gebruiker moet een offerte aan kunnen vragen van d</w:t>
            </w:r>
            <w:r>
              <w:t>e producten</w:t>
            </w:r>
          </w:p>
        </w:tc>
        <w:tc>
          <w:tcPr>
            <w:tcW w:w="516" w:type="dxa"/>
          </w:tcPr>
          <w:p w14:paraId="55471862" w14:textId="77777777" w:rsidR="00745823" w:rsidRDefault="00745823" w:rsidP="00F5606F">
            <w:r>
              <w:t>F</w:t>
            </w:r>
          </w:p>
        </w:tc>
        <w:tc>
          <w:tcPr>
            <w:tcW w:w="907" w:type="dxa"/>
          </w:tcPr>
          <w:p w14:paraId="237F3A66" w14:textId="77777777" w:rsidR="00745823" w:rsidRDefault="00745823" w:rsidP="00F5606F">
            <w:r>
              <w:t>Must</w:t>
            </w:r>
          </w:p>
        </w:tc>
        <w:tc>
          <w:tcPr>
            <w:tcW w:w="1504" w:type="dxa"/>
          </w:tcPr>
          <w:p w14:paraId="62F029E1" w14:textId="06B1D058" w:rsidR="00745823" w:rsidRDefault="00BB5BE5" w:rsidP="00F5606F">
            <w:r>
              <w:t>Developer</w:t>
            </w:r>
          </w:p>
        </w:tc>
      </w:tr>
      <w:tr w:rsidR="00BB5BE5" w14:paraId="1198AB33" w14:textId="77777777" w:rsidTr="001274D7">
        <w:tc>
          <w:tcPr>
            <w:tcW w:w="596" w:type="dxa"/>
          </w:tcPr>
          <w:p w14:paraId="19500A9C" w14:textId="28EC89D0" w:rsidR="00BB5BE5" w:rsidRDefault="00BB5BE5" w:rsidP="00F5606F">
            <w:pPr>
              <w:jc w:val="right"/>
            </w:pPr>
            <w:r>
              <w:t>2</w:t>
            </w:r>
          </w:p>
        </w:tc>
        <w:tc>
          <w:tcPr>
            <w:tcW w:w="5686" w:type="dxa"/>
          </w:tcPr>
          <w:p w14:paraId="2EB3B673" w14:textId="0C3720D7" w:rsidR="00BB5BE5" w:rsidRPr="00794FF3" w:rsidRDefault="000A72A7" w:rsidP="00F5606F">
            <w:r>
              <w:t>De applicatie moet offline te gebruiken zijn zodat de gebruikers ook op plekken zonder internet trailers kunnen bestellen en kunnen tonen</w:t>
            </w:r>
          </w:p>
        </w:tc>
        <w:tc>
          <w:tcPr>
            <w:tcW w:w="516" w:type="dxa"/>
          </w:tcPr>
          <w:p w14:paraId="3F6B20F6" w14:textId="3D09E1EF" w:rsidR="00BB5BE5" w:rsidRDefault="00201BFE" w:rsidP="00F5606F">
            <w:r>
              <w:t>F</w:t>
            </w:r>
          </w:p>
        </w:tc>
        <w:tc>
          <w:tcPr>
            <w:tcW w:w="907" w:type="dxa"/>
          </w:tcPr>
          <w:p w14:paraId="0BDC4647" w14:textId="6EEAC59E" w:rsidR="00BB5BE5" w:rsidRDefault="00201BFE" w:rsidP="00F5606F">
            <w:r>
              <w:t>Must</w:t>
            </w:r>
          </w:p>
        </w:tc>
        <w:tc>
          <w:tcPr>
            <w:tcW w:w="1504" w:type="dxa"/>
          </w:tcPr>
          <w:p w14:paraId="1C80BB28" w14:textId="266997EE" w:rsidR="00BB5BE5" w:rsidRDefault="00201BFE" w:rsidP="00F5606F">
            <w:r>
              <w:t>Klant</w:t>
            </w:r>
          </w:p>
        </w:tc>
      </w:tr>
      <w:tr w:rsidR="00201BFE" w14:paraId="3A0BE406" w14:textId="77777777" w:rsidTr="001274D7">
        <w:tc>
          <w:tcPr>
            <w:tcW w:w="596" w:type="dxa"/>
          </w:tcPr>
          <w:p w14:paraId="24B9362F" w14:textId="75378D0C" w:rsidR="00201BFE" w:rsidRDefault="00201BFE" w:rsidP="00F5606F">
            <w:pPr>
              <w:jc w:val="right"/>
            </w:pPr>
            <w:r>
              <w:t>3</w:t>
            </w:r>
          </w:p>
        </w:tc>
        <w:tc>
          <w:tcPr>
            <w:tcW w:w="5686" w:type="dxa"/>
          </w:tcPr>
          <w:p w14:paraId="70607F8A" w14:textId="6A17598F" w:rsidR="00201BFE" w:rsidRDefault="00105555" w:rsidP="00F5606F">
            <w:r w:rsidRPr="00794FF3">
              <w:t>Als gebruiker wil ik kunnen zien wanneer de applicatie niet met het internet verbonden is.</w:t>
            </w:r>
          </w:p>
        </w:tc>
        <w:tc>
          <w:tcPr>
            <w:tcW w:w="516" w:type="dxa"/>
          </w:tcPr>
          <w:p w14:paraId="4109C280" w14:textId="36447A3E" w:rsidR="00201BFE" w:rsidRDefault="00105555" w:rsidP="00F5606F">
            <w:r>
              <w:t>F</w:t>
            </w:r>
          </w:p>
        </w:tc>
        <w:tc>
          <w:tcPr>
            <w:tcW w:w="907" w:type="dxa"/>
          </w:tcPr>
          <w:p w14:paraId="2E777B99" w14:textId="6674A724" w:rsidR="00201BFE" w:rsidRDefault="00105555" w:rsidP="00F5606F">
            <w:proofErr w:type="spellStart"/>
            <w:r>
              <w:t>Should</w:t>
            </w:r>
            <w:proofErr w:type="spellEnd"/>
          </w:p>
        </w:tc>
        <w:tc>
          <w:tcPr>
            <w:tcW w:w="1504" w:type="dxa"/>
          </w:tcPr>
          <w:p w14:paraId="38CD60EB" w14:textId="461D4832" w:rsidR="00201BFE" w:rsidRDefault="00105555" w:rsidP="00F5606F">
            <w:r>
              <w:t>Klant</w:t>
            </w:r>
          </w:p>
        </w:tc>
      </w:tr>
      <w:tr w:rsidR="00105555" w14:paraId="4DBFA17C" w14:textId="77777777" w:rsidTr="001274D7">
        <w:tc>
          <w:tcPr>
            <w:tcW w:w="596" w:type="dxa"/>
          </w:tcPr>
          <w:p w14:paraId="52F71C59" w14:textId="4BA2E810" w:rsidR="00105555" w:rsidRDefault="00105555" w:rsidP="00F5606F">
            <w:pPr>
              <w:jc w:val="right"/>
            </w:pPr>
            <w:r>
              <w:t>4</w:t>
            </w:r>
          </w:p>
        </w:tc>
        <w:tc>
          <w:tcPr>
            <w:tcW w:w="5686" w:type="dxa"/>
          </w:tcPr>
          <w:p w14:paraId="6D076DDA" w14:textId="3A677EA4" w:rsidR="00105555" w:rsidRPr="00794FF3" w:rsidRDefault="004A631B" w:rsidP="00F5606F">
            <w:r w:rsidRPr="007355BD">
              <w:t>Als gebruiker wil ik kunnen zien waar de andere gebruikers zich bevinden.</w:t>
            </w:r>
          </w:p>
        </w:tc>
        <w:tc>
          <w:tcPr>
            <w:tcW w:w="516" w:type="dxa"/>
          </w:tcPr>
          <w:p w14:paraId="510E3722" w14:textId="24DEEE59" w:rsidR="00105555" w:rsidRDefault="004A631B" w:rsidP="00F5606F">
            <w:r>
              <w:t>F</w:t>
            </w:r>
          </w:p>
        </w:tc>
        <w:tc>
          <w:tcPr>
            <w:tcW w:w="907" w:type="dxa"/>
          </w:tcPr>
          <w:p w14:paraId="296605C5" w14:textId="64BF835A" w:rsidR="00105555" w:rsidRDefault="004A631B" w:rsidP="00F5606F">
            <w:proofErr w:type="spellStart"/>
            <w:r>
              <w:t>Could</w:t>
            </w:r>
            <w:proofErr w:type="spellEnd"/>
          </w:p>
        </w:tc>
        <w:tc>
          <w:tcPr>
            <w:tcW w:w="1504" w:type="dxa"/>
          </w:tcPr>
          <w:p w14:paraId="49F8180E" w14:textId="728CC0FE" w:rsidR="00105555" w:rsidRDefault="004A631B" w:rsidP="00F5606F">
            <w:r>
              <w:t>Klant</w:t>
            </w:r>
          </w:p>
        </w:tc>
      </w:tr>
      <w:tr w:rsidR="001274D7" w14:paraId="1BCF2259" w14:textId="77777777" w:rsidTr="001274D7">
        <w:tc>
          <w:tcPr>
            <w:tcW w:w="596" w:type="dxa"/>
          </w:tcPr>
          <w:p w14:paraId="028ECB30" w14:textId="6A51D773" w:rsidR="001274D7" w:rsidRDefault="001274D7" w:rsidP="001274D7">
            <w:pPr>
              <w:jc w:val="right"/>
            </w:pPr>
            <w:r>
              <w:t>5</w:t>
            </w:r>
          </w:p>
        </w:tc>
        <w:tc>
          <w:tcPr>
            <w:tcW w:w="5686" w:type="dxa"/>
          </w:tcPr>
          <w:p w14:paraId="3B159C6C" w14:textId="0379B702" w:rsidR="001274D7" w:rsidRPr="007355BD" w:rsidRDefault="001274D7" w:rsidP="001274D7">
            <w:r>
              <w:t>Er moet een melding komen naar alle gebruikers zodra een klant een bestelling heeft gemaakt</w:t>
            </w:r>
          </w:p>
        </w:tc>
        <w:tc>
          <w:tcPr>
            <w:tcW w:w="516" w:type="dxa"/>
          </w:tcPr>
          <w:p w14:paraId="471EA69D" w14:textId="6F6E840B" w:rsidR="001274D7" w:rsidRDefault="001274D7" w:rsidP="001274D7">
            <w:r>
              <w:t>F</w:t>
            </w:r>
          </w:p>
        </w:tc>
        <w:tc>
          <w:tcPr>
            <w:tcW w:w="907" w:type="dxa"/>
          </w:tcPr>
          <w:p w14:paraId="7DEABB89" w14:textId="7DCC7C4C" w:rsidR="001274D7" w:rsidRDefault="001274D7" w:rsidP="001274D7">
            <w:proofErr w:type="spellStart"/>
            <w:r>
              <w:t>Could</w:t>
            </w:r>
            <w:proofErr w:type="spellEnd"/>
          </w:p>
        </w:tc>
        <w:tc>
          <w:tcPr>
            <w:tcW w:w="1504" w:type="dxa"/>
          </w:tcPr>
          <w:p w14:paraId="31296331" w14:textId="28C97BCD" w:rsidR="001274D7" w:rsidRDefault="001274D7" w:rsidP="001274D7">
            <w:r>
              <w:t>Klant</w:t>
            </w:r>
          </w:p>
        </w:tc>
      </w:tr>
      <w:tr w:rsidR="001274D7" w14:paraId="6E87E920" w14:textId="77777777" w:rsidTr="001274D7">
        <w:tc>
          <w:tcPr>
            <w:tcW w:w="596" w:type="dxa"/>
          </w:tcPr>
          <w:p w14:paraId="1DFD6496" w14:textId="6F077612" w:rsidR="001274D7" w:rsidRDefault="001274D7" w:rsidP="001274D7">
            <w:pPr>
              <w:jc w:val="right"/>
            </w:pPr>
            <w:r>
              <w:t>6</w:t>
            </w:r>
          </w:p>
        </w:tc>
        <w:tc>
          <w:tcPr>
            <w:tcW w:w="5686" w:type="dxa"/>
          </w:tcPr>
          <w:p w14:paraId="1D0883FE" w14:textId="0B1F7007" w:rsidR="001274D7" w:rsidRPr="007355BD" w:rsidRDefault="001274D7" w:rsidP="001274D7">
            <w:r w:rsidRPr="007355BD">
              <w:t xml:space="preserve">Als TRIMM wil ik kunnen zien welke klant, welke </w:t>
            </w:r>
            <w:r>
              <w:t>trailers</w:t>
            </w:r>
            <w:r w:rsidRPr="007355BD">
              <w:t xml:space="preserve"> besteld, met behulp van REST API</w:t>
            </w:r>
          </w:p>
        </w:tc>
        <w:tc>
          <w:tcPr>
            <w:tcW w:w="516" w:type="dxa"/>
          </w:tcPr>
          <w:p w14:paraId="6ABC7546" w14:textId="6F4EC0F0" w:rsidR="001274D7" w:rsidRDefault="001274D7" w:rsidP="001274D7">
            <w:r>
              <w:t>F</w:t>
            </w:r>
          </w:p>
        </w:tc>
        <w:tc>
          <w:tcPr>
            <w:tcW w:w="907" w:type="dxa"/>
          </w:tcPr>
          <w:p w14:paraId="5AEBDBA4" w14:textId="33FBCBC6" w:rsidR="001274D7" w:rsidRDefault="001274D7" w:rsidP="001274D7">
            <w:r>
              <w:t>Must</w:t>
            </w:r>
          </w:p>
        </w:tc>
        <w:tc>
          <w:tcPr>
            <w:tcW w:w="1504" w:type="dxa"/>
          </w:tcPr>
          <w:p w14:paraId="2555FAEC" w14:textId="228643FF" w:rsidR="001274D7" w:rsidRDefault="001274D7" w:rsidP="001274D7">
            <w:r>
              <w:t>Developer</w:t>
            </w:r>
          </w:p>
        </w:tc>
      </w:tr>
      <w:tr w:rsidR="001274D7" w14:paraId="7E857922" w14:textId="77777777" w:rsidTr="001274D7">
        <w:tc>
          <w:tcPr>
            <w:tcW w:w="596" w:type="dxa"/>
          </w:tcPr>
          <w:p w14:paraId="7EF7A207" w14:textId="24492247" w:rsidR="001274D7" w:rsidRDefault="001274D7" w:rsidP="001274D7">
            <w:pPr>
              <w:jc w:val="right"/>
            </w:pPr>
            <w:r>
              <w:t>7</w:t>
            </w:r>
          </w:p>
        </w:tc>
        <w:tc>
          <w:tcPr>
            <w:tcW w:w="5686" w:type="dxa"/>
          </w:tcPr>
          <w:p w14:paraId="7D0FDD87" w14:textId="49C24396" w:rsidR="001274D7" w:rsidRPr="007355BD" w:rsidRDefault="001274D7" w:rsidP="001274D7">
            <w:r>
              <w:t>Als gebruiker wil ik kunnen filteren op bepaalde onderdelen van de trailers</w:t>
            </w:r>
          </w:p>
        </w:tc>
        <w:tc>
          <w:tcPr>
            <w:tcW w:w="516" w:type="dxa"/>
          </w:tcPr>
          <w:p w14:paraId="64B26EF7" w14:textId="3CA7A8DC" w:rsidR="001274D7" w:rsidRDefault="001274D7" w:rsidP="001274D7">
            <w:r>
              <w:t>F</w:t>
            </w:r>
          </w:p>
        </w:tc>
        <w:tc>
          <w:tcPr>
            <w:tcW w:w="907" w:type="dxa"/>
          </w:tcPr>
          <w:p w14:paraId="2C57DB5D" w14:textId="0705D1D3" w:rsidR="001274D7" w:rsidRDefault="001274D7" w:rsidP="001274D7">
            <w:proofErr w:type="spellStart"/>
            <w:r>
              <w:t>Should</w:t>
            </w:r>
            <w:proofErr w:type="spellEnd"/>
          </w:p>
        </w:tc>
        <w:tc>
          <w:tcPr>
            <w:tcW w:w="1504" w:type="dxa"/>
          </w:tcPr>
          <w:p w14:paraId="41874C43" w14:textId="054F2D39" w:rsidR="001274D7" w:rsidRDefault="001274D7" w:rsidP="001274D7">
            <w:r>
              <w:t>Developer</w:t>
            </w:r>
          </w:p>
        </w:tc>
      </w:tr>
      <w:tr w:rsidR="001274D7" w14:paraId="26903D84" w14:textId="77777777" w:rsidTr="001274D7">
        <w:tc>
          <w:tcPr>
            <w:tcW w:w="596" w:type="dxa"/>
          </w:tcPr>
          <w:p w14:paraId="1EBEDD43" w14:textId="4745C498" w:rsidR="001274D7" w:rsidRDefault="001274D7" w:rsidP="001274D7">
            <w:pPr>
              <w:jc w:val="right"/>
            </w:pPr>
            <w:r>
              <w:t>8</w:t>
            </w:r>
          </w:p>
        </w:tc>
        <w:tc>
          <w:tcPr>
            <w:tcW w:w="5686" w:type="dxa"/>
          </w:tcPr>
          <w:p w14:paraId="1B3B28A6" w14:textId="4D8A9EEA" w:rsidR="001274D7" w:rsidRPr="007355BD" w:rsidRDefault="001274D7" w:rsidP="001274D7">
            <w:r>
              <w:t>De klant kan telefonisch contact opnemen om de bestelling te wijzigen</w:t>
            </w:r>
          </w:p>
        </w:tc>
        <w:tc>
          <w:tcPr>
            <w:tcW w:w="516" w:type="dxa"/>
          </w:tcPr>
          <w:p w14:paraId="47932735" w14:textId="59FF5EC8" w:rsidR="001274D7" w:rsidRDefault="001274D7" w:rsidP="001274D7">
            <w:r>
              <w:t>NF</w:t>
            </w:r>
          </w:p>
        </w:tc>
        <w:tc>
          <w:tcPr>
            <w:tcW w:w="907" w:type="dxa"/>
          </w:tcPr>
          <w:p w14:paraId="7353F59A" w14:textId="34E40E73" w:rsidR="001274D7" w:rsidRDefault="001274D7" w:rsidP="001274D7">
            <w:proofErr w:type="spellStart"/>
            <w:r>
              <w:t>Should</w:t>
            </w:r>
            <w:proofErr w:type="spellEnd"/>
          </w:p>
        </w:tc>
        <w:tc>
          <w:tcPr>
            <w:tcW w:w="1504" w:type="dxa"/>
          </w:tcPr>
          <w:p w14:paraId="77021944" w14:textId="2C0B2BEB" w:rsidR="001274D7" w:rsidRDefault="001274D7" w:rsidP="001274D7">
            <w:r>
              <w:t>Klant</w:t>
            </w:r>
          </w:p>
        </w:tc>
      </w:tr>
      <w:tr w:rsidR="001274D7" w14:paraId="5E381EA5" w14:textId="77777777" w:rsidTr="001274D7">
        <w:tc>
          <w:tcPr>
            <w:tcW w:w="596" w:type="dxa"/>
          </w:tcPr>
          <w:p w14:paraId="6B457641" w14:textId="7558A6FF" w:rsidR="001274D7" w:rsidRDefault="001274D7" w:rsidP="001274D7">
            <w:pPr>
              <w:jc w:val="right"/>
            </w:pPr>
            <w:r>
              <w:t>9</w:t>
            </w:r>
          </w:p>
        </w:tc>
        <w:tc>
          <w:tcPr>
            <w:tcW w:w="5686" w:type="dxa"/>
          </w:tcPr>
          <w:p w14:paraId="62D67B25" w14:textId="03C9197F" w:rsidR="001274D7" w:rsidRDefault="001274D7" w:rsidP="001274D7">
            <w:r w:rsidRPr="007355BD">
              <w:t>Het systeem moet gebouwd worden met de volgende codeer talen: HTML</w:t>
            </w:r>
            <w:r>
              <w:t>,</w:t>
            </w:r>
            <w:r w:rsidRPr="007355BD">
              <w:t xml:space="preserve"> CSS,</w:t>
            </w:r>
            <w:r>
              <w:t xml:space="preserve"> </w:t>
            </w:r>
            <w:proofErr w:type="spellStart"/>
            <w:r>
              <w:t>JavaScript</w:t>
            </w:r>
            <w:proofErr w:type="spellEnd"/>
            <w:r>
              <w:t>,</w:t>
            </w:r>
            <w:r w:rsidRPr="007355BD">
              <w:t xml:space="preserve"> </w:t>
            </w:r>
            <w:proofErr w:type="spellStart"/>
            <w:r w:rsidRPr="007355BD">
              <w:t>java</w:t>
            </w:r>
            <w:proofErr w:type="spellEnd"/>
            <w:r w:rsidRPr="007355BD">
              <w:t>,</w:t>
            </w:r>
            <w:r>
              <w:t xml:space="preserve"> Spring </w:t>
            </w:r>
            <w:proofErr w:type="gramStart"/>
            <w:r>
              <w:t>Boot</w:t>
            </w:r>
            <w:r w:rsidRPr="007355BD">
              <w:t xml:space="preserve"> ,</w:t>
            </w:r>
            <w:proofErr w:type="gramEnd"/>
            <w:r w:rsidRPr="007355BD">
              <w:t xml:space="preserve"> Vue.js</w:t>
            </w:r>
          </w:p>
        </w:tc>
        <w:tc>
          <w:tcPr>
            <w:tcW w:w="516" w:type="dxa"/>
          </w:tcPr>
          <w:p w14:paraId="593F2B0F" w14:textId="54E3C67F" w:rsidR="001274D7" w:rsidRDefault="001274D7" w:rsidP="001274D7">
            <w:r>
              <w:t>NF</w:t>
            </w:r>
          </w:p>
        </w:tc>
        <w:tc>
          <w:tcPr>
            <w:tcW w:w="907" w:type="dxa"/>
          </w:tcPr>
          <w:p w14:paraId="6763B883" w14:textId="4142DA2B" w:rsidR="001274D7" w:rsidRDefault="001274D7" w:rsidP="001274D7">
            <w:r>
              <w:t>Must</w:t>
            </w:r>
          </w:p>
        </w:tc>
        <w:tc>
          <w:tcPr>
            <w:tcW w:w="1504" w:type="dxa"/>
          </w:tcPr>
          <w:p w14:paraId="77AA602A" w14:textId="3CB869E8" w:rsidR="001274D7" w:rsidRDefault="001274D7" w:rsidP="001274D7">
            <w:r>
              <w:t>Developer</w:t>
            </w:r>
          </w:p>
        </w:tc>
      </w:tr>
      <w:tr w:rsidR="001274D7" w14:paraId="6144F3C3" w14:textId="77777777" w:rsidTr="001274D7">
        <w:tc>
          <w:tcPr>
            <w:tcW w:w="596" w:type="dxa"/>
          </w:tcPr>
          <w:p w14:paraId="18E4864A" w14:textId="5929828C" w:rsidR="001274D7" w:rsidRDefault="001274D7" w:rsidP="001274D7">
            <w:pPr>
              <w:jc w:val="right"/>
            </w:pPr>
            <w:r>
              <w:t>10</w:t>
            </w:r>
          </w:p>
        </w:tc>
        <w:tc>
          <w:tcPr>
            <w:tcW w:w="5686" w:type="dxa"/>
          </w:tcPr>
          <w:p w14:paraId="12008570" w14:textId="328F370F" w:rsidR="001274D7" w:rsidRDefault="001274D7" w:rsidP="001274D7">
            <w:r w:rsidRPr="007355BD">
              <w:t>Als gebruiker wil ik toestemming moeten geven om mijn locatie naar andere gebruikers te zenden.</w:t>
            </w:r>
          </w:p>
        </w:tc>
        <w:tc>
          <w:tcPr>
            <w:tcW w:w="516" w:type="dxa"/>
          </w:tcPr>
          <w:p w14:paraId="390BCC87" w14:textId="3B4019FC" w:rsidR="001274D7" w:rsidRDefault="001274D7" w:rsidP="001274D7">
            <w:r>
              <w:t>NF</w:t>
            </w:r>
          </w:p>
        </w:tc>
        <w:tc>
          <w:tcPr>
            <w:tcW w:w="907" w:type="dxa"/>
          </w:tcPr>
          <w:p w14:paraId="14B22708" w14:textId="2531A2BA" w:rsidR="001274D7" w:rsidRDefault="001274D7" w:rsidP="001274D7">
            <w:proofErr w:type="spellStart"/>
            <w:r>
              <w:t>Could</w:t>
            </w:r>
            <w:proofErr w:type="spellEnd"/>
          </w:p>
        </w:tc>
        <w:tc>
          <w:tcPr>
            <w:tcW w:w="1504" w:type="dxa"/>
          </w:tcPr>
          <w:p w14:paraId="119020BF" w14:textId="7C3C8CAA" w:rsidR="001274D7" w:rsidRDefault="001274D7" w:rsidP="001274D7">
            <w:r>
              <w:t>Developer</w:t>
            </w:r>
          </w:p>
        </w:tc>
      </w:tr>
    </w:tbl>
    <w:p w14:paraId="78E757BE" w14:textId="77777777" w:rsidR="0040173A" w:rsidRPr="0040173A" w:rsidRDefault="0040173A" w:rsidP="0040173A">
      <w:bookmarkStart w:id="11" w:name="_Toc70067006"/>
    </w:p>
    <w:p w14:paraId="5E1E1E44" w14:textId="77777777" w:rsidR="0040173A" w:rsidRDefault="0040173A" w:rsidP="0040173A">
      <w:pPr>
        <w:pStyle w:val="Kop1"/>
      </w:pPr>
      <w:bookmarkStart w:id="12" w:name="_Toc70327639"/>
      <w:r>
        <w:lastRenderedPageBreak/>
        <w:t>Gebruikersplatform</w:t>
      </w:r>
      <w:bookmarkEnd w:id="11"/>
      <w:bookmarkEnd w:id="12"/>
    </w:p>
    <w:p w14:paraId="447BF57D" w14:textId="16BDCAE6" w:rsidR="0040173A" w:rsidRDefault="0040173A" w:rsidP="0040173A">
      <w:r>
        <w:t xml:space="preserve">Hier </w:t>
      </w:r>
      <w:r w:rsidR="00293F77">
        <w:t xml:space="preserve">wordt beschreven wat de benodigde hardware en software is voor het project. </w:t>
      </w:r>
      <w:r w:rsidR="00331B94">
        <w:t xml:space="preserve">Dus de minimale verreisden </w:t>
      </w:r>
      <w:r w:rsidR="00CB3155">
        <w:t>om</w:t>
      </w:r>
      <w:r w:rsidR="00331B94">
        <w:t xml:space="preserve"> deze PWA</w:t>
      </w:r>
      <w:r w:rsidR="00CB3155">
        <w:t xml:space="preserve"> te kunnen draaien</w:t>
      </w:r>
    </w:p>
    <w:p w14:paraId="62858DA1" w14:textId="77777777" w:rsidR="0040173A" w:rsidRPr="008D6AC7" w:rsidRDefault="0040173A" w:rsidP="0040173A">
      <w:pPr>
        <w:pStyle w:val="Kop3"/>
      </w:pPr>
      <w:bookmarkStart w:id="13" w:name="_Toc70067007"/>
      <w:bookmarkStart w:id="14" w:name="_Toc70327640"/>
      <w:r w:rsidRPr="008D6AC7">
        <w:t>Hardware</w:t>
      </w:r>
      <w:bookmarkEnd w:id="13"/>
      <w:bookmarkEnd w:id="14"/>
    </w:p>
    <w:p w14:paraId="389755CC" w14:textId="7FD3DFB3" w:rsidR="0040173A" w:rsidRDefault="0040173A" w:rsidP="0040173A">
      <w:r>
        <w:t xml:space="preserve">Een volledig inzicht in de te gebruiken hardware om de applicatie te kunnen draaien. </w:t>
      </w:r>
    </w:p>
    <w:p w14:paraId="6CB039E9" w14:textId="7E39CA63" w:rsidR="00D05CCE" w:rsidRDefault="003C2E8A" w:rsidP="0040173A">
      <w:r>
        <w:t>De PWA kan alleen draaien op</w:t>
      </w:r>
      <w:r w:rsidR="00D05CCE">
        <w:t>:</w:t>
      </w:r>
    </w:p>
    <w:p w14:paraId="0A163B9E" w14:textId="64B4A5A2" w:rsidR="006655BD" w:rsidRDefault="006655BD" w:rsidP="006655BD">
      <w:pPr>
        <w:pStyle w:val="Lijstalinea"/>
        <w:numPr>
          <w:ilvl w:val="0"/>
          <w:numId w:val="4"/>
        </w:numPr>
      </w:pPr>
      <w:r>
        <w:t>Android of Apple</w:t>
      </w:r>
    </w:p>
    <w:p w14:paraId="6368C69A" w14:textId="64308A79" w:rsidR="00077D4B" w:rsidRDefault="00077D4B" w:rsidP="00077D4B">
      <w:pPr>
        <w:pStyle w:val="Lijstalinea"/>
        <w:numPr>
          <w:ilvl w:val="0"/>
          <w:numId w:val="4"/>
        </w:numPr>
      </w:pPr>
      <w:r>
        <w:t xml:space="preserve">2gb </w:t>
      </w:r>
      <w:r w:rsidR="005723FD">
        <w:t>werk geheugen</w:t>
      </w:r>
    </w:p>
    <w:p w14:paraId="4BAFA7B4" w14:textId="18A87272" w:rsidR="00077D4B" w:rsidRDefault="00077D4B" w:rsidP="00077D4B">
      <w:pPr>
        <w:pStyle w:val="Lijstalinea"/>
        <w:numPr>
          <w:ilvl w:val="0"/>
          <w:numId w:val="4"/>
        </w:numPr>
      </w:pPr>
      <w:r>
        <w:t xml:space="preserve">2 </w:t>
      </w:r>
      <w:proofErr w:type="spellStart"/>
      <w:r>
        <w:t>cores</w:t>
      </w:r>
      <w:proofErr w:type="spellEnd"/>
    </w:p>
    <w:p w14:paraId="113B2EEC" w14:textId="51D3D0B3" w:rsidR="00077D4B" w:rsidRDefault="00077D4B" w:rsidP="00077D4B">
      <w:pPr>
        <w:pStyle w:val="Lijstalinea"/>
        <w:numPr>
          <w:ilvl w:val="0"/>
          <w:numId w:val="4"/>
        </w:numPr>
      </w:pPr>
      <w:r>
        <w:t xml:space="preserve">1gb </w:t>
      </w:r>
      <w:r w:rsidR="005723FD">
        <w:t>opslag</w:t>
      </w:r>
    </w:p>
    <w:p w14:paraId="100BA527" w14:textId="77777777" w:rsidR="000E79CF" w:rsidRDefault="000E79CF" w:rsidP="00016B1E">
      <w:pPr>
        <w:ind w:left="360"/>
      </w:pPr>
    </w:p>
    <w:p w14:paraId="20C333B3" w14:textId="72F3B2AC" w:rsidR="0040173A" w:rsidRDefault="0040173A" w:rsidP="0040173A">
      <w:pPr>
        <w:pStyle w:val="Kop3"/>
      </w:pPr>
      <w:bookmarkStart w:id="15" w:name="_Toc70067008"/>
      <w:bookmarkStart w:id="16" w:name="_Toc70327641"/>
      <w:r>
        <w:t>Software</w:t>
      </w:r>
      <w:bookmarkEnd w:id="15"/>
      <w:bookmarkEnd w:id="16"/>
    </w:p>
    <w:p w14:paraId="08CD34FF" w14:textId="12AAABE6" w:rsidR="005723FD" w:rsidRDefault="005723FD" w:rsidP="005723FD">
      <w:r>
        <w:t xml:space="preserve">Een volledig inzicht in de te gebruiken software om de applicatie te kunnen draaien. </w:t>
      </w:r>
    </w:p>
    <w:p w14:paraId="4376CEA3" w14:textId="77777777" w:rsidR="005723FD" w:rsidRDefault="005723FD" w:rsidP="005723FD">
      <w:r>
        <w:t>De PWA kan alleen draaien op:</w:t>
      </w:r>
    </w:p>
    <w:p w14:paraId="39C622F5" w14:textId="72A1742E" w:rsidR="005723FD" w:rsidRDefault="00CB3155" w:rsidP="005723FD">
      <w:pPr>
        <w:pStyle w:val="Lijstalinea"/>
        <w:numPr>
          <w:ilvl w:val="0"/>
          <w:numId w:val="4"/>
        </w:numPr>
      </w:pPr>
      <w:r>
        <w:t>IOS 13 of hoger</w:t>
      </w:r>
    </w:p>
    <w:p w14:paraId="50389280" w14:textId="12B884F6" w:rsidR="00745823" w:rsidRPr="00103A40" w:rsidRDefault="00CB3155" w:rsidP="00103A40">
      <w:pPr>
        <w:pStyle w:val="Lijstalinea"/>
        <w:numPr>
          <w:ilvl w:val="0"/>
          <w:numId w:val="4"/>
        </w:numPr>
      </w:pPr>
      <w:r>
        <w:t>Android 5 of hoger</w:t>
      </w:r>
    </w:p>
    <w:sectPr w:rsidR="00745823" w:rsidRPr="00103A40" w:rsidSect="009E6B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3C69" w14:textId="77777777" w:rsidR="00205377" w:rsidRDefault="00205377" w:rsidP="001A4233">
      <w:pPr>
        <w:spacing w:before="0"/>
      </w:pPr>
      <w:r>
        <w:separator/>
      </w:r>
    </w:p>
  </w:endnote>
  <w:endnote w:type="continuationSeparator" w:id="0">
    <w:p w14:paraId="3EBA8179" w14:textId="77777777" w:rsidR="00205377" w:rsidRDefault="00205377" w:rsidP="001A42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44C0" w14:textId="77777777" w:rsidR="004A2F82" w:rsidRDefault="004A2F82" w:rsidP="005D66E3">
    <w:pPr>
      <w:pStyle w:val="Voettekst"/>
      <w:tabs>
        <w:tab w:val="left" w:pos="577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8195" w14:textId="77777777" w:rsidR="005D66E3" w:rsidRDefault="005D66E3" w:rsidP="007555BE">
    <w:pPr>
      <w:pStyle w:val="Voettekst"/>
      <w:pBdr>
        <w:top w:val="single" w:sz="4" w:space="1" w:color="auto"/>
      </w:pBdr>
    </w:pPr>
    <w:r>
      <w:tab/>
    </w:r>
    <w:r>
      <w:tab/>
      <w:t xml:space="preserve">Pagina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D6CE" w14:textId="77777777" w:rsidR="00205377" w:rsidRDefault="00205377" w:rsidP="001A4233">
      <w:pPr>
        <w:spacing w:before="0"/>
      </w:pPr>
      <w:r>
        <w:separator/>
      </w:r>
    </w:p>
  </w:footnote>
  <w:footnote w:type="continuationSeparator" w:id="0">
    <w:p w14:paraId="77EE0214" w14:textId="77777777" w:rsidR="00205377" w:rsidRDefault="00205377" w:rsidP="001A423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C0C" w14:textId="267DBD69" w:rsidR="005D66E3" w:rsidRDefault="00575EA1" w:rsidP="001A4233">
    <w:pPr>
      <w:pStyle w:val="Koptekst"/>
      <w:pBdr>
        <w:bottom w:val="single" w:sz="4" w:space="1" w:color="auto"/>
      </w:pBdr>
    </w:pPr>
    <w:fldSimple w:instr=" TITLE   \* MERGEFORMAT ">
      <w:r w:rsidR="006962C5">
        <w:t>Functioneel Ontwerp &lt;Project&gt;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2668"/>
    <w:multiLevelType w:val="hybridMultilevel"/>
    <w:tmpl w:val="B96635A4"/>
    <w:lvl w:ilvl="0" w:tplc="DA36E68A">
      <w:start w:val="26"/>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5C0D51"/>
    <w:multiLevelType w:val="hybridMultilevel"/>
    <w:tmpl w:val="FD2AC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CA0CB4"/>
    <w:multiLevelType w:val="hybridMultilevel"/>
    <w:tmpl w:val="F7566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812FF0"/>
    <w:multiLevelType w:val="hybridMultilevel"/>
    <w:tmpl w:val="A24CC91E"/>
    <w:lvl w:ilvl="0" w:tplc="EE0CCFB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8"/>
    <w:rsid w:val="00007E48"/>
    <w:rsid w:val="00014C3B"/>
    <w:rsid w:val="00016B1E"/>
    <w:rsid w:val="00025DA4"/>
    <w:rsid w:val="000454E8"/>
    <w:rsid w:val="000723DD"/>
    <w:rsid w:val="00077D4B"/>
    <w:rsid w:val="00096960"/>
    <w:rsid w:val="000A72A7"/>
    <w:rsid w:val="000E2D5C"/>
    <w:rsid w:val="000E79CF"/>
    <w:rsid w:val="000F059E"/>
    <w:rsid w:val="00103A40"/>
    <w:rsid w:val="00105555"/>
    <w:rsid w:val="001274D7"/>
    <w:rsid w:val="00156DBD"/>
    <w:rsid w:val="00170478"/>
    <w:rsid w:val="001762C4"/>
    <w:rsid w:val="00191D50"/>
    <w:rsid w:val="001A4233"/>
    <w:rsid w:val="001C4E97"/>
    <w:rsid w:val="001D4ED6"/>
    <w:rsid w:val="00201BFE"/>
    <w:rsid w:val="00205377"/>
    <w:rsid w:val="00207B15"/>
    <w:rsid w:val="0021468A"/>
    <w:rsid w:val="00232480"/>
    <w:rsid w:val="002625DE"/>
    <w:rsid w:val="00265DA7"/>
    <w:rsid w:val="00293F77"/>
    <w:rsid w:val="00294BA9"/>
    <w:rsid w:val="002A0D00"/>
    <w:rsid w:val="002A49F7"/>
    <w:rsid w:val="002E1C03"/>
    <w:rsid w:val="00331B94"/>
    <w:rsid w:val="00347640"/>
    <w:rsid w:val="00385EC9"/>
    <w:rsid w:val="003A4599"/>
    <w:rsid w:val="003C2E8A"/>
    <w:rsid w:val="003E25EE"/>
    <w:rsid w:val="003E5A8B"/>
    <w:rsid w:val="0040173A"/>
    <w:rsid w:val="00403F26"/>
    <w:rsid w:val="00413997"/>
    <w:rsid w:val="00417E30"/>
    <w:rsid w:val="004226DF"/>
    <w:rsid w:val="004837D7"/>
    <w:rsid w:val="004911AA"/>
    <w:rsid w:val="004A2B16"/>
    <w:rsid w:val="004A2F82"/>
    <w:rsid w:val="004A631B"/>
    <w:rsid w:val="004C049D"/>
    <w:rsid w:val="004D3552"/>
    <w:rsid w:val="004F66BB"/>
    <w:rsid w:val="00500290"/>
    <w:rsid w:val="005051B4"/>
    <w:rsid w:val="00526E33"/>
    <w:rsid w:val="005723FD"/>
    <w:rsid w:val="00575EA1"/>
    <w:rsid w:val="00577DA2"/>
    <w:rsid w:val="00594690"/>
    <w:rsid w:val="005D66E3"/>
    <w:rsid w:val="005F6DA6"/>
    <w:rsid w:val="006008BE"/>
    <w:rsid w:val="00604A70"/>
    <w:rsid w:val="00636A37"/>
    <w:rsid w:val="00643DC0"/>
    <w:rsid w:val="006655BD"/>
    <w:rsid w:val="006830A0"/>
    <w:rsid w:val="00691646"/>
    <w:rsid w:val="006926D9"/>
    <w:rsid w:val="006962C5"/>
    <w:rsid w:val="006D79FC"/>
    <w:rsid w:val="00712DEB"/>
    <w:rsid w:val="00745823"/>
    <w:rsid w:val="007511F1"/>
    <w:rsid w:val="00754E1A"/>
    <w:rsid w:val="007555BE"/>
    <w:rsid w:val="00755E91"/>
    <w:rsid w:val="0076349B"/>
    <w:rsid w:val="00764EB7"/>
    <w:rsid w:val="00842C80"/>
    <w:rsid w:val="00843BEF"/>
    <w:rsid w:val="008606A5"/>
    <w:rsid w:val="008659D9"/>
    <w:rsid w:val="00865CB8"/>
    <w:rsid w:val="008B0CE4"/>
    <w:rsid w:val="008B6EF6"/>
    <w:rsid w:val="008C04A5"/>
    <w:rsid w:val="008D6AC7"/>
    <w:rsid w:val="008F47CA"/>
    <w:rsid w:val="008F5C7C"/>
    <w:rsid w:val="008F65F9"/>
    <w:rsid w:val="0091313F"/>
    <w:rsid w:val="0098390C"/>
    <w:rsid w:val="009C2475"/>
    <w:rsid w:val="009E6B9B"/>
    <w:rsid w:val="009F432A"/>
    <w:rsid w:val="00A02BA8"/>
    <w:rsid w:val="00A2369B"/>
    <w:rsid w:val="00A31363"/>
    <w:rsid w:val="00A43CAB"/>
    <w:rsid w:val="00A4598C"/>
    <w:rsid w:val="00AA532E"/>
    <w:rsid w:val="00AB78A6"/>
    <w:rsid w:val="00AC25FA"/>
    <w:rsid w:val="00AD231F"/>
    <w:rsid w:val="00AE60BC"/>
    <w:rsid w:val="00AE6FEF"/>
    <w:rsid w:val="00B03BB1"/>
    <w:rsid w:val="00B20130"/>
    <w:rsid w:val="00B423A8"/>
    <w:rsid w:val="00B458CF"/>
    <w:rsid w:val="00B825D5"/>
    <w:rsid w:val="00B8752D"/>
    <w:rsid w:val="00BB5BE5"/>
    <w:rsid w:val="00BF2B94"/>
    <w:rsid w:val="00C37585"/>
    <w:rsid w:val="00C42500"/>
    <w:rsid w:val="00C85381"/>
    <w:rsid w:val="00CB3155"/>
    <w:rsid w:val="00CD531B"/>
    <w:rsid w:val="00D05CCE"/>
    <w:rsid w:val="00D369A3"/>
    <w:rsid w:val="00D47F1B"/>
    <w:rsid w:val="00D64B0A"/>
    <w:rsid w:val="00D813F0"/>
    <w:rsid w:val="00D83573"/>
    <w:rsid w:val="00D84DED"/>
    <w:rsid w:val="00D93725"/>
    <w:rsid w:val="00DA60F3"/>
    <w:rsid w:val="00E12D0A"/>
    <w:rsid w:val="00E45FCB"/>
    <w:rsid w:val="00E61272"/>
    <w:rsid w:val="00E670AC"/>
    <w:rsid w:val="00EC3486"/>
    <w:rsid w:val="00F11435"/>
    <w:rsid w:val="00F66F0A"/>
    <w:rsid w:val="00F75501"/>
    <w:rsid w:val="00F75DFF"/>
    <w:rsid w:val="00FB12B0"/>
    <w:rsid w:val="00FB300F"/>
    <w:rsid w:val="00FB33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ACAEC"/>
  <w15:chartTrackingRefBased/>
  <w15:docId w15:val="{798A1054-2D30-4561-972B-9A364A1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04A5"/>
    <w:pPr>
      <w:spacing w:before="120" w:after="0" w:line="240" w:lineRule="auto"/>
    </w:pPr>
    <w:rPr>
      <w:rFonts w:ascii="Verdana" w:hAnsi="Verdana"/>
      <w:sz w:val="20"/>
    </w:rPr>
  </w:style>
  <w:style w:type="paragraph" w:styleId="Kop1">
    <w:name w:val="heading 1"/>
    <w:basedOn w:val="Standaard"/>
    <w:next w:val="Standaard"/>
    <w:link w:val="Kop1Char"/>
    <w:uiPriority w:val="9"/>
    <w:qFormat/>
    <w:rsid w:val="001A4233"/>
    <w:pPr>
      <w:keepNext/>
      <w:keepLines/>
      <w:pageBreakBefore/>
      <w:spacing w:before="240" w:after="240"/>
      <w:outlineLvl w:val="0"/>
    </w:pPr>
    <w:rPr>
      <w:rFonts w:eastAsiaTheme="majorEastAsia" w:cstheme="majorBidi"/>
      <w:color w:val="009C82"/>
      <w:sz w:val="40"/>
      <w:szCs w:val="40"/>
    </w:rPr>
  </w:style>
  <w:style w:type="paragraph" w:styleId="Kop2">
    <w:name w:val="heading 2"/>
    <w:basedOn w:val="Standaard"/>
    <w:next w:val="Standaard"/>
    <w:link w:val="Kop2Char"/>
    <w:uiPriority w:val="9"/>
    <w:unhideWhenUsed/>
    <w:qFormat/>
    <w:rsid w:val="001A4233"/>
    <w:pPr>
      <w:keepNext/>
      <w:keepLines/>
      <w:spacing w:before="240" w:after="120"/>
      <w:outlineLvl w:val="1"/>
    </w:pPr>
    <w:rPr>
      <w:rFonts w:eastAsiaTheme="majorEastAsia" w:cstheme="majorBidi"/>
      <w:color w:val="009C82"/>
      <w:sz w:val="32"/>
      <w:szCs w:val="32"/>
    </w:rPr>
  </w:style>
  <w:style w:type="paragraph" w:styleId="Kop3">
    <w:name w:val="heading 3"/>
    <w:basedOn w:val="Standaard"/>
    <w:next w:val="Standaard"/>
    <w:link w:val="Kop3Char"/>
    <w:uiPriority w:val="9"/>
    <w:unhideWhenUsed/>
    <w:qFormat/>
    <w:rsid w:val="008D6AC7"/>
    <w:pPr>
      <w:keepNext/>
      <w:keepLines/>
      <w:spacing w:before="240" w:after="120"/>
      <w:outlineLvl w:val="2"/>
    </w:pPr>
    <w:rPr>
      <w:rFonts w:asciiTheme="majorHAnsi" w:eastAsiaTheme="majorEastAsia" w:hAnsiTheme="majorHAnsi" w:cstheme="majorBidi"/>
      <w:color w:val="009C8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D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A4233"/>
    <w:rPr>
      <w:rFonts w:ascii="Verdana" w:eastAsiaTheme="majorEastAsia" w:hAnsi="Verdana" w:cstheme="majorBidi"/>
      <w:color w:val="009C82"/>
      <w:sz w:val="40"/>
      <w:szCs w:val="40"/>
    </w:rPr>
  </w:style>
  <w:style w:type="paragraph" w:customStyle="1" w:styleId="paragraph">
    <w:name w:val="paragraph"/>
    <w:basedOn w:val="Standaard"/>
    <w:rsid w:val="00F75DFF"/>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F75DFF"/>
  </w:style>
  <w:style w:type="character" w:customStyle="1" w:styleId="normaltextrun">
    <w:name w:val="normaltextrun"/>
    <w:basedOn w:val="Standaardalinea-lettertype"/>
    <w:rsid w:val="00F75DFF"/>
  </w:style>
  <w:style w:type="character" w:customStyle="1" w:styleId="contextualspellingandgrammarerror">
    <w:name w:val="contextualspellingandgrammarerror"/>
    <w:basedOn w:val="Standaardalinea-lettertype"/>
    <w:rsid w:val="00F75DFF"/>
  </w:style>
  <w:style w:type="character" w:customStyle="1" w:styleId="eop">
    <w:name w:val="eop"/>
    <w:basedOn w:val="Standaardalinea-lettertype"/>
    <w:rsid w:val="00F75DFF"/>
  </w:style>
  <w:style w:type="paragraph" w:styleId="Koptekst">
    <w:name w:val="header"/>
    <w:basedOn w:val="Standaard"/>
    <w:link w:val="KoptekstChar"/>
    <w:uiPriority w:val="99"/>
    <w:unhideWhenUsed/>
    <w:rsid w:val="001A4233"/>
    <w:pPr>
      <w:tabs>
        <w:tab w:val="center" w:pos="4536"/>
        <w:tab w:val="right" w:pos="9072"/>
      </w:tabs>
      <w:spacing w:before="0"/>
    </w:pPr>
  </w:style>
  <w:style w:type="character" w:customStyle="1" w:styleId="KoptekstChar">
    <w:name w:val="Koptekst Char"/>
    <w:basedOn w:val="Standaardalinea-lettertype"/>
    <w:link w:val="Koptekst"/>
    <w:uiPriority w:val="99"/>
    <w:rsid w:val="001A4233"/>
    <w:rPr>
      <w:rFonts w:ascii="Verdana" w:hAnsi="Verdana"/>
      <w:sz w:val="20"/>
    </w:rPr>
  </w:style>
  <w:style w:type="paragraph" w:styleId="Voettekst">
    <w:name w:val="footer"/>
    <w:basedOn w:val="Standaard"/>
    <w:link w:val="VoettekstChar"/>
    <w:uiPriority w:val="99"/>
    <w:unhideWhenUsed/>
    <w:rsid w:val="001A4233"/>
    <w:pPr>
      <w:tabs>
        <w:tab w:val="center" w:pos="4536"/>
        <w:tab w:val="right" w:pos="9072"/>
      </w:tabs>
      <w:spacing w:before="0"/>
    </w:pPr>
  </w:style>
  <w:style w:type="character" w:customStyle="1" w:styleId="VoettekstChar">
    <w:name w:val="Voettekst Char"/>
    <w:basedOn w:val="Standaardalinea-lettertype"/>
    <w:link w:val="Voettekst"/>
    <w:uiPriority w:val="99"/>
    <w:rsid w:val="001A4233"/>
    <w:rPr>
      <w:rFonts w:ascii="Verdana" w:hAnsi="Verdana"/>
      <w:sz w:val="20"/>
    </w:rPr>
  </w:style>
  <w:style w:type="character" w:customStyle="1" w:styleId="Kop2Char">
    <w:name w:val="Kop 2 Char"/>
    <w:basedOn w:val="Standaardalinea-lettertype"/>
    <w:link w:val="Kop2"/>
    <w:uiPriority w:val="9"/>
    <w:rsid w:val="001A4233"/>
    <w:rPr>
      <w:rFonts w:ascii="Verdana" w:eastAsiaTheme="majorEastAsia" w:hAnsi="Verdana" w:cstheme="majorBidi"/>
      <w:color w:val="009C82"/>
      <w:sz w:val="32"/>
      <w:szCs w:val="32"/>
    </w:rPr>
  </w:style>
  <w:style w:type="character" w:customStyle="1" w:styleId="Kop3Char">
    <w:name w:val="Kop 3 Char"/>
    <w:basedOn w:val="Standaardalinea-lettertype"/>
    <w:link w:val="Kop3"/>
    <w:uiPriority w:val="9"/>
    <w:rsid w:val="008D6AC7"/>
    <w:rPr>
      <w:rFonts w:asciiTheme="majorHAnsi" w:eastAsiaTheme="majorEastAsia" w:hAnsiTheme="majorHAnsi" w:cstheme="majorBidi"/>
      <w:color w:val="009C82"/>
      <w:sz w:val="24"/>
      <w:szCs w:val="24"/>
    </w:rPr>
  </w:style>
  <w:style w:type="paragraph" w:styleId="Lijstalinea">
    <w:name w:val="List Paragraph"/>
    <w:basedOn w:val="Standaard"/>
    <w:uiPriority w:val="34"/>
    <w:qFormat/>
    <w:rsid w:val="00D84DED"/>
    <w:pPr>
      <w:spacing w:before="0"/>
      <w:ind w:left="720"/>
      <w:contextualSpacing/>
    </w:pPr>
  </w:style>
  <w:style w:type="table" w:customStyle="1" w:styleId="TableNormal">
    <w:name w:val="Table Normal"/>
    <w:rsid w:val="00843BE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Tabelstijl2">
    <w:name w:val="Tabelstijl 2"/>
    <w:rsid w:val="00843BEF"/>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nl-NL"/>
      <w14:textOutline w14:w="0" w14:cap="flat" w14:cmpd="sng" w14:algn="ctr">
        <w14:noFill/>
        <w14:prstDash w14:val="solid"/>
        <w14:bevel/>
      </w14:textOutline>
    </w:rPr>
  </w:style>
  <w:style w:type="paragraph" w:styleId="Titel">
    <w:name w:val="Title"/>
    <w:basedOn w:val="Standaard"/>
    <w:next w:val="Standaard"/>
    <w:link w:val="TitelChar"/>
    <w:uiPriority w:val="10"/>
    <w:qFormat/>
    <w:rsid w:val="007555BE"/>
    <w:pPr>
      <w:keepNext/>
      <w:keepLines/>
      <w:spacing w:before="0" w:after="480"/>
      <w:contextualSpacing/>
    </w:pPr>
    <w:rPr>
      <w:rFonts w:eastAsiaTheme="majorEastAsia" w:cstheme="majorBidi"/>
      <w:color w:val="009C82"/>
      <w:spacing w:val="-10"/>
      <w:kern w:val="28"/>
      <w:sz w:val="56"/>
      <w:szCs w:val="56"/>
    </w:rPr>
  </w:style>
  <w:style w:type="character" w:customStyle="1" w:styleId="TitelChar">
    <w:name w:val="Titel Char"/>
    <w:basedOn w:val="Standaardalinea-lettertype"/>
    <w:link w:val="Titel"/>
    <w:uiPriority w:val="10"/>
    <w:rsid w:val="007555BE"/>
    <w:rPr>
      <w:rFonts w:ascii="Verdana" w:eastAsiaTheme="majorEastAsia" w:hAnsi="Verdana" w:cstheme="majorBidi"/>
      <w:color w:val="009C82"/>
      <w:spacing w:val="-10"/>
      <w:kern w:val="28"/>
      <w:sz w:val="56"/>
      <w:szCs w:val="56"/>
    </w:rPr>
  </w:style>
  <w:style w:type="character" w:styleId="Hyperlink">
    <w:name w:val="Hyperlink"/>
    <w:basedOn w:val="Standaardalinea-lettertype"/>
    <w:uiPriority w:val="99"/>
    <w:unhideWhenUsed/>
    <w:rsid w:val="008C04A5"/>
    <w:rPr>
      <w:color w:val="0000FF"/>
      <w:u w:val="single"/>
    </w:rPr>
  </w:style>
  <w:style w:type="character" w:styleId="Onopgelostemelding">
    <w:name w:val="Unresolved Mention"/>
    <w:basedOn w:val="Standaardalinea-lettertype"/>
    <w:uiPriority w:val="99"/>
    <w:semiHidden/>
    <w:unhideWhenUsed/>
    <w:rsid w:val="00AD231F"/>
    <w:rPr>
      <w:color w:val="605E5C"/>
      <w:shd w:val="clear" w:color="auto" w:fill="E1DFDD"/>
    </w:rPr>
  </w:style>
  <w:style w:type="paragraph" w:styleId="Inhopg1">
    <w:name w:val="toc 1"/>
    <w:basedOn w:val="Standaard"/>
    <w:next w:val="Standaard"/>
    <w:autoRedefine/>
    <w:uiPriority w:val="39"/>
    <w:unhideWhenUsed/>
    <w:rsid w:val="008659D9"/>
    <w:pPr>
      <w:spacing w:after="100"/>
    </w:pPr>
  </w:style>
  <w:style w:type="paragraph" w:styleId="Inhopg2">
    <w:name w:val="toc 2"/>
    <w:basedOn w:val="Standaard"/>
    <w:next w:val="Standaard"/>
    <w:autoRedefine/>
    <w:uiPriority w:val="39"/>
    <w:unhideWhenUsed/>
    <w:rsid w:val="008659D9"/>
    <w:pPr>
      <w:spacing w:after="100"/>
      <w:ind w:left="200"/>
    </w:pPr>
  </w:style>
  <w:style w:type="paragraph" w:styleId="Inhopg3">
    <w:name w:val="toc 3"/>
    <w:basedOn w:val="Standaard"/>
    <w:next w:val="Standaard"/>
    <w:autoRedefine/>
    <w:uiPriority w:val="39"/>
    <w:unhideWhenUsed/>
    <w:rsid w:val="008659D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761721">
      <w:bodyDiv w:val="1"/>
      <w:marLeft w:val="0"/>
      <w:marRight w:val="0"/>
      <w:marTop w:val="0"/>
      <w:marBottom w:val="0"/>
      <w:divBdr>
        <w:top w:val="none" w:sz="0" w:space="0" w:color="auto"/>
        <w:left w:val="none" w:sz="0" w:space="0" w:color="auto"/>
        <w:bottom w:val="none" w:sz="0" w:space="0" w:color="auto"/>
        <w:right w:val="none" w:sz="0" w:space="0" w:color="auto"/>
      </w:divBdr>
      <w:divsChild>
        <w:div w:id="1624917723">
          <w:marLeft w:val="0"/>
          <w:marRight w:val="0"/>
          <w:marTop w:val="0"/>
          <w:marBottom w:val="0"/>
          <w:divBdr>
            <w:top w:val="none" w:sz="0" w:space="0" w:color="auto"/>
            <w:left w:val="none" w:sz="0" w:space="0" w:color="auto"/>
            <w:bottom w:val="none" w:sz="0" w:space="0" w:color="auto"/>
            <w:right w:val="none" w:sz="0" w:space="0" w:color="auto"/>
          </w:divBdr>
        </w:div>
        <w:div w:id="1552114647">
          <w:marLeft w:val="0"/>
          <w:marRight w:val="0"/>
          <w:marTop w:val="0"/>
          <w:marBottom w:val="0"/>
          <w:divBdr>
            <w:top w:val="none" w:sz="0" w:space="0" w:color="auto"/>
            <w:left w:val="none" w:sz="0" w:space="0" w:color="auto"/>
            <w:bottom w:val="none" w:sz="0" w:space="0" w:color="auto"/>
            <w:right w:val="none" w:sz="0" w:space="0" w:color="auto"/>
          </w:divBdr>
        </w:div>
        <w:div w:id="1333993739">
          <w:marLeft w:val="0"/>
          <w:marRight w:val="0"/>
          <w:marTop w:val="0"/>
          <w:marBottom w:val="0"/>
          <w:divBdr>
            <w:top w:val="none" w:sz="0" w:space="0" w:color="auto"/>
            <w:left w:val="none" w:sz="0" w:space="0" w:color="auto"/>
            <w:bottom w:val="none" w:sz="0" w:space="0" w:color="auto"/>
            <w:right w:val="none" w:sz="0" w:space="0" w:color="auto"/>
          </w:divBdr>
        </w:div>
        <w:div w:id="751779041">
          <w:marLeft w:val="0"/>
          <w:marRight w:val="0"/>
          <w:marTop w:val="0"/>
          <w:marBottom w:val="0"/>
          <w:divBdr>
            <w:top w:val="none" w:sz="0" w:space="0" w:color="auto"/>
            <w:left w:val="none" w:sz="0" w:space="0" w:color="auto"/>
            <w:bottom w:val="none" w:sz="0" w:space="0" w:color="auto"/>
            <w:right w:val="none" w:sz="0" w:space="0" w:color="auto"/>
          </w:divBdr>
        </w:div>
        <w:div w:id="653070084">
          <w:marLeft w:val="0"/>
          <w:marRight w:val="0"/>
          <w:marTop w:val="0"/>
          <w:marBottom w:val="0"/>
          <w:divBdr>
            <w:top w:val="none" w:sz="0" w:space="0" w:color="auto"/>
            <w:left w:val="none" w:sz="0" w:space="0" w:color="auto"/>
            <w:bottom w:val="none" w:sz="0" w:space="0" w:color="auto"/>
            <w:right w:val="none" w:sz="0" w:space="0" w:color="auto"/>
          </w:divBdr>
        </w:div>
        <w:div w:id="560336019">
          <w:marLeft w:val="0"/>
          <w:marRight w:val="0"/>
          <w:marTop w:val="0"/>
          <w:marBottom w:val="0"/>
          <w:divBdr>
            <w:top w:val="none" w:sz="0" w:space="0" w:color="auto"/>
            <w:left w:val="none" w:sz="0" w:space="0" w:color="auto"/>
            <w:bottom w:val="none" w:sz="0" w:space="0" w:color="auto"/>
            <w:right w:val="none" w:sz="0" w:space="0" w:color="auto"/>
          </w:divBdr>
        </w:div>
        <w:div w:id="1566649002">
          <w:marLeft w:val="0"/>
          <w:marRight w:val="0"/>
          <w:marTop w:val="0"/>
          <w:marBottom w:val="0"/>
          <w:divBdr>
            <w:top w:val="none" w:sz="0" w:space="0" w:color="auto"/>
            <w:left w:val="none" w:sz="0" w:space="0" w:color="auto"/>
            <w:bottom w:val="none" w:sz="0" w:space="0" w:color="auto"/>
            <w:right w:val="none" w:sz="0" w:space="0" w:color="auto"/>
          </w:divBdr>
        </w:div>
        <w:div w:id="1040592422">
          <w:marLeft w:val="0"/>
          <w:marRight w:val="0"/>
          <w:marTop w:val="0"/>
          <w:marBottom w:val="0"/>
          <w:divBdr>
            <w:top w:val="none" w:sz="0" w:space="0" w:color="auto"/>
            <w:left w:val="none" w:sz="0" w:space="0" w:color="auto"/>
            <w:bottom w:val="none" w:sz="0" w:space="0" w:color="auto"/>
            <w:right w:val="none" w:sz="0" w:space="0" w:color="auto"/>
          </w:divBdr>
        </w:div>
        <w:div w:id="190717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m\Downloads\Functioneel%20Ontwerp%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5" ma:contentTypeDescription="Een nieuw document maken." ma:contentTypeScope="" ma:versionID="bf1d2ff51e740e451b46e7c13bf9e6da">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8575fd65d7959dd12bd4dc11d36e634e"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3:SharedWithDetails" minOccurs="0"/>
                <xsd:element ref="ns5:MediaServiceAutoKeyPoints" minOccurs="0"/>
                <xsd:element ref="ns5:MediaServiceKeyPoints" minOccurs="0"/>
                <xsd:element ref="ns5:MediaServiceLocation" minOccurs="0"/>
                <xsd:element ref="ns5:Versiebehe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Versiebeheer" ma:index="22" nillable="true" ma:displayName="Versiebeheer" ma:description="Versiebeheer" ma:internalName="Versiebehe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Versiebeheer xmlns="ab37b2fe-4f81-426e-b942-40459dbac68c" xsi:nil="true"/>
  </documentManagement>
</p:properties>
</file>

<file path=customXml/itemProps1.xml><?xml version="1.0" encoding="utf-8"?>
<ds:datastoreItem xmlns:ds="http://schemas.openxmlformats.org/officeDocument/2006/customXml" ds:itemID="{6F3EDFEA-A7DA-4B1D-8C92-75A41D23A80F}">
  <ds:schemaRefs>
    <ds:schemaRef ds:uri="http://schemas.openxmlformats.org/officeDocument/2006/bibliography"/>
  </ds:schemaRefs>
</ds:datastoreItem>
</file>

<file path=customXml/itemProps2.xml><?xml version="1.0" encoding="utf-8"?>
<ds:datastoreItem xmlns:ds="http://schemas.openxmlformats.org/officeDocument/2006/customXml" ds:itemID="{9079EB59-D9E8-41AC-970F-4D9BAAFF786B}">
  <ds:schemaRefs>
    <ds:schemaRef ds:uri="http://schemas.microsoft.com/sharepoint/v3/contenttype/forms"/>
  </ds:schemaRefs>
</ds:datastoreItem>
</file>

<file path=customXml/itemProps3.xml><?xml version="1.0" encoding="utf-8"?>
<ds:datastoreItem xmlns:ds="http://schemas.openxmlformats.org/officeDocument/2006/customXml" ds:itemID="{7406DB74-94A2-4505-9B8B-11636C009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22B73-691D-42D1-B0AC-029A26A0C943}">
  <ds:schemaRefs>
    <ds:schemaRef ds:uri="http://schemas.microsoft.com/office/2006/metadata/properties"/>
    <ds:schemaRef ds:uri="http://schemas.microsoft.com/office/infopath/2007/PartnerControls"/>
    <ds:schemaRef ds:uri="6c73e52c-07d4-4617-ab67-464747257e8d"/>
    <ds:schemaRef ds:uri="ab37b2fe-4f81-426e-b942-40459dbac68c"/>
  </ds:schemaRefs>
</ds:datastoreItem>
</file>

<file path=docProps/app.xml><?xml version="1.0" encoding="utf-8"?>
<Properties xmlns="http://schemas.openxmlformats.org/officeDocument/2006/extended-properties" xmlns:vt="http://schemas.openxmlformats.org/officeDocument/2006/docPropsVTypes">
  <Template>Functioneel Ontwerp template.dotx</Template>
  <TotalTime>208</TotalTime>
  <Pages>1</Pages>
  <Words>1106</Words>
  <Characters>6086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Functioneel Ontwerp &lt;Project&gt;</vt:lpstr>
    </vt:vector>
  </TitlesOfParts>
  <Company>Saxion</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&lt;Project&gt;</dc:title>
  <dc:subject>&lt;Project&gt;</dc:subject>
  <dc:creator>daan makel</dc:creator>
  <cp:keywords/>
  <dc:description/>
  <cp:lastModifiedBy>Thomas Verkeste</cp:lastModifiedBy>
  <cp:revision>87</cp:revision>
  <cp:lastPrinted>2021-09-12T15:48:00Z</cp:lastPrinted>
  <dcterms:created xsi:type="dcterms:W3CDTF">2021-09-07T13:26:00Z</dcterms:created>
  <dcterms:modified xsi:type="dcterms:W3CDTF">2021-09-12T15:48:00Z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ies>
</file>